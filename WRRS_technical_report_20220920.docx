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972AC" w14:textId="77777777" w:rsidR="00286959" w:rsidRPr="00575EA9" w:rsidRDefault="00575EA9" w:rsidP="00575EA9">
      <w:pPr>
        <w:jc w:val="center"/>
        <w:rPr>
          <w:b/>
          <w:sz w:val="28"/>
          <w:szCs w:val="28"/>
        </w:rPr>
      </w:pPr>
      <w:r w:rsidRPr="00575EA9">
        <w:rPr>
          <w:b/>
          <w:sz w:val="28"/>
          <w:szCs w:val="28"/>
        </w:rPr>
        <w:t>-</w:t>
      </w:r>
      <w:r>
        <w:rPr>
          <w:b/>
          <w:sz w:val="28"/>
          <w:szCs w:val="28"/>
        </w:rPr>
        <w:t xml:space="preserve"> </w:t>
      </w:r>
      <w:r w:rsidRPr="00575EA9">
        <w:rPr>
          <w:b/>
          <w:sz w:val="28"/>
          <w:szCs w:val="28"/>
        </w:rPr>
        <w:t>D</w:t>
      </w:r>
      <w:r w:rsidR="00286959" w:rsidRPr="00575EA9">
        <w:rPr>
          <w:b/>
          <w:sz w:val="28"/>
          <w:szCs w:val="28"/>
        </w:rPr>
        <w:t>ata</w:t>
      </w:r>
      <w:r w:rsidRPr="00575EA9">
        <w:rPr>
          <w:b/>
          <w:sz w:val="28"/>
          <w:szCs w:val="28"/>
        </w:rPr>
        <w:t xml:space="preserve"> B</w:t>
      </w:r>
      <w:r w:rsidR="00286959" w:rsidRPr="00575EA9">
        <w:rPr>
          <w:b/>
          <w:sz w:val="28"/>
          <w:szCs w:val="28"/>
        </w:rPr>
        <w:t>rief</w:t>
      </w:r>
      <w:r w:rsidRPr="00575EA9">
        <w:rPr>
          <w:b/>
          <w:sz w:val="28"/>
          <w:szCs w:val="28"/>
        </w:rPr>
        <w:t xml:space="preserve"> -</w:t>
      </w:r>
    </w:p>
    <w:p w14:paraId="79210C6B" w14:textId="77777777" w:rsidR="00575EA9" w:rsidRPr="00575EA9" w:rsidRDefault="008449D1" w:rsidP="00286959">
      <w:pPr>
        <w:jc w:val="center"/>
        <w:rPr>
          <w:b/>
          <w:sz w:val="44"/>
          <w:szCs w:val="44"/>
        </w:rPr>
      </w:pPr>
      <w:r>
        <w:rPr>
          <w:b/>
          <w:sz w:val="44"/>
          <w:szCs w:val="44"/>
        </w:rPr>
        <w:t xml:space="preserve">The </w:t>
      </w:r>
      <w:r w:rsidR="00575EA9" w:rsidRPr="00575EA9">
        <w:rPr>
          <w:b/>
          <w:sz w:val="44"/>
          <w:szCs w:val="44"/>
        </w:rPr>
        <w:t>Welsh Results Reports Service (WRRS)</w:t>
      </w:r>
      <w:r>
        <w:rPr>
          <w:b/>
          <w:sz w:val="44"/>
          <w:szCs w:val="44"/>
        </w:rPr>
        <w:t xml:space="preserve"> data</w:t>
      </w:r>
    </w:p>
    <w:p w14:paraId="03E66035" w14:textId="77777777" w:rsidR="00575EA9" w:rsidRDefault="008449D1" w:rsidP="00286959">
      <w:pPr>
        <w:jc w:val="center"/>
        <w:rPr>
          <w:b/>
          <w:sz w:val="28"/>
          <w:szCs w:val="28"/>
        </w:rPr>
      </w:pPr>
      <w:r>
        <w:rPr>
          <w:b/>
          <w:sz w:val="28"/>
          <w:szCs w:val="28"/>
        </w:rPr>
        <w:t>Wales population-scale pathology data, a national data asset.</w:t>
      </w:r>
    </w:p>
    <w:p w14:paraId="38058422" w14:textId="77777777" w:rsidR="00575EA9" w:rsidRDefault="00575EA9" w:rsidP="00286959">
      <w:pPr>
        <w:jc w:val="center"/>
        <w:rPr>
          <w:b/>
          <w:sz w:val="28"/>
          <w:szCs w:val="28"/>
        </w:rPr>
      </w:pPr>
    </w:p>
    <w:p w14:paraId="46AACCA4" w14:textId="1D902208" w:rsidR="008449D1" w:rsidRPr="008449D1" w:rsidRDefault="008449D1" w:rsidP="00286959">
      <w:pPr>
        <w:jc w:val="center"/>
        <w:rPr>
          <w:b/>
          <w:sz w:val="28"/>
          <w:szCs w:val="28"/>
        </w:rPr>
      </w:pPr>
      <w:r>
        <w:rPr>
          <w:b/>
          <w:sz w:val="28"/>
          <w:szCs w:val="28"/>
        </w:rPr>
        <w:t xml:space="preserve">Authors: </w:t>
      </w:r>
      <w:r w:rsidR="00575EA9">
        <w:rPr>
          <w:b/>
          <w:sz w:val="28"/>
          <w:szCs w:val="28"/>
        </w:rPr>
        <w:t>Gareth Davies</w:t>
      </w:r>
      <w:r w:rsidR="00D30E9B">
        <w:rPr>
          <w:b/>
          <w:sz w:val="28"/>
          <w:szCs w:val="28"/>
        </w:rPr>
        <w:t>, Ashley Akbari</w:t>
      </w:r>
      <w:r w:rsidRPr="008449D1">
        <w:rPr>
          <w:b/>
          <w:sz w:val="28"/>
          <w:szCs w:val="28"/>
        </w:rPr>
        <w:t>.</w:t>
      </w:r>
    </w:p>
    <w:p w14:paraId="21798393" w14:textId="77777777" w:rsidR="00D83AEA" w:rsidRDefault="00D83AEA" w:rsidP="00286959">
      <w:pPr>
        <w:jc w:val="center"/>
        <w:rPr>
          <w:b/>
          <w:sz w:val="28"/>
          <w:szCs w:val="28"/>
        </w:rPr>
      </w:pPr>
    </w:p>
    <w:p w14:paraId="4DB969A1" w14:textId="5D16E8A6" w:rsidR="00575EA9" w:rsidRDefault="008449D1" w:rsidP="00286959">
      <w:pPr>
        <w:jc w:val="center"/>
        <w:rPr>
          <w:b/>
          <w:sz w:val="28"/>
          <w:szCs w:val="28"/>
        </w:rPr>
      </w:pPr>
      <w:r>
        <w:rPr>
          <w:b/>
          <w:sz w:val="28"/>
          <w:szCs w:val="28"/>
        </w:rPr>
        <w:t xml:space="preserve">Date version generated: </w:t>
      </w:r>
      <w:r w:rsidR="009350D1">
        <w:rPr>
          <w:b/>
          <w:sz w:val="28"/>
          <w:szCs w:val="28"/>
        </w:rPr>
        <w:t>20</w:t>
      </w:r>
      <w:r w:rsidR="00D30E9B">
        <w:rPr>
          <w:b/>
          <w:sz w:val="28"/>
          <w:szCs w:val="28"/>
          <w:vertAlign w:val="superscript"/>
        </w:rPr>
        <w:t>th</w:t>
      </w:r>
      <w:r w:rsidR="000F1983">
        <w:rPr>
          <w:b/>
          <w:sz w:val="28"/>
          <w:szCs w:val="28"/>
        </w:rPr>
        <w:t xml:space="preserve"> </w:t>
      </w:r>
      <w:r w:rsidR="00DB32DE">
        <w:rPr>
          <w:b/>
          <w:sz w:val="28"/>
          <w:szCs w:val="28"/>
        </w:rPr>
        <w:t>September</w:t>
      </w:r>
      <w:r w:rsidR="00575EA9">
        <w:rPr>
          <w:b/>
          <w:sz w:val="28"/>
          <w:szCs w:val="28"/>
        </w:rPr>
        <w:t xml:space="preserve"> 202</w:t>
      </w:r>
      <w:r w:rsidR="00E22E6D">
        <w:rPr>
          <w:b/>
          <w:sz w:val="28"/>
          <w:szCs w:val="28"/>
        </w:rPr>
        <w:t>2</w:t>
      </w:r>
    </w:p>
    <w:p w14:paraId="4A5D6AA3" w14:textId="77777777" w:rsidR="005618FC" w:rsidRDefault="005618FC" w:rsidP="00286959">
      <w:pPr>
        <w:jc w:val="center"/>
        <w:rPr>
          <w:b/>
          <w:sz w:val="28"/>
          <w:szCs w:val="28"/>
        </w:rPr>
      </w:pPr>
      <w:bookmarkStart w:id="0" w:name="_GoBack"/>
      <w:bookmarkEnd w:id="0"/>
    </w:p>
    <w:p w14:paraId="59A7849F" w14:textId="77777777" w:rsidR="005618FC" w:rsidRDefault="005618FC" w:rsidP="005618FC">
      <w:pPr>
        <w:rPr>
          <w:b/>
          <w:sz w:val="28"/>
          <w:szCs w:val="28"/>
        </w:rPr>
      </w:pPr>
      <w:r>
        <w:rPr>
          <w:b/>
          <w:sz w:val="28"/>
          <w:szCs w:val="28"/>
        </w:rPr>
        <w:t>Index</w:t>
      </w:r>
    </w:p>
    <w:p w14:paraId="6D8B5622" w14:textId="77777777" w:rsidR="00CD3AA7" w:rsidRDefault="00CD3AA7" w:rsidP="00816415"/>
    <w:p w14:paraId="4E0AE661" w14:textId="4FE1C57B" w:rsidR="00CD3AA7" w:rsidRPr="00B46017" w:rsidRDefault="00CD3AA7" w:rsidP="00CD3AA7">
      <w:pPr>
        <w:spacing w:line="240" w:lineRule="auto"/>
        <w:contextualSpacing/>
        <w:rPr>
          <w:b/>
        </w:rPr>
      </w:pPr>
      <w:r w:rsidRPr="00B46017">
        <w:rPr>
          <w:b/>
        </w:rPr>
        <w:t>Introduction</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1334E551" w14:textId="490CA331" w:rsidR="00CD3AA7" w:rsidRDefault="00CD3AA7" w:rsidP="00CD3AA7">
      <w:pPr>
        <w:spacing w:line="240" w:lineRule="auto"/>
        <w:contextualSpacing/>
      </w:pPr>
      <w:r>
        <w:tab/>
      </w:r>
      <w:r w:rsidR="00B46017">
        <w:t>-</w:t>
      </w:r>
      <w:r>
        <w:t>Data location</w:t>
      </w:r>
      <w:r>
        <w:tab/>
      </w:r>
      <w:r w:rsidR="00B46017">
        <w:tab/>
      </w:r>
      <w:r w:rsidR="00B46017">
        <w:tab/>
      </w:r>
      <w:r w:rsidR="00B46017">
        <w:tab/>
      </w:r>
      <w:r w:rsidR="00B46017">
        <w:tab/>
      </w:r>
      <w:r w:rsidR="00B46017">
        <w:tab/>
      </w:r>
      <w:r w:rsidR="00B46017">
        <w:tab/>
      </w:r>
      <w:r w:rsidR="00B46017">
        <w:tab/>
      </w:r>
      <w:r w:rsidR="00B46017">
        <w:tab/>
      </w:r>
      <w:r w:rsidR="00B46017">
        <w:tab/>
      </w:r>
      <w:r>
        <w:t>2</w:t>
      </w:r>
    </w:p>
    <w:p w14:paraId="6F4E123D" w14:textId="6434D4C0" w:rsidR="00CD3AA7" w:rsidRDefault="00CD3AA7" w:rsidP="00CD3AA7">
      <w:pPr>
        <w:spacing w:line="240" w:lineRule="auto"/>
        <w:contextualSpacing/>
      </w:pPr>
      <w:r>
        <w:tab/>
      </w:r>
      <w:r w:rsidR="00B46017">
        <w:t>-</w:t>
      </w:r>
      <w:r>
        <w:t>Improvements to services</w:t>
      </w:r>
      <w:r>
        <w:tab/>
      </w:r>
      <w:r w:rsidR="00B46017">
        <w:tab/>
      </w:r>
      <w:r w:rsidR="00B46017">
        <w:tab/>
      </w:r>
      <w:r w:rsidR="00B46017">
        <w:tab/>
      </w:r>
      <w:r w:rsidR="00B46017">
        <w:tab/>
      </w:r>
      <w:r w:rsidR="00B46017">
        <w:tab/>
      </w:r>
      <w:r w:rsidR="00B46017">
        <w:tab/>
      </w:r>
      <w:r w:rsidR="00B46017">
        <w:tab/>
      </w:r>
      <w:r>
        <w:t>2</w:t>
      </w:r>
    </w:p>
    <w:p w14:paraId="7D08E2CB" w14:textId="77777777" w:rsidR="00B46017" w:rsidRDefault="00B46017" w:rsidP="00CD3AA7">
      <w:pPr>
        <w:spacing w:line="240" w:lineRule="auto"/>
        <w:contextualSpacing/>
      </w:pPr>
    </w:p>
    <w:p w14:paraId="211EA8BF" w14:textId="5D00B4C4" w:rsidR="00CD3AA7" w:rsidRPr="00B46017" w:rsidRDefault="00CD3AA7" w:rsidP="00CD3AA7">
      <w:pPr>
        <w:spacing w:line="240" w:lineRule="auto"/>
        <w:contextualSpacing/>
        <w:rPr>
          <w:b/>
        </w:rPr>
      </w:pPr>
      <w:r w:rsidRPr="00B46017">
        <w:rPr>
          <w:b/>
        </w:rPr>
        <w:t>How the pathology data are collected</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7F23B085" w14:textId="77777777" w:rsidR="00B46017" w:rsidRDefault="00B46017" w:rsidP="00CD3AA7">
      <w:pPr>
        <w:spacing w:line="240" w:lineRule="auto"/>
        <w:contextualSpacing/>
      </w:pPr>
    </w:p>
    <w:p w14:paraId="303C6128" w14:textId="7E03A5D5" w:rsidR="00CD3AA7" w:rsidRPr="00B46017" w:rsidRDefault="00CD3AA7" w:rsidP="00CD3AA7">
      <w:pPr>
        <w:spacing w:line="240" w:lineRule="auto"/>
        <w:contextualSpacing/>
        <w:rPr>
          <w:b/>
        </w:rPr>
      </w:pPr>
      <w:r w:rsidRPr="00B46017">
        <w:rPr>
          <w:b/>
        </w:rPr>
        <w:t>What the pathology data can be used for</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6CFDE5DF" w14:textId="77777777" w:rsidR="00B46017" w:rsidRDefault="00B46017" w:rsidP="00CD3AA7">
      <w:pPr>
        <w:spacing w:line="240" w:lineRule="auto"/>
        <w:contextualSpacing/>
      </w:pPr>
    </w:p>
    <w:p w14:paraId="17681719" w14:textId="62AF96D7" w:rsidR="00CD3AA7" w:rsidRPr="00B46017" w:rsidRDefault="00CD3AA7" w:rsidP="00CD3AA7">
      <w:pPr>
        <w:spacing w:line="240" w:lineRule="auto"/>
        <w:contextualSpacing/>
        <w:rPr>
          <w:b/>
        </w:rPr>
      </w:pPr>
      <w:r w:rsidRPr="00B46017">
        <w:rPr>
          <w:b/>
        </w:rPr>
        <w:t>Defining research areas of interest in WRRS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053A974B" w14:textId="77777777" w:rsidR="00B46017" w:rsidRDefault="00B46017" w:rsidP="00CD3AA7">
      <w:pPr>
        <w:spacing w:line="240" w:lineRule="auto"/>
        <w:contextualSpacing/>
      </w:pPr>
    </w:p>
    <w:p w14:paraId="0F4ACC36" w14:textId="38FEF88F" w:rsidR="00CD3AA7" w:rsidRPr="00B46017" w:rsidRDefault="00B7779D" w:rsidP="00CD3AA7">
      <w:pPr>
        <w:spacing w:line="240" w:lineRule="auto"/>
        <w:contextualSpacing/>
        <w:rPr>
          <w:b/>
        </w:rPr>
      </w:pPr>
      <w:r w:rsidRPr="00B7779D">
        <w:rPr>
          <w:b/>
        </w:rPr>
        <w:t>Curating new definitions of interest</w:t>
      </w:r>
      <w:r w:rsidR="00CD3AA7" w:rsidRPr="00B46017">
        <w:rPr>
          <w:b/>
        </w:rPr>
        <w:t xml:space="preserve"> </w:t>
      </w:r>
      <w:r w:rsidR="00CD3AA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Pr>
          <w:b/>
        </w:rPr>
        <w:tab/>
      </w:r>
      <w:r>
        <w:rPr>
          <w:b/>
        </w:rPr>
        <w:tab/>
      </w:r>
      <w:r w:rsidR="00CD3AA7" w:rsidRPr="00B46017">
        <w:rPr>
          <w:b/>
        </w:rPr>
        <w:t>4</w:t>
      </w:r>
    </w:p>
    <w:p w14:paraId="4388FAF3" w14:textId="401D54DF" w:rsidR="00CD3AA7" w:rsidRDefault="00CD3AA7" w:rsidP="00CD3AA7">
      <w:pPr>
        <w:spacing w:line="240" w:lineRule="auto"/>
        <w:contextualSpacing/>
      </w:pPr>
      <w:r>
        <w:tab/>
      </w:r>
      <w:r w:rsidR="00B46017">
        <w:t>-</w:t>
      </w:r>
      <w:r>
        <w:t>Cleaning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910131E" w14:textId="37675752" w:rsidR="00CD3AA7" w:rsidRDefault="00CD3AA7" w:rsidP="00CD3AA7">
      <w:pPr>
        <w:spacing w:line="240" w:lineRule="auto"/>
        <w:contextualSpacing/>
      </w:pPr>
      <w:r>
        <w:tab/>
      </w:r>
      <w:r w:rsidR="00B46017">
        <w:t>-</w:t>
      </w:r>
      <w:r>
        <w:t>Extracting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8BA53BD" w14:textId="144745AD" w:rsidR="00CD3AA7" w:rsidRDefault="00CD3AA7" w:rsidP="00CD3AA7">
      <w:pPr>
        <w:spacing w:line="240" w:lineRule="auto"/>
        <w:contextualSpacing/>
      </w:pPr>
      <w:r>
        <w:tab/>
      </w:r>
      <w:r w:rsidR="00B46017">
        <w:t>-</w:t>
      </w:r>
      <w:r>
        <w:t>Inserting data into working tables</w:t>
      </w:r>
      <w:r>
        <w:tab/>
      </w:r>
      <w:r w:rsidR="00B46017">
        <w:tab/>
      </w:r>
      <w:r w:rsidR="00B46017">
        <w:tab/>
      </w:r>
      <w:r w:rsidR="00B46017">
        <w:tab/>
      </w:r>
      <w:r w:rsidR="00B46017">
        <w:tab/>
      </w:r>
      <w:r w:rsidR="00B46017">
        <w:tab/>
      </w:r>
      <w:r w:rsidR="00B46017">
        <w:tab/>
      </w:r>
      <w:r>
        <w:t>4</w:t>
      </w:r>
    </w:p>
    <w:p w14:paraId="1F2B84F4" w14:textId="6861F3BA" w:rsidR="00CD3AA7" w:rsidRDefault="00CD3AA7" w:rsidP="00CD3AA7">
      <w:pPr>
        <w:spacing w:line="240" w:lineRule="auto"/>
        <w:contextualSpacing/>
      </w:pPr>
      <w:r>
        <w:tab/>
      </w:r>
      <w:r w:rsidR="00B46017">
        <w:t>-</w:t>
      </w:r>
      <w:r>
        <w:t>Units of measurement, reference ranges and result type</w:t>
      </w:r>
      <w:r>
        <w:tab/>
      </w:r>
      <w:r w:rsidR="00B46017">
        <w:tab/>
      </w:r>
      <w:r w:rsidR="00B46017">
        <w:tab/>
      </w:r>
      <w:r w:rsidR="00B46017">
        <w:tab/>
      </w:r>
      <w:r>
        <w:t>6</w:t>
      </w:r>
    </w:p>
    <w:p w14:paraId="4688C9E6" w14:textId="77777777" w:rsidR="00B46017" w:rsidRDefault="00B46017" w:rsidP="00CD3AA7">
      <w:pPr>
        <w:spacing w:line="240" w:lineRule="auto"/>
        <w:contextualSpacing/>
      </w:pPr>
    </w:p>
    <w:p w14:paraId="639851E4" w14:textId="0690B555" w:rsidR="00CD3AA7" w:rsidRPr="00B46017" w:rsidRDefault="00CD3AA7" w:rsidP="00CD3AA7">
      <w:pPr>
        <w:spacing w:line="240" w:lineRule="auto"/>
        <w:contextualSpacing/>
        <w:rPr>
          <w:b/>
        </w:rPr>
      </w:pPr>
      <w:r w:rsidRPr="00B46017">
        <w:rPr>
          <w:b/>
        </w:rPr>
        <w:t>WRRS Data Coverage</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7</w:t>
      </w:r>
    </w:p>
    <w:p w14:paraId="658A7C15" w14:textId="4B238D4C" w:rsidR="00CD3AA7" w:rsidRDefault="00CD3AA7" w:rsidP="00CD3AA7">
      <w:pPr>
        <w:spacing w:line="240" w:lineRule="auto"/>
        <w:contextualSpacing/>
      </w:pPr>
      <w:r>
        <w:tab/>
      </w:r>
      <w:r w:rsidR="00B46017">
        <w:t>-</w:t>
      </w:r>
      <w:r>
        <w:t>Automated coverage assessment algorithm</w:t>
      </w:r>
      <w:r>
        <w:tab/>
      </w:r>
      <w:r w:rsidR="00B46017">
        <w:tab/>
      </w:r>
      <w:r w:rsidR="00B46017">
        <w:tab/>
      </w:r>
      <w:r w:rsidR="00B46017">
        <w:tab/>
      </w:r>
      <w:r w:rsidR="00B46017">
        <w:tab/>
      </w:r>
      <w:r w:rsidR="00B46017">
        <w:tab/>
      </w:r>
      <w:r>
        <w:t>9</w:t>
      </w:r>
    </w:p>
    <w:p w14:paraId="2DF07387" w14:textId="258CAFC6" w:rsidR="00E22E6D" w:rsidRDefault="00E22E6D" w:rsidP="00CD3AA7">
      <w:pPr>
        <w:spacing w:line="240" w:lineRule="auto"/>
        <w:contextualSpacing/>
      </w:pPr>
    </w:p>
    <w:p w14:paraId="21401673" w14:textId="22662A51" w:rsidR="00E22E6D" w:rsidRPr="00BD199A" w:rsidRDefault="001B7954" w:rsidP="00CD3AA7">
      <w:pPr>
        <w:spacing w:line="240" w:lineRule="auto"/>
        <w:contextualSpacing/>
        <w:rPr>
          <w:b/>
        </w:rPr>
      </w:pPr>
      <w:r>
        <w:rPr>
          <w:b/>
        </w:rPr>
        <w:t>Conclusion - s</w:t>
      </w:r>
      <w:r w:rsidR="00E22E6D" w:rsidRPr="00BD199A">
        <w:rPr>
          <w:b/>
        </w:rPr>
        <w:t>o what?</w:t>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t>10</w:t>
      </w:r>
    </w:p>
    <w:p w14:paraId="4B25355E" w14:textId="77777777" w:rsidR="00B46017" w:rsidRDefault="00B46017" w:rsidP="00CD3AA7">
      <w:pPr>
        <w:spacing w:line="240" w:lineRule="auto"/>
        <w:contextualSpacing/>
      </w:pPr>
    </w:p>
    <w:p w14:paraId="0CC70CD2" w14:textId="5600CEF2" w:rsidR="00CD3AA7" w:rsidRPr="00B46017" w:rsidRDefault="00CD3AA7" w:rsidP="00CD3AA7">
      <w:pPr>
        <w:spacing w:line="240" w:lineRule="auto"/>
        <w:contextualSpacing/>
        <w:rPr>
          <w:b/>
        </w:rPr>
      </w:pPr>
      <w:r w:rsidRPr="00B46017">
        <w:rPr>
          <w:b/>
        </w:rPr>
        <w:t>Glossary</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11</w:t>
      </w:r>
    </w:p>
    <w:p w14:paraId="78100FA0" w14:textId="77777777" w:rsidR="00B46017" w:rsidRDefault="00B46017" w:rsidP="00CD3AA7">
      <w:pPr>
        <w:spacing w:line="240" w:lineRule="auto"/>
        <w:contextualSpacing/>
      </w:pPr>
    </w:p>
    <w:p w14:paraId="4B4389F0" w14:textId="7DCFD610" w:rsidR="00CD3AA7" w:rsidRPr="00B46017" w:rsidRDefault="00CD3AA7" w:rsidP="00CD3AA7">
      <w:pPr>
        <w:spacing w:line="240" w:lineRule="auto"/>
        <w:contextualSpacing/>
        <w:rPr>
          <w:b/>
        </w:rPr>
      </w:pPr>
      <w:r w:rsidRPr="00B46017">
        <w:rPr>
          <w:b/>
        </w:rPr>
        <w:t>References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12</w:t>
      </w:r>
    </w:p>
    <w:p w14:paraId="29542524" w14:textId="77777777" w:rsidR="00B46017" w:rsidRDefault="00B46017" w:rsidP="00CD3AA7">
      <w:pPr>
        <w:spacing w:line="240" w:lineRule="auto"/>
        <w:contextualSpacing/>
      </w:pPr>
    </w:p>
    <w:p w14:paraId="790F981F" w14:textId="62E8EE59" w:rsidR="00CD3AA7" w:rsidRPr="00B46017" w:rsidRDefault="00CD3AA7" w:rsidP="00CD3AA7">
      <w:pPr>
        <w:spacing w:line="240" w:lineRule="auto"/>
        <w:contextualSpacing/>
        <w:rPr>
          <w:b/>
        </w:rPr>
      </w:pPr>
      <w:r w:rsidRPr="00B46017">
        <w:rPr>
          <w:b/>
        </w:rPr>
        <w:t>Supplementary Material</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13</w:t>
      </w:r>
    </w:p>
    <w:p w14:paraId="664BD897" w14:textId="7FBAA6BC" w:rsidR="00CD3AA7" w:rsidRDefault="00CD3AA7" w:rsidP="00CD3AA7">
      <w:pPr>
        <w:spacing w:line="240" w:lineRule="auto"/>
        <w:contextualSpacing/>
      </w:pPr>
      <w:r>
        <w:tab/>
      </w:r>
      <w:r w:rsidR="00B46017">
        <w:t>-</w:t>
      </w:r>
      <w:r>
        <w:t>WRRS metadata</w:t>
      </w:r>
      <w:r>
        <w:tab/>
      </w:r>
      <w:r w:rsidR="00B46017">
        <w:tab/>
      </w:r>
      <w:r w:rsidR="00B46017">
        <w:tab/>
      </w:r>
      <w:r w:rsidR="00B46017">
        <w:tab/>
      </w:r>
      <w:r w:rsidR="00B46017">
        <w:tab/>
      </w:r>
      <w:r w:rsidR="00B46017">
        <w:tab/>
      </w:r>
      <w:r w:rsidR="00B46017">
        <w:tab/>
      </w:r>
      <w:r w:rsidR="00B46017">
        <w:tab/>
      </w:r>
      <w:r w:rsidR="00B46017">
        <w:tab/>
      </w:r>
      <w:r>
        <w:t>13</w:t>
      </w:r>
    </w:p>
    <w:p w14:paraId="06C11876" w14:textId="21C9E23C" w:rsidR="00CD3AA7" w:rsidRDefault="00CD3AA7" w:rsidP="00CD3AA7">
      <w:pPr>
        <w:spacing w:line="240" w:lineRule="auto"/>
        <w:contextualSpacing/>
      </w:pPr>
      <w:r>
        <w:tab/>
      </w:r>
      <w:r w:rsidR="00B46017">
        <w:t>-</w:t>
      </w:r>
      <w:r>
        <w:t>Defining research area of interest in WRRS - Process flow</w:t>
      </w:r>
      <w:r>
        <w:tab/>
      </w:r>
      <w:r w:rsidR="00B46017">
        <w:tab/>
      </w:r>
      <w:r w:rsidR="00B46017">
        <w:tab/>
      </w:r>
      <w:r w:rsidR="00B46017">
        <w:tab/>
      </w:r>
      <w:r>
        <w:t>1</w:t>
      </w:r>
      <w:r w:rsidR="009350D1">
        <w:t>5</w:t>
      </w:r>
    </w:p>
    <w:p w14:paraId="38D42728" w14:textId="20D62F37" w:rsidR="00CD3AA7" w:rsidRDefault="00CD3AA7" w:rsidP="00CD3AA7">
      <w:pPr>
        <w:spacing w:line="240" w:lineRule="auto"/>
        <w:contextualSpacing/>
      </w:pPr>
      <w:r>
        <w:tab/>
      </w:r>
      <w:r w:rsidR="00B46017">
        <w:t>-</w:t>
      </w:r>
      <w:r>
        <w:t>Defining research area of interest in WRRS – Definitions</w:t>
      </w:r>
      <w:r>
        <w:tab/>
      </w:r>
      <w:r w:rsidR="00B46017">
        <w:tab/>
      </w:r>
      <w:r w:rsidR="00B46017">
        <w:tab/>
      </w:r>
      <w:r w:rsidR="00B46017">
        <w:tab/>
      </w:r>
      <w:r>
        <w:t>16</w:t>
      </w:r>
    </w:p>
    <w:p w14:paraId="5D162D6A" w14:textId="60E7D10F" w:rsidR="00286959" w:rsidRPr="00816415" w:rsidRDefault="00CD3AA7" w:rsidP="00CD3AA7">
      <w:pPr>
        <w:spacing w:line="240" w:lineRule="auto"/>
        <w:contextualSpacing/>
      </w:pPr>
      <w:r>
        <w:tab/>
      </w:r>
      <w:r w:rsidR="00B46017">
        <w:t>-</w:t>
      </w:r>
      <w:r>
        <w:t>Cleaning, extraction and insertion of WRRS data into working tables for research</w:t>
      </w:r>
      <w:r>
        <w:tab/>
        <w:t>1</w:t>
      </w:r>
      <w:r w:rsidR="009350D1">
        <w:t>6</w:t>
      </w:r>
      <w:r w:rsidR="00286959" w:rsidRPr="00816415">
        <w:br w:type="page"/>
      </w:r>
    </w:p>
    <w:p w14:paraId="36D912E0" w14:textId="77777777" w:rsidR="00047493" w:rsidRPr="005B7599" w:rsidRDefault="00047493" w:rsidP="008449D1">
      <w:pPr>
        <w:jc w:val="both"/>
        <w:rPr>
          <w:b/>
          <w:sz w:val="28"/>
          <w:szCs w:val="28"/>
        </w:rPr>
      </w:pPr>
      <w:r w:rsidRPr="005B7599">
        <w:rPr>
          <w:b/>
          <w:sz w:val="28"/>
          <w:szCs w:val="28"/>
        </w:rPr>
        <w:lastRenderedPageBreak/>
        <w:t>Introduction</w:t>
      </w:r>
    </w:p>
    <w:p w14:paraId="40B5ED46" w14:textId="66ED94EB" w:rsidR="00047493" w:rsidRDefault="00047493" w:rsidP="00B020FD">
      <w:pPr>
        <w:jc w:val="both"/>
      </w:pPr>
      <w:r>
        <w:t xml:space="preserve">The </w:t>
      </w:r>
      <w:r w:rsidRPr="00047493">
        <w:t>Welsh Results Reporting Service (WRRS)</w:t>
      </w:r>
      <w:r>
        <w:t xml:space="preserve"> </w:t>
      </w:r>
      <w:r w:rsidRPr="00047493">
        <w:t xml:space="preserve">allows </w:t>
      </w:r>
      <w:r w:rsidR="00F24CBE">
        <w:t xml:space="preserve">health care professionals </w:t>
      </w:r>
      <w:r w:rsidR="00F873F0">
        <w:t xml:space="preserve">(HCPs) </w:t>
      </w:r>
      <w:r w:rsidR="00F24CBE">
        <w:t>across Wales</w:t>
      </w:r>
      <w:r w:rsidRPr="00047493">
        <w:t xml:space="preserve"> to </w:t>
      </w:r>
      <w:r w:rsidR="00D83AEA">
        <w:t xml:space="preserve">access, enter and </w:t>
      </w:r>
      <w:r w:rsidRPr="00047493">
        <w:t xml:space="preserve">view </w:t>
      </w:r>
      <w:r w:rsidR="00B020FD">
        <w:t xml:space="preserve">laboratory results for </w:t>
      </w:r>
      <w:r w:rsidR="006E6510">
        <w:t>pathology</w:t>
      </w:r>
      <w:r w:rsidR="00D83AEA">
        <w:t xml:space="preserve"> requests and </w:t>
      </w:r>
      <w:r w:rsidR="00B020FD">
        <w:t xml:space="preserve">any other </w:t>
      </w:r>
      <w:r w:rsidR="00D83AEA">
        <w:t>associated</w:t>
      </w:r>
      <w:r w:rsidRPr="00047493">
        <w:t xml:space="preserve"> results across </w:t>
      </w:r>
      <w:r w:rsidR="00D83AEA">
        <w:t xml:space="preserve">all </w:t>
      </w:r>
      <w:r w:rsidRPr="00047493">
        <w:t>health board</w:t>
      </w:r>
      <w:r w:rsidR="00D83AEA">
        <w:t>s in Wales, from both primary and secondary care, regardless of where they were requested, tested or provided back to patients</w:t>
      </w:r>
      <w:r w:rsidRPr="00047493">
        <w:t xml:space="preserve"> in Wales.</w:t>
      </w:r>
      <w:r>
        <w:t xml:space="preserve"> </w:t>
      </w:r>
      <w:r w:rsidR="00F873F0">
        <w:t>WRRS aim</w:t>
      </w:r>
      <w:r>
        <w:t>s to save time, reduce</w:t>
      </w:r>
      <w:r w:rsidRPr="00047493">
        <w:t xml:space="preserve"> test duplication and </w:t>
      </w:r>
      <w:r w:rsidR="00F873F0" w:rsidRPr="00047493">
        <w:t>improv</w:t>
      </w:r>
      <w:r w:rsidR="00F873F0">
        <w:t>e</w:t>
      </w:r>
      <w:r w:rsidR="00F873F0" w:rsidRPr="00047493">
        <w:t xml:space="preserve"> </w:t>
      </w:r>
      <w:r w:rsidRPr="00047493">
        <w:t>patient safety. The results are viewed th</w:t>
      </w:r>
      <w:r>
        <w:t>rou</w:t>
      </w:r>
      <w:r w:rsidR="00A73A09">
        <w:t>gh the Welsh Clinical Portal [1]</w:t>
      </w:r>
      <w:r>
        <w:t>.</w:t>
      </w:r>
    </w:p>
    <w:p w14:paraId="1E5C5E5D" w14:textId="36A41C48" w:rsidR="00047493" w:rsidRDefault="00047493" w:rsidP="008449D1">
      <w:pPr>
        <w:jc w:val="both"/>
      </w:pPr>
      <w:r>
        <w:t xml:space="preserve">The </w:t>
      </w:r>
      <w:r w:rsidR="005B2210">
        <w:t xml:space="preserve">Welsh Clinical Portal (WCP) is a digital patient record across </w:t>
      </w:r>
      <w:r w:rsidR="00F873F0">
        <w:t>NHS Wales,</w:t>
      </w:r>
      <w:r w:rsidR="005B2210">
        <w:t xml:space="preserve"> which is available to </w:t>
      </w:r>
      <w:r w:rsidR="00F873F0">
        <w:t>all</w:t>
      </w:r>
      <w:r w:rsidR="005B2210">
        <w:t xml:space="preserve"> </w:t>
      </w:r>
      <w:r w:rsidR="00F873F0">
        <w:t>HCPs with appropriate permissions in relevant organisations</w:t>
      </w:r>
      <w:r w:rsidR="005B2210">
        <w:t xml:space="preserve">. The WCP </w:t>
      </w:r>
      <w:r w:rsidR="00F873F0">
        <w:t>makes available</w:t>
      </w:r>
      <w:r w:rsidR="005B2210">
        <w:t xml:space="preserve"> patient information from </w:t>
      </w:r>
      <w:r w:rsidR="00F873F0">
        <w:t>several</w:t>
      </w:r>
      <w:r w:rsidR="005B2210">
        <w:t xml:space="preserve"> sources with a single log-on. The WCP gives clinicians </w:t>
      </w:r>
      <w:r w:rsidR="00CC10CD">
        <w:t>pathology</w:t>
      </w:r>
      <w:r w:rsidR="005B2210">
        <w:t xml:space="preserve"> results</w:t>
      </w:r>
      <w:r w:rsidR="00CC10CD">
        <w:t xml:space="preserve"> (e.g. blood tests)</w:t>
      </w:r>
      <w:r w:rsidR="005B2210">
        <w:t xml:space="preserve"> for patients wherever they had their </w:t>
      </w:r>
      <w:r w:rsidR="00CC10CD">
        <w:t>test</w:t>
      </w:r>
      <w:r w:rsidR="005B2210">
        <w:t xml:space="preserve"> taken, meaning patients can </w:t>
      </w:r>
      <w:r w:rsidR="00A73A09">
        <w:t xml:space="preserve">utilise mobile units or local centres rather than having to travel far </w:t>
      </w:r>
      <w:r w:rsidR="005B2210">
        <w:t>[1].</w:t>
      </w:r>
    </w:p>
    <w:p w14:paraId="589CD7A5" w14:textId="77777777" w:rsidR="005B7599" w:rsidRDefault="005B7599" w:rsidP="008449D1">
      <w:pPr>
        <w:jc w:val="both"/>
      </w:pPr>
    </w:p>
    <w:p w14:paraId="1409C82F" w14:textId="77777777" w:rsidR="005B7599" w:rsidRPr="005B7599" w:rsidRDefault="005B7599" w:rsidP="008449D1">
      <w:pPr>
        <w:jc w:val="both"/>
        <w:rPr>
          <w:b/>
          <w:sz w:val="28"/>
          <w:szCs w:val="28"/>
        </w:rPr>
      </w:pPr>
      <w:r>
        <w:rPr>
          <w:b/>
          <w:sz w:val="28"/>
          <w:szCs w:val="28"/>
        </w:rPr>
        <w:t>How the pathology data are</w:t>
      </w:r>
      <w:r w:rsidRPr="005B7599">
        <w:rPr>
          <w:b/>
          <w:sz w:val="28"/>
          <w:szCs w:val="28"/>
        </w:rPr>
        <w:t xml:space="preserve"> collected</w:t>
      </w:r>
    </w:p>
    <w:p w14:paraId="5651747C" w14:textId="4A45A17C" w:rsidR="003627C0" w:rsidRDefault="003627C0" w:rsidP="008449D1">
      <w:pPr>
        <w:jc w:val="both"/>
      </w:pPr>
      <w:r>
        <w:t xml:space="preserve">WRRS is taken (indirectly) from the </w:t>
      </w:r>
      <w:r w:rsidR="007275C8" w:rsidRPr="007275C8">
        <w:t>Welsh Laboratory Information Management System</w:t>
      </w:r>
      <w:r w:rsidR="007275C8">
        <w:t xml:space="preserve"> (WLIMS), which covers a</w:t>
      </w:r>
      <w:r>
        <w:t>ll</w:t>
      </w:r>
      <w:r w:rsidR="007275C8">
        <w:t xml:space="preserve"> of Wales</w:t>
      </w:r>
      <w:r>
        <w:t>.</w:t>
      </w:r>
      <w:r w:rsidR="007275C8">
        <w:t xml:space="preserve"> </w:t>
      </w:r>
      <w:r w:rsidR="004502C9">
        <w:t xml:space="preserve">WLIMS </w:t>
      </w:r>
      <w:r w:rsidR="004502C9" w:rsidRPr="004502C9">
        <w:t>is a clinical IT system used by pathology s</w:t>
      </w:r>
      <w:r w:rsidR="00624405">
        <w:t>taff across Wales for storing,</w:t>
      </w:r>
      <w:r w:rsidR="004502C9" w:rsidRPr="004502C9">
        <w:t xml:space="preserve"> recording and exchanging</w:t>
      </w:r>
      <w:r w:rsidR="004502C9">
        <w:t xml:space="preserve"> pathology laboratory results. </w:t>
      </w:r>
      <w:r w:rsidR="004502C9" w:rsidRPr="004502C9">
        <w:t>WLIMS</w:t>
      </w:r>
      <w:r w:rsidR="004502C9">
        <w:t xml:space="preserve"> also links to the machines which conduct the tests and analyse the samples. The system is linked to analysers used to produce the majority of tests within laboratories.</w:t>
      </w:r>
    </w:p>
    <w:p w14:paraId="0DEEA8D8" w14:textId="77777777" w:rsidR="00204D7D" w:rsidRPr="005B7599" w:rsidRDefault="00204D7D" w:rsidP="008449D1">
      <w:pPr>
        <w:jc w:val="both"/>
        <w:rPr>
          <w:b/>
          <w:i/>
        </w:rPr>
      </w:pPr>
      <w:r w:rsidRPr="005B7599">
        <w:rPr>
          <w:b/>
          <w:i/>
        </w:rPr>
        <w:t>Data location</w:t>
      </w:r>
      <w:r w:rsidR="005B7599" w:rsidRPr="005B7599">
        <w:rPr>
          <w:b/>
          <w:i/>
        </w:rPr>
        <w:t>:</w:t>
      </w:r>
    </w:p>
    <w:p w14:paraId="17D01A3F" w14:textId="46E22AF3" w:rsidR="004502C9" w:rsidRDefault="004502C9" w:rsidP="008449D1">
      <w:pPr>
        <w:jc w:val="both"/>
      </w:pPr>
      <w:r>
        <w:t>The WLIMS is centrally hosted but provides the service to every Health Board laboratory and other national specialist support services, including</w:t>
      </w:r>
      <w:r w:rsidR="00204D7D">
        <w:t xml:space="preserve"> (as of January 2021)</w:t>
      </w:r>
      <w:r>
        <w:t>:</w:t>
      </w:r>
    </w:p>
    <w:p w14:paraId="258BAA12" w14:textId="77777777" w:rsidR="004502C9" w:rsidRDefault="004502C9" w:rsidP="008449D1">
      <w:pPr>
        <w:pStyle w:val="ListParagraph"/>
        <w:numPr>
          <w:ilvl w:val="0"/>
          <w:numId w:val="1"/>
        </w:numPr>
        <w:jc w:val="both"/>
      </w:pPr>
      <w:r>
        <w:t>Haematology</w:t>
      </w:r>
      <w:r w:rsidR="00D83AEA">
        <w:t>.</w:t>
      </w:r>
    </w:p>
    <w:p w14:paraId="7A083D71" w14:textId="77777777" w:rsidR="004502C9" w:rsidRDefault="004502C9" w:rsidP="008449D1">
      <w:pPr>
        <w:pStyle w:val="ListParagraph"/>
        <w:numPr>
          <w:ilvl w:val="0"/>
          <w:numId w:val="1"/>
        </w:numPr>
        <w:jc w:val="both"/>
      </w:pPr>
      <w:r>
        <w:t>Biochemistry</w:t>
      </w:r>
      <w:r w:rsidR="00D83AEA">
        <w:t>.</w:t>
      </w:r>
    </w:p>
    <w:p w14:paraId="292A0E24" w14:textId="77777777" w:rsidR="004502C9" w:rsidRDefault="004502C9" w:rsidP="008449D1">
      <w:pPr>
        <w:pStyle w:val="ListParagraph"/>
        <w:numPr>
          <w:ilvl w:val="0"/>
          <w:numId w:val="1"/>
        </w:numPr>
        <w:jc w:val="both"/>
      </w:pPr>
      <w:r>
        <w:t>Immunology</w:t>
      </w:r>
      <w:r w:rsidR="00D83AEA">
        <w:t>.</w:t>
      </w:r>
    </w:p>
    <w:p w14:paraId="4D6D38BE" w14:textId="77777777" w:rsidR="004502C9" w:rsidRDefault="004502C9" w:rsidP="008449D1">
      <w:pPr>
        <w:pStyle w:val="ListParagraph"/>
        <w:numPr>
          <w:ilvl w:val="0"/>
          <w:numId w:val="1"/>
        </w:numPr>
        <w:jc w:val="both"/>
      </w:pPr>
      <w:r>
        <w:t>Cervical Cytology</w:t>
      </w:r>
      <w:r w:rsidR="00D83AEA">
        <w:t>.</w:t>
      </w:r>
    </w:p>
    <w:p w14:paraId="7226BDAB" w14:textId="77777777" w:rsidR="004502C9" w:rsidRDefault="004502C9" w:rsidP="008449D1">
      <w:pPr>
        <w:pStyle w:val="ListParagraph"/>
        <w:numPr>
          <w:ilvl w:val="0"/>
          <w:numId w:val="1"/>
        </w:numPr>
        <w:jc w:val="both"/>
      </w:pPr>
      <w:r>
        <w:t>Infection Control Services</w:t>
      </w:r>
      <w:r w:rsidR="00D83AEA">
        <w:t>.</w:t>
      </w:r>
    </w:p>
    <w:p w14:paraId="5347317F" w14:textId="77777777" w:rsidR="004502C9" w:rsidRDefault="004502C9" w:rsidP="008449D1">
      <w:pPr>
        <w:pStyle w:val="ListParagraph"/>
        <w:numPr>
          <w:ilvl w:val="0"/>
          <w:numId w:val="1"/>
        </w:numPr>
        <w:jc w:val="both"/>
      </w:pPr>
      <w:r>
        <w:t>Mortuary Services</w:t>
      </w:r>
      <w:r w:rsidR="00D83AEA">
        <w:t>.</w:t>
      </w:r>
    </w:p>
    <w:p w14:paraId="6D42B006" w14:textId="33D8F7C8" w:rsidR="004502C9" w:rsidRDefault="004502C9" w:rsidP="008449D1">
      <w:pPr>
        <w:pStyle w:val="ListParagraph"/>
        <w:numPr>
          <w:ilvl w:val="0"/>
          <w:numId w:val="1"/>
        </w:numPr>
        <w:jc w:val="both"/>
      </w:pPr>
      <w:r>
        <w:t>Blood Transfusion (to be implemented</w:t>
      </w:r>
      <w:r w:rsidR="00AD6AD8">
        <w:t xml:space="preserve"> into WLIMS</w:t>
      </w:r>
      <w:r>
        <w:t>)</w:t>
      </w:r>
      <w:r w:rsidR="00D83AEA">
        <w:t>.</w:t>
      </w:r>
    </w:p>
    <w:p w14:paraId="3267BCAF" w14:textId="022C41A6" w:rsidR="004502C9" w:rsidRDefault="004502C9" w:rsidP="008449D1">
      <w:pPr>
        <w:pStyle w:val="ListParagraph"/>
        <w:numPr>
          <w:ilvl w:val="0"/>
          <w:numId w:val="1"/>
        </w:numPr>
        <w:jc w:val="both"/>
      </w:pPr>
      <w:proofErr w:type="spellStart"/>
      <w:r>
        <w:t>Haemonetics</w:t>
      </w:r>
      <w:proofErr w:type="spellEnd"/>
      <w:r>
        <w:t xml:space="preserve"> (blood tracking) (to be implemented</w:t>
      </w:r>
      <w:r w:rsidR="00AD6AD8">
        <w:t xml:space="preserve"> into WLIMS</w:t>
      </w:r>
      <w:r>
        <w:t>)</w:t>
      </w:r>
      <w:r w:rsidR="00D83AEA">
        <w:t>.</w:t>
      </w:r>
    </w:p>
    <w:p w14:paraId="50BE4BA2" w14:textId="77777777" w:rsidR="004502C9" w:rsidRPr="005B7599" w:rsidRDefault="00204D7D" w:rsidP="008449D1">
      <w:pPr>
        <w:jc w:val="both"/>
        <w:rPr>
          <w:b/>
          <w:i/>
        </w:rPr>
      </w:pPr>
      <w:r w:rsidRPr="005B7599">
        <w:rPr>
          <w:b/>
          <w:i/>
        </w:rPr>
        <w:t>Improvements to services</w:t>
      </w:r>
      <w:r w:rsidR="005B7599">
        <w:rPr>
          <w:b/>
          <w:i/>
        </w:rPr>
        <w:t>:</w:t>
      </w:r>
    </w:p>
    <w:p w14:paraId="2F685953" w14:textId="1E0C775B" w:rsidR="004502C9" w:rsidRDefault="004502C9" w:rsidP="008449D1">
      <w:pPr>
        <w:jc w:val="both"/>
      </w:pPr>
      <w:r>
        <w:t xml:space="preserve">The national system </w:t>
      </w:r>
      <w:r w:rsidR="00204D7D">
        <w:t>of WLIMS has improved services by introducing</w:t>
      </w:r>
      <w:r>
        <w:t xml:space="preserve"> a standard approach to testing. It allows </w:t>
      </w:r>
      <w:r w:rsidR="00F873F0">
        <w:t>HCPs</w:t>
      </w:r>
      <w:r>
        <w:t xml:space="preserve"> to see all previous tests conducted for a patient, and request new tests, no </w:t>
      </w:r>
      <w:r w:rsidR="00204D7D">
        <w:t>matter where they are in Wales.</w:t>
      </w:r>
    </w:p>
    <w:p w14:paraId="513785F7" w14:textId="1D2FFA5C" w:rsidR="004502C9" w:rsidRDefault="004502C9" w:rsidP="008449D1">
      <w:pPr>
        <w:jc w:val="both"/>
      </w:pPr>
      <w:r>
        <w:t xml:space="preserve">The WLIMS links to the </w:t>
      </w:r>
      <w:r w:rsidR="00F873F0">
        <w:t>WCP</w:t>
      </w:r>
      <w:r>
        <w:t xml:space="preserve"> and</w:t>
      </w:r>
      <w:r w:rsidR="00204D7D">
        <w:t xml:space="preserve"> includes functions to support</w:t>
      </w:r>
      <w:r w:rsidR="0026242E">
        <w:t xml:space="preserve"> </w:t>
      </w:r>
      <w:r w:rsidR="00F873F0">
        <w:t>[2]</w:t>
      </w:r>
      <w:r w:rsidR="00204D7D">
        <w:t>:</w:t>
      </w:r>
    </w:p>
    <w:p w14:paraId="5A1B3324" w14:textId="77777777" w:rsidR="004502C9" w:rsidRDefault="004502C9" w:rsidP="008449D1">
      <w:pPr>
        <w:pStyle w:val="ListParagraph"/>
        <w:numPr>
          <w:ilvl w:val="0"/>
          <w:numId w:val="2"/>
        </w:numPr>
        <w:jc w:val="both"/>
      </w:pPr>
      <w:r>
        <w:t>Improved clinical governance</w:t>
      </w:r>
      <w:r w:rsidR="00D83AEA">
        <w:t>.</w:t>
      </w:r>
    </w:p>
    <w:p w14:paraId="6085C0D2" w14:textId="77777777" w:rsidR="004502C9" w:rsidRDefault="004502C9" w:rsidP="008449D1">
      <w:pPr>
        <w:pStyle w:val="ListParagraph"/>
        <w:numPr>
          <w:ilvl w:val="0"/>
          <w:numId w:val="2"/>
        </w:numPr>
        <w:jc w:val="both"/>
      </w:pPr>
      <w:r>
        <w:t>Flexibility, portability and adaptability of service provision</w:t>
      </w:r>
      <w:r w:rsidR="00D83AEA">
        <w:t>.</w:t>
      </w:r>
    </w:p>
    <w:p w14:paraId="064322D7" w14:textId="77777777" w:rsidR="004502C9" w:rsidRDefault="004502C9" w:rsidP="008449D1">
      <w:pPr>
        <w:pStyle w:val="ListParagraph"/>
        <w:numPr>
          <w:ilvl w:val="0"/>
          <w:numId w:val="2"/>
        </w:numPr>
        <w:jc w:val="both"/>
      </w:pPr>
      <w:r>
        <w:t>Improved demand management and forward planning</w:t>
      </w:r>
      <w:r w:rsidR="00D83AEA">
        <w:t>.</w:t>
      </w:r>
    </w:p>
    <w:p w14:paraId="589C50D2" w14:textId="77777777" w:rsidR="004502C9" w:rsidRDefault="004502C9" w:rsidP="008449D1">
      <w:pPr>
        <w:pStyle w:val="ListParagraph"/>
        <w:numPr>
          <w:ilvl w:val="0"/>
          <w:numId w:val="2"/>
        </w:numPr>
        <w:jc w:val="both"/>
      </w:pPr>
      <w:r>
        <w:t>An improved patient experience</w:t>
      </w:r>
      <w:r w:rsidR="00D83AEA">
        <w:t>.</w:t>
      </w:r>
    </w:p>
    <w:p w14:paraId="7FD56366" w14:textId="77777777" w:rsidR="004502C9" w:rsidRDefault="004502C9" w:rsidP="008449D1">
      <w:pPr>
        <w:pStyle w:val="ListParagraph"/>
        <w:numPr>
          <w:ilvl w:val="0"/>
          <w:numId w:val="2"/>
        </w:numPr>
        <w:jc w:val="both"/>
      </w:pPr>
      <w:r>
        <w:t>Service standardisation</w:t>
      </w:r>
      <w:r w:rsidR="00D83AEA">
        <w:t>.</w:t>
      </w:r>
    </w:p>
    <w:p w14:paraId="38533B76" w14:textId="77777777" w:rsidR="004502C9" w:rsidRDefault="004502C9" w:rsidP="008449D1">
      <w:pPr>
        <w:pStyle w:val="ListParagraph"/>
        <w:numPr>
          <w:ilvl w:val="0"/>
          <w:numId w:val="2"/>
        </w:numPr>
        <w:jc w:val="both"/>
      </w:pPr>
      <w:r>
        <w:t xml:space="preserve">Provision of information to the Welsh </w:t>
      </w:r>
      <w:r w:rsidR="00D83AEA">
        <w:t>general practice</w:t>
      </w:r>
      <w:r>
        <w:t xml:space="preserve"> </w:t>
      </w:r>
      <w:r w:rsidR="00D83AEA">
        <w:t>r</w:t>
      </w:r>
      <w:r>
        <w:t>ecord</w:t>
      </w:r>
      <w:r w:rsidR="00D83AEA">
        <w:t>.</w:t>
      </w:r>
    </w:p>
    <w:p w14:paraId="2F492190" w14:textId="198AC4BD" w:rsidR="00DD6B7C" w:rsidRDefault="00D83AEA" w:rsidP="0014646B">
      <w:pPr>
        <w:jc w:val="both"/>
      </w:pPr>
      <w:r>
        <w:lastRenderedPageBreak/>
        <w:t>WRRS</w:t>
      </w:r>
      <w:r w:rsidR="00DD6B7C">
        <w:t xml:space="preserve"> data are </w:t>
      </w:r>
      <w:r w:rsidR="00CC10CD">
        <w:t>provisioned</w:t>
      </w:r>
      <w:r>
        <w:t xml:space="preserve"> into</w:t>
      </w:r>
      <w:r w:rsidR="00DD6B7C">
        <w:t xml:space="preserve"> the </w:t>
      </w:r>
      <w:r>
        <w:t>Secure Anonymised Information Linkage (</w:t>
      </w:r>
      <w:r w:rsidR="00DD6B7C">
        <w:t>SAIL</w:t>
      </w:r>
      <w:r>
        <w:t>)</w:t>
      </w:r>
      <w:r w:rsidR="00DD6B7C">
        <w:t xml:space="preserve"> Databank by </w:t>
      </w:r>
      <w:r w:rsidR="00DD6B7C" w:rsidRPr="00DD6B7C">
        <w:t>Digital Health and Care Wales</w:t>
      </w:r>
      <w:r>
        <w:t xml:space="preserve"> (DHCW)</w:t>
      </w:r>
      <w:r w:rsidR="0014646B">
        <w:t>.</w:t>
      </w:r>
      <w:r w:rsidR="0014646B" w:rsidRPr="0014646B">
        <w:t xml:space="preserve"> </w:t>
      </w:r>
      <w:r w:rsidR="0014646B">
        <w:t>DHCW provide SAIL’s trusted third party (TTP) encryption service, ensuring all resultant data acquired into SAIL are anonymised. The WRRS data is a subset of WLIMS and currently contains</w:t>
      </w:r>
      <w:r w:rsidR="0087410F">
        <w:t xml:space="preserve"> the pathology results of WLIMS</w:t>
      </w:r>
      <w:r w:rsidR="00D23B70">
        <w:t>.</w:t>
      </w:r>
    </w:p>
    <w:p w14:paraId="239969F4" w14:textId="77777777" w:rsidR="00DD0F38" w:rsidRDefault="00DD0F38" w:rsidP="008449D1">
      <w:pPr>
        <w:jc w:val="both"/>
      </w:pPr>
    </w:p>
    <w:p w14:paraId="4F828AE9" w14:textId="77777777" w:rsidR="00DD6B7C" w:rsidRPr="00884D5D" w:rsidRDefault="00884D5D" w:rsidP="008449D1">
      <w:pPr>
        <w:jc w:val="both"/>
        <w:rPr>
          <w:b/>
          <w:sz w:val="28"/>
          <w:szCs w:val="28"/>
        </w:rPr>
      </w:pPr>
      <w:r w:rsidRPr="00884D5D">
        <w:rPr>
          <w:b/>
          <w:sz w:val="28"/>
          <w:szCs w:val="28"/>
        </w:rPr>
        <w:t>W</w:t>
      </w:r>
      <w:r w:rsidR="003C7B59" w:rsidRPr="00884D5D">
        <w:rPr>
          <w:b/>
          <w:sz w:val="28"/>
          <w:szCs w:val="28"/>
        </w:rPr>
        <w:t>hat the pathology data can be used for</w:t>
      </w:r>
    </w:p>
    <w:p w14:paraId="5E17DB3E" w14:textId="18375733" w:rsidR="0062036A" w:rsidRDefault="00624405" w:rsidP="0062036A">
      <w:pPr>
        <w:jc w:val="both"/>
      </w:pPr>
      <w:r>
        <w:t xml:space="preserve">WRRS </w:t>
      </w:r>
      <w:r w:rsidR="00F873F0">
        <w:t xml:space="preserve">currently </w:t>
      </w:r>
      <w:r>
        <w:t>contains pathology results from WLIMS</w:t>
      </w:r>
      <w:r w:rsidR="0062036A">
        <w:t xml:space="preserve">, but there is </w:t>
      </w:r>
      <w:r w:rsidR="0087410F">
        <w:t xml:space="preserve">the </w:t>
      </w:r>
      <w:r w:rsidR="0062036A">
        <w:t>potential to expand the scope of the data asset further in future years based on research need and data quality</w:t>
      </w:r>
      <w:r>
        <w:t xml:space="preserve">. </w:t>
      </w:r>
      <w:r w:rsidR="0004704A">
        <w:t>The WRRS data in SAIL are divided into three separate tables</w:t>
      </w:r>
      <w:r w:rsidR="00F873F0">
        <w:t>/views,</w:t>
      </w:r>
      <w:r w:rsidR="0004704A">
        <w:t xml:space="preserve"> </w:t>
      </w:r>
      <w:r w:rsidR="0062036A">
        <w:t>and can be linked together</w:t>
      </w:r>
      <w:r w:rsidR="00F873F0">
        <w:t xml:space="preserve"> by SAIL users</w:t>
      </w:r>
      <w:r w:rsidR="0062036A">
        <w:t xml:space="preserve"> using </w:t>
      </w:r>
      <w:r w:rsidR="00F873F0">
        <w:t xml:space="preserve">the following </w:t>
      </w:r>
      <w:r w:rsidR="0062036A">
        <w:t>linkage fields</w:t>
      </w:r>
      <w:r w:rsidR="00F873F0">
        <w:t>:</w:t>
      </w:r>
    </w:p>
    <w:p w14:paraId="7E9060ED" w14:textId="3F4FA529" w:rsidR="00AA12FA" w:rsidRDefault="0087410F" w:rsidP="00BD199A">
      <w:pPr>
        <w:jc w:val="both"/>
      </w:pPr>
      <w:r w:rsidRPr="00BD199A">
        <w:rPr>
          <w:b/>
          <w:i/>
        </w:rPr>
        <w:t xml:space="preserve">Figure </w:t>
      </w:r>
      <w:proofErr w:type="gramStart"/>
      <w:r w:rsidRPr="00BD199A">
        <w:rPr>
          <w:b/>
          <w:i/>
        </w:rPr>
        <w:t>1 :</w:t>
      </w:r>
      <w:proofErr w:type="gramEnd"/>
      <w:r w:rsidRPr="00BD199A">
        <w:rPr>
          <w:b/>
          <w:i/>
        </w:rPr>
        <w:t xml:space="preserve"> WRRS table linkage</w:t>
      </w:r>
    </w:p>
    <w:p w14:paraId="71EF0AA2" w14:textId="42F36168" w:rsidR="001F28A0" w:rsidRPr="00A1549B" w:rsidRDefault="00EB04DC" w:rsidP="00477E28">
      <w:pPr>
        <w:pStyle w:val="ListParagraph"/>
        <w:ind w:left="0"/>
        <w:jc w:val="center"/>
      </w:pPr>
      <w:r>
        <w:rPr>
          <w:noProof/>
          <w:lang w:eastAsia="en-GB"/>
        </w:rPr>
        <w:drawing>
          <wp:inline distT="0" distB="0" distL="0" distR="0" wp14:anchorId="7F9C0BED" wp14:editId="031CFE8E">
            <wp:extent cx="5731510" cy="215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 2.jpg"/>
                    <pic:cNvPicPr/>
                  </pic:nvPicPr>
                  <pic:blipFill rotWithShape="1">
                    <a:blip r:embed="rId7">
                      <a:extLst>
                        <a:ext uri="{28A0092B-C50C-407E-A947-70E740481C1C}">
                          <a14:useLocalDpi xmlns:a14="http://schemas.microsoft.com/office/drawing/2010/main" val="0"/>
                        </a:ext>
                      </a:extLst>
                    </a:blip>
                    <a:srcRect t="12803" b="20228"/>
                    <a:stretch/>
                  </pic:blipFill>
                  <pic:spPr bwMode="auto">
                    <a:xfrm>
                      <a:off x="0" y="0"/>
                      <a:ext cx="5731510" cy="2159000"/>
                    </a:xfrm>
                    <a:prstGeom prst="rect">
                      <a:avLst/>
                    </a:prstGeom>
                    <a:ln>
                      <a:noFill/>
                    </a:ln>
                    <a:extLst>
                      <a:ext uri="{53640926-AAD7-44D8-BBD7-CCE9431645EC}">
                        <a14:shadowObscured xmlns:a14="http://schemas.microsoft.com/office/drawing/2010/main"/>
                      </a:ext>
                    </a:extLst>
                  </pic:spPr>
                </pic:pic>
              </a:graphicData>
            </a:graphic>
          </wp:inline>
        </w:drawing>
      </w:r>
    </w:p>
    <w:p w14:paraId="2DE163A2" w14:textId="2749B820" w:rsidR="004F0070" w:rsidRDefault="0062036A" w:rsidP="0062036A">
      <w:pPr>
        <w:jc w:val="both"/>
      </w:pPr>
      <w:r>
        <w:t xml:space="preserve">The </w:t>
      </w:r>
      <w:r w:rsidR="0093084C">
        <w:t xml:space="preserve">currently available </w:t>
      </w:r>
      <w:r>
        <w:t xml:space="preserve">fields in the WRRS data </w:t>
      </w:r>
      <w:r w:rsidR="0093084C">
        <w:t xml:space="preserve">within SAIL </w:t>
      </w:r>
      <w:r>
        <w:t xml:space="preserve">are listed and described under the “WRRS metadata” heading </w:t>
      </w:r>
      <w:r w:rsidR="004F0070">
        <w:t>in the supplementary material</w:t>
      </w:r>
      <w:r w:rsidR="0032123E">
        <w:t>. They</w:t>
      </w:r>
      <w:r w:rsidR="0093084C">
        <w:t xml:space="preserve"> </w:t>
      </w:r>
      <w:r w:rsidR="0032123E">
        <w:t xml:space="preserve">are </w:t>
      </w:r>
      <w:r w:rsidR="0093084C">
        <w:t>also available on the SAIL meta-data catalogue/ HDR innovation gateway</w:t>
      </w:r>
      <w:r w:rsidR="005D0F11">
        <w:t xml:space="preserve"> </w:t>
      </w:r>
      <w:r w:rsidR="008E15BA">
        <w:t>[3].</w:t>
      </w:r>
    </w:p>
    <w:p w14:paraId="32329D9C" w14:textId="6BE72886" w:rsidR="0062036A" w:rsidRDefault="0062036A" w:rsidP="0062036A">
      <w:pPr>
        <w:jc w:val="both"/>
      </w:pPr>
    </w:p>
    <w:p w14:paraId="5454D0D4" w14:textId="5521366B" w:rsidR="00DD0F38" w:rsidRDefault="00DD0F38" w:rsidP="008449D1">
      <w:pPr>
        <w:jc w:val="both"/>
        <w:rPr>
          <w:b/>
          <w:sz w:val="28"/>
          <w:szCs w:val="28"/>
        </w:rPr>
      </w:pPr>
      <w:r w:rsidRPr="00DD0F38">
        <w:rPr>
          <w:b/>
          <w:sz w:val="28"/>
          <w:szCs w:val="28"/>
        </w:rPr>
        <w:t>Defining research area</w:t>
      </w:r>
      <w:r w:rsidR="005F70CF">
        <w:rPr>
          <w:b/>
          <w:sz w:val="28"/>
          <w:szCs w:val="28"/>
        </w:rPr>
        <w:t>s</w:t>
      </w:r>
      <w:r w:rsidRPr="00DD0F38">
        <w:rPr>
          <w:b/>
          <w:sz w:val="28"/>
          <w:szCs w:val="28"/>
        </w:rPr>
        <w:t xml:space="preserve"> of interest in WRRS</w:t>
      </w:r>
    </w:p>
    <w:p w14:paraId="7428A99D" w14:textId="37920D37" w:rsidR="005904D2" w:rsidRDefault="005904D2" w:rsidP="005904D2">
      <w:pPr>
        <w:jc w:val="both"/>
      </w:pPr>
      <w:r>
        <w:t xml:space="preserve">The WRRS </w:t>
      </w:r>
      <w:r w:rsidR="0032123E">
        <w:t>data does not</w:t>
      </w:r>
      <w:r>
        <w:t xml:space="preserve"> currently </w:t>
      </w:r>
      <w:r w:rsidR="0032123E">
        <w:t>have an associated data dictionary to describe and explain the contents to users</w:t>
      </w:r>
      <w:r>
        <w:t>. Therefore</w:t>
      </w:r>
      <w:r w:rsidR="0032123E">
        <w:t>, the Population Data Science group at Swansea University aims to establish a data dictionary that would collate meta-data</w:t>
      </w:r>
      <w:r>
        <w:t xml:space="preserve"> and</w:t>
      </w:r>
      <w:r w:rsidR="0032123E">
        <w:t xml:space="preserve"> generate a streamlined process to create harmonised</w:t>
      </w:r>
      <w:r>
        <w:t xml:space="preserve"> code lists over time</w:t>
      </w:r>
      <w:r w:rsidR="0032123E">
        <w:t>. Through our use of the WRRS data in the delivery of research, we hope to share our learning with other SAIL users in order to enable others to have a more efficient experience in accessing and extracting relevant information from the WRRS through the reuse of reproducible code lists and documentation</w:t>
      </w:r>
      <w:r w:rsidR="00A26CE5">
        <w:t>.</w:t>
      </w:r>
      <w:r w:rsidR="0032123E">
        <w:t xml:space="preserve"> </w:t>
      </w:r>
      <w:r w:rsidR="00A26CE5" w:rsidRPr="00A26CE5">
        <w:t>We also invite other users o</w:t>
      </w:r>
      <w:r w:rsidR="00A26CE5">
        <w:t xml:space="preserve">f SAIL to collaborate with us </w:t>
      </w:r>
      <w:r w:rsidR="0032123E">
        <w:t xml:space="preserve">in contribution to the data dictionary with new code lists, concepts and learning. Finally, we hope to apply our </w:t>
      </w:r>
      <w:r>
        <w:t>understand</w:t>
      </w:r>
      <w:r w:rsidR="0032123E">
        <w:t>ing of</w:t>
      </w:r>
      <w:r>
        <w:t xml:space="preserve"> the WRRS to create a research ready data asset (RRDA)</w:t>
      </w:r>
      <w:r w:rsidR="0032123E">
        <w:t xml:space="preserve"> </w:t>
      </w:r>
      <w:r w:rsidR="00A26CE5">
        <w:t xml:space="preserve">in the future, </w:t>
      </w:r>
      <w:r w:rsidR="0032123E">
        <w:t>which will create a more streamlined, clean research ready version of the data with the code lists and dictionary pre-applied</w:t>
      </w:r>
      <w:r>
        <w:t>.</w:t>
      </w:r>
    </w:p>
    <w:p w14:paraId="30C68C8D" w14:textId="51CF729D" w:rsidR="005904D2" w:rsidRDefault="005904D2" w:rsidP="005904D2">
      <w:pPr>
        <w:jc w:val="both"/>
      </w:pPr>
      <w:r>
        <w:t xml:space="preserve">The data dictionary is </w:t>
      </w:r>
      <w:r w:rsidR="0032123E">
        <w:t xml:space="preserve">an iterative development, with </w:t>
      </w:r>
      <w:r w:rsidR="00A26CE5">
        <w:t xml:space="preserve">a </w:t>
      </w:r>
      <w:r w:rsidR="0032123E">
        <w:t>streamlined process having been established and adopted by the group,</w:t>
      </w:r>
      <w:r w:rsidR="00FB3088">
        <w:t xml:space="preserve"> </w:t>
      </w:r>
      <w:r w:rsidR="00FB3088" w:rsidRPr="00FB3088">
        <w:t>and is actively being implemented on a per research project basis for each code list/concept/condition/outcome definition of interest at a time.</w:t>
      </w:r>
      <w:r>
        <w:t xml:space="preserve"> As each research area of interest </w:t>
      </w:r>
      <w:r>
        <w:lastRenderedPageBreak/>
        <w:t xml:space="preserve">is considered, the list of </w:t>
      </w:r>
      <w:r w:rsidR="0032123E">
        <w:t xml:space="preserve">details extracted from the WRRS, such as </w:t>
      </w:r>
      <w:r>
        <w:t>biomarkers</w:t>
      </w:r>
      <w:r w:rsidR="0032123E">
        <w:t xml:space="preserve">, test names, test results, </w:t>
      </w:r>
      <w:r>
        <w:t>clinical definitions</w:t>
      </w:r>
      <w:r w:rsidR="0032123E">
        <w:t xml:space="preserve"> etc. expands. Each review and code list creation involves the agreement of an initial set of keyword search terms </w:t>
      </w:r>
      <w:r w:rsidR="00DC08A6">
        <w:t xml:space="preserve">with clinical/domain experts, which are used within SAIL by the group to review </w:t>
      </w:r>
      <w:r w:rsidR="0032123E">
        <w:t xml:space="preserve">against the content of the WRRS data, </w:t>
      </w:r>
      <w:r w:rsidR="00DC08A6">
        <w:t>to find the items that best</w:t>
      </w:r>
      <w:r>
        <w:t xml:space="preserve"> match the codes and code name descriptions as they exist in the WRRS. </w:t>
      </w:r>
      <w:r w:rsidR="00DC08A6">
        <w:t xml:space="preserve">This is an iterative process, with the clinical/domain expertise being critical to process both at the initial and further stages to review and confirm the correct items are identified and then captured within the resulting code list definitions and data dictionary. Over time, where </w:t>
      </w:r>
      <w:r w:rsidR="00BE63F6">
        <w:t>different interpretations or requirements may be</w:t>
      </w:r>
      <w:r w:rsidR="00DC08A6">
        <w:t xml:space="preserve"> based on study design as to what is agreed as appropriate for a given code list to be captured, different versions can be built and stored as per the requirements.</w:t>
      </w:r>
    </w:p>
    <w:p w14:paraId="44364279" w14:textId="77777777" w:rsidR="005904D2" w:rsidRPr="005904D2" w:rsidRDefault="005904D2" w:rsidP="005904D2">
      <w:pPr>
        <w:jc w:val="both"/>
        <w:rPr>
          <w:b/>
          <w:i/>
        </w:rPr>
      </w:pPr>
      <w:r>
        <w:t xml:space="preserve">The specific mechanics of the process to define these research areas of interest are displayed in the flow diagram of the supplementary material (see </w:t>
      </w:r>
      <w:r w:rsidRPr="005904D2">
        <w:rPr>
          <w:b/>
          <w:i/>
        </w:rPr>
        <w:t>Defining research area of interest in WRRS - Process flow)</w:t>
      </w:r>
    </w:p>
    <w:p w14:paraId="6C1BEC98" w14:textId="77777777" w:rsidR="005904D2" w:rsidRDefault="005904D2" w:rsidP="005904D2">
      <w:pPr>
        <w:jc w:val="both"/>
      </w:pPr>
    </w:p>
    <w:p w14:paraId="2ED0AD0D" w14:textId="1E6CC7E1" w:rsidR="00BE63F6" w:rsidRDefault="00994F64" w:rsidP="00F229F3">
      <w:pPr>
        <w:rPr>
          <w:b/>
          <w:sz w:val="28"/>
          <w:szCs w:val="28"/>
        </w:rPr>
      </w:pPr>
      <w:r w:rsidRPr="00994F64">
        <w:rPr>
          <w:b/>
          <w:sz w:val="28"/>
          <w:szCs w:val="28"/>
        </w:rPr>
        <w:t>Curat</w:t>
      </w:r>
      <w:r>
        <w:rPr>
          <w:b/>
          <w:sz w:val="28"/>
          <w:szCs w:val="28"/>
        </w:rPr>
        <w:t>ing new definitions of interest</w:t>
      </w:r>
    </w:p>
    <w:p w14:paraId="6B8A1D33" w14:textId="1F7FA9DE" w:rsidR="0090146D" w:rsidRPr="0090146D" w:rsidRDefault="00D93DF8" w:rsidP="00BE63F6">
      <w:pPr>
        <w:jc w:val="both"/>
      </w:pPr>
      <w:r w:rsidRPr="00D93DF8">
        <w:t>In order to curate new definitions of interest for research from the WRRS</w:t>
      </w:r>
      <w:r w:rsidR="0090146D" w:rsidRPr="0090146D">
        <w:t>, it is necessary to clean and extract</w:t>
      </w:r>
      <w:r>
        <w:t xml:space="preserve"> </w:t>
      </w:r>
      <w:r w:rsidRPr="00D93DF8">
        <w:t>records (i.e. rows and columns) from the WRRS data provided to your SAIL project, which a relevant to your definition of interest.</w:t>
      </w:r>
    </w:p>
    <w:p w14:paraId="2F4857F8" w14:textId="010AAC9A" w:rsidR="0090146D" w:rsidRDefault="0090146D" w:rsidP="00883C4A">
      <w:pPr>
        <w:jc w:val="both"/>
      </w:pPr>
      <w:r w:rsidRPr="0090146D">
        <w:t xml:space="preserve">Specific details on how to clean, extract and create working tables are detailed in the supplementary material under </w:t>
      </w:r>
      <w:r>
        <w:rPr>
          <w:b/>
        </w:rPr>
        <w:t>"C</w:t>
      </w:r>
      <w:r w:rsidR="005F3C99">
        <w:rPr>
          <w:b/>
        </w:rPr>
        <w:t>leaning, extraction and insertion</w:t>
      </w:r>
      <w:r w:rsidRPr="0090146D">
        <w:rPr>
          <w:b/>
        </w:rPr>
        <w:t xml:space="preserve"> of</w:t>
      </w:r>
      <w:r w:rsidR="005F3C99">
        <w:rPr>
          <w:b/>
        </w:rPr>
        <w:t xml:space="preserve"> WRRS data into</w:t>
      </w:r>
      <w:r w:rsidRPr="0090146D">
        <w:rPr>
          <w:b/>
        </w:rPr>
        <w:t xml:space="preserve"> working tables"</w:t>
      </w:r>
      <w:r w:rsidRPr="0090146D">
        <w:t>, which lists the relevant G</w:t>
      </w:r>
      <w:r w:rsidR="00535509">
        <w:t>it</w:t>
      </w:r>
      <w:r w:rsidR="007A1392">
        <w:t>Hub</w:t>
      </w:r>
      <w:r w:rsidRPr="0090146D">
        <w:t xml:space="preserve"> repositories</w:t>
      </w:r>
      <w:r w:rsidR="002B2B28">
        <w:t>.</w:t>
      </w:r>
    </w:p>
    <w:p w14:paraId="662B6295" w14:textId="77777777" w:rsidR="0090146D" w:rsidRPr="0090146D" w:rsidRDefault="0090146D" w:rsidP="0090146D">
      <w:pPr>
        <w:jc w:val="both"/>
      </w:pPr>
    </w:p>
    <w:p w14:paraId="0563A3BB" w14:textId="77777777" w:rsidR="0090146D" w:rsidRPr="0090146D" w:rsidRDefault="0090146D" w:rsidP="0090146D">
      <w:pPr>
        <w:jc w:val="both"/>
        <w:rPr>
          <w:b/>
          <w:i/>
        </w:rPr>
      </w:pPr>
      <w:r w:rsidRPr="0090146D">
        <w:rPr>
          <w:b/>
          <w:i/>
        </w:rPr>
        <w:t>Cleaning data</w:t>
      </w:r>
    </w:p>
    <w:p w14:paraId="5A8D0038" w14:textId="746AE191" w:rsidR="0090146D" w:rsidRPr="0090146D" w:rsidRDefault="0090146D" w:rsidP="0090146D">
      <w:pPr>
        <w:jc w:val="both"/>
      </w:pPr>
      <w:r w:rsidRPr="0090146D">
        <w:t xml:space="preserve">The VAL field in WRRS holds the test result (in the WRRS_OBSERVATION_RESULT table). When working with the data, it is </w:t>
      </w:r>
      <w:r w:rsidR="009A5AF8">
        <w:t xml:space="preserve">advised and </w:t>
      </w:r>
      <w:r w:rsidRPr="0090146D">
        <w:t>convenient to separate the VAL entries into numeric results only (VAL_NUMERIC) and text results only (VAL_TEXT) so that mathematical operations can be performed on the numeric results, and text results can be treated as such in isolation.</w:t>
      </w:r>
    </w:p>
    <w:p w14:paraId="6E4E4287" w14:textId="77777777" w:rsidR="0090146D" w:rsidRPr="0090146D" w:rsidRDefault="0090146D" w:rsidP="0090146D">
      <w:pPr>
        <w:jc w:val="both"/>
      </w:pPr>
    </w:p>
    <w:p w14:paraId="4B5B1B3F" w14:textId="77777777" w:rsidR="0090146D" w:rsidRPr="0090146D" w:rsidRDefault="0090146D" w:rsidP="0090146D">
      <w:pPr>
        <w:jc w:val="both"/>
        <w:rPr>
          <w:b/>
          <w:i/>
        </w:rPr>
      </w:pPr>
      <w:r w:rsidRPr="0090146D">
        <w:rPr>
          <w:b/>
          <w:i/>
        </w:rPr>
        <w:t>Extracting data</w:t>
      </w:r>
    </w:p>
    <w:p w14:paraId="5D5A27C3" w14:textId="1E10F2B5" w:rsidR="0090146D" w:rsidRDefault="0090146D" w:rsidP="0090146D">
      <w:pPr>
        <w:jc w:val="both"/>
        <w:rPr>
          <w:b/>
          <w:sz w:val="28"/>
          <w:szCs w:val="28"/>
        </w:rPr>
      </w:pPr>
      <w:r w:rsidRPr="0090146D">
        <w:t xml:space="preserve">An SQL code template is used to apply the research </w:t>
      </w:r>
      <w:r w:rsidR="009A5AF8">
        <w:t>definition</w:t>
      </w:r>
      <w:r w:rsidRPr="0090146D">
        <w:t xml:space="preserve"> of interest. The template is modified by substituting in the codes from the particular definition in question. This is then run on the WRRS data.</w:t>
      </w:r>
    </w:p>
    <w:p w14:paraId="04494514" w14:textId="77777777" w:rsidR="00852539" w:rsidRPr="008B6045" w:rsidRDefault="00852539" w:rsidP="008449D1">
      <w:pPr>
        <w:jc w:val="both"/>
      </w:pPr>
    </w:p>
    <w:p w14:paraId="09EBC3D2" w14:textId="5581D238" w:rsidR="00852539" w:rsidRPr="00852539" w:rsidRDefault="0090146D" w:rsidP="008449D1">
      <w:pPr>
        <w:jc w:val="both"/>
        <w:rPr>
          <w:b/>
          <w:i/>
        </w:rPr>
      </w:pPr>
      <w:r>
        <w:rPr>
          <w:b/>
          <w:i/>
        </w:rPr>
        <w:t>I</w:t>
      </w:r>
      <w:r w:rsidRPr="0090146D">
        <w:rPr>
          <w:b/>
          <w:i/>
        </w:rPr>
        <w:t>nserting data into working tables</w:t>
      </w:r>
    </w:p>
    <w:p w14:paraId="34C40191" w14:textId="77777777" w:rsidR="00852539" w:rsidRPr="00852539" w:rsidRDefault="00852539" w:rsidP="008449D1">
      <w:pPr>
        <w:jc w:val="both"/>
      </w:pPr>
      <w:r w:rsidRPr="00852539">
        <w:t>Inserting data:</w:t>
      </w:r>
    </w:p>
    <w:p w14:paraId="5E7CECF1" w14:textId="111BCC7A" w:rsidR="00852539" w:rsidRPr="00852539" w:rsidRDefault="00852539" w:rsidP="008449D1">
      <w:pPr>
        <w:ind w:left="720"/>
        <w:jc w:val="both"/>
      </w:pPr>
      <w:r w:rsidRPr="00852539">
        <w:t>Due to the size of the WRRS data, it is not practical to select and insert results into</w:t>
      </w:r>
      <w:r w:rsidR="009A5AF8">
        <w:t xml:space="preserve"> </w:t>
      </w:r>
      <w:r w:rsidR="009A5AF8" w:rsidRPr="009A5AF8">
        <w:t>the SAIL project data schema tables (known as the SAIL W schema)</w:t>
      </w:r>
      <w:r w:rsidR="009A5AF8">
        <w:t>,</w:t>
      </w:r>
      <w:r w:rsidR="009A5AF8" w:rsidRPr="009A5AF8" w:rsidDel="009A5AF8">
        <w:t xml:space="preserve"> </w:t>
      </w:r>
      <w:r w:rsidRPr="00852539">
        <w:t>without first partitioning them into smaller sections (</w:t>
      </w:r>
      <w:r w:rsidR="00535509">
        <w:t xml:space="preserve">i.e. </w:t>
      </w:r>
      <w:r w:rsidRPr="00852539">
        <w:t>breaking them down into smaller chunks).</w:t>
      </w:r>
    </w:p>
    <w:p w14:paraId="799ACE83" w14:textId="74790B7C" w:rsidR="00852539" w:rsidRPr="00852539" w:rsidRDefault="00852539" w:rsidP="008449D1">
      <w:pPr>
        <w:ind w:left="720"/>
        <w:jc w:val="both"/>
      </w:pPr>
      <w:r w:rsidRPr="00852539">
        <w:t>It is recommended to break results down into date sections, rather than person IDs (ALF), for the following reasons:</w:t>
      </w:r>
    </w:p>
    <w:p w14:paraId="42F1662F" w14:textId="72800D61" w:rsidR="00852539" w:rsidRPr="00852539" w:rsidRDefault="00852539" w:rsidP="00BD199A">
      <w:pPr>
        <w:ind w:left="1440" w:hanging="720"/>
        <w:jc w:val="both"/>
      </w:pPr>
      <w:r w:rsidRPr="00852539">
        <w:lastRenderedPageBreak/>
        <w:t>•</w:t>
      </w:r>
      <w:r w:rsidRPr="00852539">
        <w:tab/>
        <w:t xml:space="preserve">It is not easy to identify the relative sizes of ALF partitions due to the non-intuitive </w:t>
      </w:r>
      <w:r w:rsidR="009A5AF8">
        <w:br/>
      </w:r>
      <w:r w:rsidRPr="00852539">
        <w:t>nature of ALF</w:t>
      </w:r>
      <w:r w:rsidR="00883C4A">
        <w:t xml:space="preserve"> </w:t>
      </w:r>
      <w:r w:rsidRPr="00852539">
        <w:t xml:space="preserve">values. It is easier and quicker to identify </w:t>
      </w:r>
      <w:r w:rsidR="00883C4A">
        <w:t>different</w:t>
      </w:r>
      <w:r w:rsidR="00883C4A" w:rsidRPr="00852539">
        <w:t xml:space="preserve"> </w:t>
      </w:r>
      <w:r w:rsidRPr="00852539">
        <w:t>years.</w:t>
      </w:r>
    </w:p>
    <w:p w14:paraId="41E9F6CF" w14:textId="2A73A628" w:rsidR="00852539" w:rsidRPr="00852539" w:rsidRDefault="00852539" w:rsidP="00BD199A">
      <w:pPr>
        <w:ind w:left="1440" w:hanging="720"/>
        <w:jc w:val="both"/>
      </w:pPr>
      <w:r w:rsidRPr="00852539">
        <w:t>•</w:t>
      </w:r>
      <w:r w:rsidRPr="00852539">
        <w:tab/>
        <w:t xml:space="preserve">When adding updated results, only the latest dates would need to be run if </w:t>
      </w:r>
      <w:r w:rsidR="009A5AF8">
        <w:br/>
      </w:r>
      <w:r w:rsidRPr="00852539">
        <w:t xml:space="preserve">partitioning by date. Whereas the whole update would need to be redone if partitioning by </w:t>
      </w:r>
      <w:r w:rsidR="00883C4A">
        <w:t>ALF’s</w:t>
      </w:r>
      <w:r w:rsidRPr="00852539">
        <w:t>.</w:t>
      </w:r>
    </w:p>
    <w:p w14:paraId="47AE45F4" w14:textId="7E365434" w:rsidR="00852539" w:rsidRDefault="00392196" w:rsidP="008449D1">
      <w:pPr>
        <w:jc w:val="both"/>
      </w:pPr>
      <w:r>
        <w:t xml:space="preserve">Determining </w:t>
      </w:r>
      <w:r w:rsidR="00883C4A">
        <w:t xml:space="preserve">the </w:t>
      </w:r>
      <w:r>
        <w:t>size of partitions – an</w:t>
      </w:r>
      <w:r w:rsidR="00852539">
        <w:t xml:space="preserve"> example:</w:t>
      </w:r>
    </w:p>
    <w:p w14:paraId="2BFB84ED" w14:textId="07FC6646" w:rsidR="00852539" w:rsidRDefault="00392196" w:rsidP="00BD199A">
      <w:pPr>
        <w:ind w:left="720"/>
        <w:jc w:val="both"/>
      </w:pPr>
      <w:r>
        <w:t>D</w:t>
      </w:r>
      <w:r w:rsidR="00852539">
        <w:t xml:space="preserve">ata was extracted for the </w:t>
      </w:r>
      <w:r w:rsidR="00883C4A">
        <w:t>Full Blood Count (</w:t>
      </w:r>
      <w:r w:rsidR="00852539">
        <w:t>FBC</w:t>
      </w:r>
      <w:r w:rsidR="00883C4A">
        <w:t>)</w:t>
      </w:r>
      <w:r w:rsidR="00852539">
        <w:t xml:space="preserve"> </w:t>
      </w:r>
      <w:r w:rsidR="00883C4A">
        <w:t>test results</w:t>
      </w:r>
      <w:r w:rsidR="00852539">
        <w:t xml:space="preserve"> </w:t>
      </w:r>
      <w:r w:rsidR="00657A82">
        <w:t>between 2004 and 2021 inclusive</w:t>
      </w:r>
      <w:r w:rsidR="00535509">
        <w:t xml:space="preserve"> (Figure 2)</w:t>
      </w:r>
      <w:r w:rsidR="00657A82">
        <w:t>.</w:t>
      </w:r>
      <w:r w:rsidR="00852539">
        <w:t xml:space="preserve"> Firstly the date fields were examined per year to see the size of each data block:</w:t>
      </w:r>
    </w:p>
    <w:p w14:paraId="6B2746C5" w14:textId="3F3DD5FA" w:rsidR="00852539" w:rsidRDefault="00B2590C" w:rsidP="008449D1">
      <w:pPr>
        <w:jc w:val="both"/>
      </w:pPr>
      <w:r>
        <w:rPr>
          <w:noProof/>
          <w:sz w:val="16"/>
          <w:szCs w:val="16"/>
          <w:lang w:eastAsia="en-GB"/>
        </w:rPr>
        <w:drawing>
          <wp:inline distT="0" distB="0" distL="0" distR="0" wp14:anchorId="5D5B6462" wp14:editId="7CDAB5B7">
            <wp:extent cx="3232150" cy="20256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2.png"/>
                    <pic:cNvPicPr/>
                  </pic:nvPicPr>
                  <pic:blipFill rotWithShape="1">
                    <a:blip r:embed="rId8">
                      <a:extLst>
                        <a:ext uri="{28A0092B-C50C-407E-A947-70E740481C1C}">
                          <a14:useLocalDpi xmlns:a14="http://schemas.microsoft.com/office/drawing/2010/main" val="0"/>
                        </a:ext>
                      </a:extLst>
                    </a:blip>
                    <a:srcRect l="15511" t="23489" r="28097" b="29384"/>
                    <a:stretch/>
                  </pic:blipFill>
                  <pic:spPr bwMode="auto">
                    <a:xfrm>
                      <a:off x="0" y="0"/>
                      <a:ext cx="3232150" cy="2025650"/>
                    </a:xfrm>
                    <a:prstGeom prst="rect">
                      <a:avLst/>
                    </a:prstGeom>
                    <a:ln>
                      <a:noFill/>
                    </a:ln>
                    <a:extLst>
                      <a:ext uri="{53640926-AAD7-44D8-BBD7-CCE9431645EC}">
                        <a14:shadowObscured xmlns:a14="http://schemas.microsoft.com/office/drawing/2010/main"/>
                      </a:ext>
                    </a:extLst>
                  </pic:spPr>
                </pic:pic>
              </a:graphicData>
            </a:graphic>
          </wp:inline>
        </w:drawing>
      </w:r>
      <w:r w:rsidR="00334E8F" w:rsidRPr="00334E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CD2E921" w14:textId="424812E4" w:rsidR="00852539" w:rsidRDefault="00852539" w:rsidP="008449D1">
      <w:pPr>
        <w:jc w:val="both"/>
      </w:pPr>
      <w:r>
        <w:t xml:space="preserve">On performing the inserts, </w:t>
      </w:r>
      <w:r w:rsidR="00C97009">
        <w:t xml:space="preserve">it </w:t>
      </w:r>
      <w:r>
        <w:t>was found</w:t>
      </w:r>
      <w:r w:rsidR="00C97009">
        <w:t xml:space="preserve"> that groupings of below 200 million were just about ok, but insert sizes of less than 100 million ran much more quickly – e.g. 2015-2018, 2019-2021.</w:t>
      </w:r>
    </w:p>
    <w:p w14:paraId="4FA9BFB2" w14:textId="4477CA10" w:rsidR="00B82FD2" w:rsidRDefault="00392196" w:rsidP="00384071">
      <w:pPr>
        <w:jc w:val="both"/>
      </w:pPr>
      <w:r>
        <w:t xml:space="preserve">In summary, row counts of </w:t>
      </w:r>
      <w:r w:rsidR="00334E8F">
        <w:t>less than 100 million</w:t>
      </w:r>
      <w:r>
        <w:t xml:space="preserve"> are preferable for the blocks of data to be inserted.</w:t>
      </w:r>
    </w:p>
    <w:p w14:paraId="2D3753CB" w14:textId="77777777" w:rsidR="003E4531" w:rsidRDefault="003E4531" w:rsidP="00384071">
      <w:pPr>
        <w:jc w:val="both"/>
        <w:rPr>
          <w:b/>
          <w:i/>
        </w:rPr>
      </w:pPr>
    </w:p>
    <w:p w14:paraId="6E6B35E9" w14:textId="674DC2CE" w:rsidR="00DD4413" w:rsidRPr="008131E4" w:rsidRDefault="008131E4" w:rsidP="00384071">
      <w:pPr>
        <w:jc w:val="both"/>
        <w:rPr>
          <w:b/>
          <w:i/>
        </w:rPr>
      </w:pPr>
      <w:r>
        <w:rPr>
          <w:b/>
          <w:i/>
        </w:rPr>
        <w:t>U</w:t>
      </w:r>
      <w:r w:rsidR="00D45962" w:rsidRPr="008131E4">
        <w:rPr>
          <w:b/>
          <w:i/>
        </w:rPr>
        <w:t>nits</w:t>
      </w:r>
      <w:r>
        <w:rPr>
          <w:b/>
          <w:i/>
        </w:rPr>
        <w:t xml:space="preserve"> of measurement, reference </w:t>
      </w:r>
      <w:r w:rsidR="00D45962" w:rsidRPr="008131E4">
        <w:rPr>
          <w:b/>
          <w:i/>
        </w:rPr>
        <w:t>ranges</w:t>
      </w:r>
      <w:r>
        <w:rPr>
          <w:b/>
          <w:i/>
        </w:rPr>
        <w:t xml:space="preserve"> and result type</w:t>
      </w:r>
    </w:p>
    <w:p w14:paraId="5EFED5AC" w14:textId="428F9DC1" w:rsidR="008A2E07" w:rsidRDefault="00A1549B" w:rsidP="00384071">
      <w:pPr>
        <w:jc w:val="both"/>
      </w:pPr>
      <w:r w:rsidRPr="00A1549B">
        <w:t xml:space="preserve">Units of measurement </w:t>
      </w:r>
      <w:r w:rsidR="00384071">
        <w:t>provided in the WRRS data are varied</w:t>
      </w:r>
      <w:r w:rsidR="00DE0080">
        <w:t>. T</w:t>
      </w:r>
      <w:r w:rsidR="00384071">
        <w:t xml:space="preserve">herefore, </w:t>
      </w:r>
      <w:r>
        <w:t xml:space="preserve">it </w:t>
      </w:r>
      <w:r w:rsidR="009A5AF8">
        <w:t>is common practice</w:t>
      </w:r>
      <w:r>
        <w:t xml:space="preserve"> to convert these</w:t>
      </w:r>
      <w:r w:rsidRPr="00A1549B">
        <w:t xml:space="preserve"> to the most widely used unit of measurement</w:t>
      </w:r>
      <w:r>
        <w:t xml:space="preserve"> for the particular category in question</w:t>
      </w:r>
      <w:r w:rsidRPr="00A1549B">
        <w:t xml:space="preserve">. </w:t>
      </w:r>
      <w:r w:rsidR="00DE0080">
        <w:t>T</w:t>
      </w:r>
      <w:r>
        <w:t>ransformations may also</w:t>
      </w:r>
      <w:r w:rsidRPr="00A1549B">
        <w:t xml:space="preserve"> </w:t>
      </w:r>
      <w:r w:rsidR="00384071">
        <w:t xml:space="preserve">be </w:t>
      </w:r>
      <w:r w:rsidRPr="00A1549B">
        <w:t xml:space="preserve">needed (e.g. converting ‘per decilitre’ to ‘per litre’). Where this is relevant, the </w:t>
      </w:r>
      <w:r>
        <w:t>result (the VAL field) will</w:t>
      </w:r>
      <w:r w:rsidRPr="00A1549B">
        <w:t xml:space="preserve"> likewise </w:t>
      </w:r>
      <w:r>
        <w:t xml:space="preserve">need to be </w:t>
      </w:r>
      <w:r w:rsidRPr="00A1549B">
        <w:t>transformed by multiplying by the required scaling factor.</w:t>
      </w:r>
    </w:p>
    <w:p w14:paraId="45E2E80A" w14:textId="0939C5A2" w:rsidR="00DD4413" w:rsidRPr="00DD4413" w:rsidRDefault="008131E4" w:rsidP="00384071">
      <w:pPr>
        <w:jc w:val="both"/>
      </w:pPr>
      <w:r>
        <w:t>Some result</w:t>
      </w:r>
      <w:r w:rsidR="00DD4413" w:rsidRPr="00A1549B">
        <w:t>s are associated with</w:t>
      </w:r>
      <w:r>
        <w:t xml:space="preserve"> reference</w:t>
      </w:r>
      <w:r w:rsidR="00DD4413" w:rsidRPr="00A1549B">
        <w:t xml:space="preserve"> ranges</w:t>
      </w:r>
      <w:r w:rsidR="00DD4413" w:rsidRPr="006A235C">
        <w:t xml:space="preserve">. </w:t>
      </w:r>
      <w:r w:rsidR="00DD4413">
        <w:t>Where populated, t</w:t>
      </w:r>
      <w:r w:rsidR="00DD4413" w:rsidRPr="00A1549B">
        <w:t>hese</w:t>
      </w:r>
      <w:r w:rsidR="00DD4413">
        <w:t xml:space="preserve"> are likely to need harmonising </w:t>
      </w:r>
      <w:r w:rsidR="00DE0080">
        <w:t>similarly</w:t>
      </w:r>
      <w:r w:rsidR="00DD4413">
        <w:t xml:space="preserve"> to the units of measurement.</w:t>
      </w:r>
      <w:r w:rsidR="006A235C">
        <w:t xml:space="preserve"> Harmonisation of ranges can also be applied to the values a</w:t>
      </w:r>
      <w:r w:rsidR="00DE0080">
        <w:t>nd</w:t>
      </w:r>
      <w:r w:rsidR="006A235C">
        <w:t xml:space="preserve"> the text entry display if this is deemed necessary.</w:t>
      </w:r>
      <w:r w:rsidR="006A235C" w:rsidRPr="006A235C">
        <w:t xml:space="preserve"> </w:t>
      </w:r>
      <w:r w:rsidR="00DD4413">
        <w:t>One approach</w:t>
      </w:r>
      <w:r w:rsidR="006A235C">
        <w:t xml:space="preserve"> to harmonising range values</w:t>
      </w:r>
      <w:r w:rsidR="00DD4413">
        <w:t xml:space="preserve"> i</w:t>
      </w:r>
      <w:r w:rsidR="006A235C">
        <w:t>s to select the lowest low</w:t>
      </w:r>
      <w:r w:rsidR="00DD4413">
        <w:t xml:space="preserve"> and the highest high to produce a broad encompassing range. However</w:t>
      </w:r>
      <w:r w:rsidR="00DE0080">
        <w:t>,</w:t>
      </w:r>
      <w:r w:rsidR="00DD4413">
        <w:t xml:space="preserve"> the </w:t>
      </w:r>
      <w:r w:rsidR="00DE0080">
        <w:t>range selection method</w:t>
      </w:r>
      <w:r w:rsidR="00DD4413">
        <w:t xml:space="preserve"> will be specific to the user’s need, and clinician input is recommended.</w:t>
      </w:r>
    </w:p>
    <w:p w14:paraId="5BB5AD9B" w14:textId="1B3E41AF" w:rsidR="008A2E07" w:rsidRDefault="00DD4413" w:rsidP="00384071">
      <w:pPr>
        <w:jc w:val="both"/>
      </w:pPr>
      <w:r>
        <w:t>T</w:t>
      </w:r>
      <w:r w:rsidR="00303F40">
        <w:t>ables 1 and 2</w:t>
      </w:r>
      <w:r w:rsidR="006A235C">
        <w:t xml:space="preserve"> show</w:t>
      </w:r>
      <w:r>
        <w:t xml:space="preserve"> a selection of </w:t>
      </w:r>
      <w:r w:rsidR="00DE0080">
        <w:t xml:space="preserve">the </w:t>
      </w:r>
      <w:r>
        <w:t>unit of measurement and reference range entries for white blood count results before and after a harmonisation filter is applied.</w:t>
      </w:r>
    </w:p>
    <w:p w14:paraId="35E2A07D" w14:textId="1A7AA673" w:rsidR="008131E4" w:rsidRDefault="008131E4" w:rsidP="00384071">
      <w:pPr>
        <w:jc w:val="both"/>
      </w:pPr>
    </w:p>
    <w:p w14:paraId="6E505454" w14:textId="792426FB" w:rsidR="003E4531" w:rsidRDefault="003E4531" w:rsidP="00384071">
      <w:pPr>
        <w:jc w:val="both"/>
      </w:pPr>
    </w:p>
    <w:p w14:paraId="7AF85EB8" w14:textId="7B34F7D2" w:rsidR="003E4531" w:rsidRPr="00BD199A" w:rsidRDefault="00535509" w:rsidP="00384071">
      <w:pPr>
        <w:jc w:val="both"/>
        <w:rPr>
          <w:b/>
        </w:rPr>
      </w:pPr>
      <w:r w:rsidRPr="00BD199A">
        <w:rPr>
          <w:b/>
        </w:rPr>
        <w:lastRenderedPageBreak/>
        <w:t>Table 1: Units of measurement harmonisation</w:t>
      </w:r>
    </w:p>
    <w:tbl>
      <w:tblPr>
        <w:tblStyle w:val="TableGrid"/>
        <w:tblW w:w="0" w:type="auto"/>
        <w:tblLook w:val="04A0" w:firstRow="1" w:lastRow="0" w:firstColumn="1" w:lastColumn="0" w:noHBand="0" w:noVBand="1"/>
      </w:tblPr>
      <w:tblGrid>
        <w:gridCol w:w="2254"/>
        <w:gridCol w:w="2254"/>
      </w:tblGrid>
      <w:tr w:rsidR="00FE3ABA" w14:paraId="180E8C6F" w14:textId="77777777" w:rsidTr="00743DD2">
        <w:tc>
          <w:tcPr>
            <w:tcW w:w="4508" w:type="dxa"/>
            <w:gridSpan w:val="2"/>
          </w:tcPr>
          <w:p w14:paraId="4D58B32B" w14:textId="298A88FA" w:rsidR="00FE3ABA" w:rsidRPr="008A4D50" w:rsidRDefault="00FE3ABA" w:rsidP="00384071">
            <w:pPr>
              <w:jc w:val="both"/>
              <w:rPr>
                <w:b/>
              </w:rPr>
            </w:pPr>
            <w:r w:rsidRPr="008A4D50">
              <w:rPr>
                <w:b/>
              </w:rPr>
              <w:t>Units of measurement</w:t>
            </w:r>
          </w:p>
        </w:tc>
      </w:tr>
      <w:tr w:rsidR="00FE3ABA" w14:paraId="4EF3E887" w14:textId="77777777" w:rsidTr="008A4D50">
        <w:tc>
          <w:tcPr>
            <w:tcW w:w="2254" w:type="dxa"/>
            <w:tcBorders>
              <w:bottom w:val="single" w:sz="4" w:space="0" w:color="auto"/>
            </w:tcBorders>
          </w:tcPr>
          <w:p w14:paraId="012E29F0" w14:textId="6F8C7198" w:rsidR="00FE3ABA" w:rsidRDefault="00FE3ABA" w:rsidP="00384071">
            <w:pPr>
              <w:jc w:val="both"/>
            </w:pPr>
            <w:r>
              <w:t>Before harmonisation</w:t>
            </w:r>
          </w:p>
        </w:tc>
        <w:tc>
          <w:tcPr>
            <w:tcW w:w="2254" w:type="dxa"/>
            <w:tcBorders>
              <w:bottom w:val="single" w:sz="4" w:space="0" w:color="auto"/>
            </w:tcBorders>
          </w:tcPr>
          <w:p w14:paraId="630B84B9" w14:textId="3CC7E222" w:rsidR="00FE3ABA" w:rsidRDefault="00FE3ABA" w:rsidP="00384071">
            <w:pPr>
              <w:jc w:val="both"/>
            </w:pPr>
            <w:r>
              <w:t>After harmonisation</w:t>
            </w:r>
          </w:p>
        </w:tc>
      </w:tr>
      <w:tr w:rsidR="008A4D50" w14:paraId="1A53C161" w14:textId="77777777" w:rsidTr="008A4D50">
        <w:tc>
          <w:tcPr>
            <w:tcW w:w="2254" w:type="dxa"/>
            <w:tcBorders>
              <w:top w:val="single" w:sz="4" w:space="0" w:color="auto"/>
              <w:left w:val="single" w:sz="4" w:space="0" w:color="auto"/>
              <w:bottom w:val="nil"/>
              <w:right w:val="single" w:sz="4" w:space="0" w:color="auto"/>
            </w:tcBorders>
          </w:tcPr>
          <w:p w14:paraId="7E2C73E2" w14:textId="1423D09F" w:rsidR="008A4D50" w:rsidRDefault="008A4D50" w:rsidP="008A4D50">
            <w:pPr>
              <w:jc w:val="both"/>
            </w:pPr>
            <w:r w:rsidRPr="00024A4D">
              <w:t>*10^9/L</w:t>
            </w:r>
          </w:p>
        </w:tc>
        <w:tc>
          <w:tcPr>
            <w:tcW w:w="2254" w:type="dxa"/>
            <w:tcBorders>
              <w:top w:val="nil"/>
              <w:left w:val="single" w:sz="4" w:space="0" w:color="auto"/>
              <w:bottom w:val="nil"/>
              <w:right w:val="single" w:sz="4" w:space="0" w:color="auto"/>
            </w:tcBorders>
          </w:tcPr>
          <w:p w14:paraId="0A669413" w14:textId="7CDE59B9" w:rsidR="008A4D50" w:rsidRDefault="008A4D50" w:rsidP="008A4D50">
            <w:pPr>
              <w:jc w:val="both"/>
            </w:pPr>
            <w:r w:rsidRPr="009C326A">
              <w:t>*10^12/L</w:t>
            </w:r>
          </w:p>
        </w:tc>
      </w:tr>
      <w:tr w:rsidR="008A4D50" w14:paraId="65C9C1E6" w14:textId="77777777" w:rsidTr="008A4D50">
        <w:tc>
          <w:tcPr>
            <w:tcW w:w="2254" w:type="dxa"/>
            <w:tcBorders>
              <w:top w:val="nil"/>
              <w:left w:val="single" w:sz="4" w:space="0" w:color="auto"/>
              <w:bottom w:val="nil"/>
              <w:right w:val="single" w:sz="4" w:space="0" w:color="auto"/>
            </w:tcBorders>
          </w:tcPr>
          <w:p w14:paraId="1A2E76B7" w14:textId="3D0725A0" w:rsidR="008A4D50" w:rsidRDefault="008A4D50" w:rsidP="008A4D50">
            <w:pPr>
              <w:jc w:val="both"/>
            </w:pPr>
            <w:r w:rsidRPr="00024A4D">
              <w:t>/</w:t>
            </w:r>
            <w:proofErr w:type="spellStart"/>
            <w:r w:rsidRPr="00024A4D">
              <w:t>cmm</w:t>
            </w:r>
            <w:proofErr w:type="spellEnd"/>
          </w:p>
        </w:tc>
        <w:tc>
          <w:tcPr>
            <w:tcW w:w="2254" w:type="dxa"/>
            <w:tcBorders>
              <w:top w:val="nil"/>
              <w:left w:val="single" w:sz="4" w:space="0" w:color="auto"/>
              <w:bottom w:val="nil"/>
              <w:right w:val="single" w:sz="4" w:space="0" w:color="auto"/>
            </w:tcBorders>
          </w:tcPr>
          <w:p w14:paraId="038D011B" w14:textId="792504BE" w:rsidR="008A4D50" w:rsidRDefault="008A4D50" w:rsidP="008A4D50">
            <w:pPr>
              <w:jc w:val="both"/>
            </w:pPr>
            <w:r w:rsidRPr="009C326A">
              <w:t>*10^6/L</w:t>
            </w:r>
          </w:p>
        </w:tc>
      </w:tr>
      <w:tr w:rsidR="008A4D50" w14:paraId="7FEBABB1" w14:textId="77777777" w:rsidTr="008A4D50">
        <w:tc>
          <w:tcPr>
            <w:tcW w:w="2254" w:type="dxa"/>
            <w:tcBorders>
              <w:top w:val="nil"/>
              <w:left w:val="single" w:sz="4" w:space="0" w:color="auto"/>
              <w:bottom w:val="nil"/>
              <w:right w:val="single" w:sz="4" w:space="0" w:color="auto"/>
            </w:tcBorders>
          </w:tcPr>
          <w:p w14:paraId="4547A97B" w14:textId="563B3800"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693DB8E9" w14:textId="1C33D4A7" w:rsidR="008A4D50" w:rsidRDefault="008A4D50" w:rsidP="008A4D50">
            <w:pPr>
              <w:jc w:val="both"/>
            </w:pPr>
            <w:r w:rsidRPr="009C326A">
              <w:t>*10^9/L</w:t>
            </w:r>
          </w:p>
        </w:tc>
      </w:tr>
      <w:tr w:rsidR="008A4D50" w14:paraId="747ECA39" w14:textId="77777777" w:rsidTr="008A4D50">
        <w:tc>
          <w:tcPr>
            <w:tcW w:w="2254" w:type="dxa"/>
            <w:tcBorders>
              <w:top w:val="nil"/>
              <w:left w:val="single" w:sz="4" w:space="0" w:color="auto"/>
              <w:bottom w:val="nil"/>
              <w:right w:val="single" w:sz="4" w:space="0" w:color="auto"/>
            </w:tcBorders>
          </w:tcPr>
          <w:p w14:paraId="4CB77B76" w14:textId="38E03FC7"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360838FB" w14:textId="0B71C63D" w:rsidR="008A4D50" w:rsidRDefault="008A4D50" w:rsidP="008A4D50">
            <w:pPr>
              <w:jc w:val="both"/>
            </w:pPr>
            <w:r w:rsidRPr="009C326A">
              <w:t>/CMM</w:t>
            </w:r>
          </w:p>
        </w:tc>
      </w:tr>
      <w:tr w:rsidR="008A4D50" w14:paraId="4BC25B02" w14:textId="77777777" w:rsidTr="008A4D50">
        <w:tc>
          <w:tcPr>
            <w:tcW w:w="2254" w:type="dxa"/>
            <w:tcBorders>
              <w:top w:val="nil"/>
              <w:left w:val="single" w:sz="4" w:space="0" w:color="auto"/>
              <w:bottom w:val="nil"/>
              <w:right w:val="single" w:sz="4" w:space="0" w:color="auto"/>
            </w:tcBorders>
          </w:tcPr>
          <w:p w14:paraId="747F0B6E" w14:textId="0DFB7EBA" w:rsidR="008A4D50" w:rsidRDefault="008A4D50" w:rsidP="008A4D50">
            <w:pPr>
              <w:jc w:val="both"/>
            </w:pPr>
            <w:r w:rsidRPr="00024A4D">
              <w:t>cu/ mm</w:t>
            </w:r>
          </w:p>
        </w:tc>
        <w:tc>
          <w:tcPr>
            <w:tcW w:w="2254" w:type="dxa"/>
            <w:tcBorders>
              <w:top w:val="nil"/>
              <w:left w:val="single" w:sz="4" w:space="0" w:color="auto"/>
              <w:bottom w:val="nil"/>
              <w:right w:val="single" w:sz="4" w:space="0" w:color="auto"/>
            </w:tcBorders>
          </w:tcPr>
          <w:p w14:paraId="48E67279" w14:textId="26CED526" w:rsidR="008A4D50" w:rsidRDefault="008A4D50" w:rsidP="008A4D50">
            <w:pPr>
              <w:jc w:val="both"/>
            </w:pPr>
            <w:r w:rsidRPr="009C326A">
              <w:t>CU/MM</w:t>
            </w:r>
          </w:p>
        </w:tc>
      </w:tr>
      <w:tr w:rsidR="008A4D50" w14:paraId="26B0C13E" w14:textId="77777777" w:rsidTr="008A4D50">
        <w:tc>
          <w:tcPr>
            <w:tcW w:w="2254" w:type="dxa"/>
            <w:tcBorders>
              <w:top w:val="nil"/>
              <w:left w:val="single" w:sz="4" w:space="0" w:color="auto"/>
              <w:bottom w:val="nil"/>
              <w:right w:val="single" w:sz="4" w:space="0" w:color="auto"/>
            </w:tcBorders>
          </w:tcPr>
          <w:p w14:paraId="78684218" w14:textId="0439595A" w:rsidR="008A4D50" w:rsidRDefault="008A4D50" w:rsidP="008A4D50">
            <w:pPr>
              <w:jc w:val="both"/>
            </w:pPr>
            <w:r w:rsidRPr="00024A4D">
              <w:t>x10&lt;[9]&gt;/L</w:t>
            </w:r>
          </w:p>
        </w:tc>
        <w:tc>
          <w:tcPr>
            <w:tcW w:w="2254" w:type="dxa"/>
            <w:tcBorders>
              <w:top w:val="nil"/>
              <w:left w:val="single" w:sz="4" w:space="0" w:color="auto"/>
              <w:bottom w:val="nil"/>
              <w:right w:val="single" w:sz="4" w:space="0" w:color="auto"/>
            </w:tcBorders>
          </w:tcPr>
          <w:p w14:paraId="52BC8E6D" w14:textId="77777777" w:rsidR="008A4D50" w:rsidRDefault="008A4D50" w:rsidP="008A4D50">
            <w:pPr>
              <w:jc w:val="both"/>
            </w:pPr>
          </w:p>
        </w:tc>
      </w:tr>
      <w:tr w:rsidR="008A4D50" w14:paraId="5B8CE0E6" w14:textId="77777777" w:rsidTr="008A4D50">
        <w:tc>
          <w:tcPr>
            <w:tcW w:w="2254" w:type="dxa"/>
            <w:tcBorders>
              <w:top w:val="nil"/>
              <w:left w:val="single" w:sz="4" w:space="0" w:color="auto"/>
              <w:bottom w:val="nil"/>
              <w:right w:val="single" w:sz="4" w:space="0" w:color="auto"/>
            </w:tcBorders>
          </w:tcPr>
          <w:p w14:paraId="67DB6532" w14:textId="27257284" w:rsidR="008A4D50" w:rsidRDefault="008A4D50" w:rsidP="008A4D50">
            <w:pPr>
              <w:jc w:val="both"/>
            </w:pPr>
            <w:r w:rsidRPr="00024A4D">
              <w:t>x10E9/l</w:t>
            </w:r>
          </w:p>
        </w:tc>
        <w:tc>
          <w:tcPr>
            <w:tcW w:w="2254" w:type="dxa"/>
            <w:tcBorders>
              <w:top w:val="nil"/>
              <w:left w:val="single" w:sz="4" w:space="0" w:color="auto"/>
              <w:bottom w:val="nil"/>
              <w:right w:val="single" w:sz="4" w:space="0" w:color="auto"/>
            </w:tcBorders>
          </w:tcPr>
          <w:p w14:paraId="66C62BD8" w14:textId="77777777" w:rsidR="008A4D50" w:rsidRDefault="008A4D50" w:rsidP="008A4D50">
            <w:pPr>
              <w:jc w:val="both"/>
            </w:pPr>
          </w:p>
        </w:tc>
      </w:tr>
      <w:tr w:rsidR="008A4D50" w14:paraId="4FEE02C1" w14:textId="77777777" w:rsidTr="008A4D50">
        <w:tc>
          <w:tcPr>
            <w:tcW w:w="2254" w:type="dxa"/>
            <w:tcBorders>
              <w:top w:val="nil"/>
              <w:left w:val="single" w:sz="4" w:space="0" w:color="auto"/>
              <w:bottom w:val="nil"/>
              <w:right w:val="single" w:sz="4" w:space="0" w:color="auto"/>
            </w:tcBorders>
          </w:tcPr>
          <w:p w14:paraId="78D58162" w14:textId="62A6FADB" w:rsidR="008A4D50" w:rsidRDefault="008A4D50" w:rsidP="008A4D50">
            <w:pPr>
              <w:jc w:val="both"/>
            </w:pPr>
            <w:r w:rsidRPr="00024A4D">
              <w:t>x10^12/l</w:t>
            </w:r>
          </w:p>
        </w:tc>
        <w:tc>
          <w:tcPr>
            <w:tcW w:w="2254" w:type="dxa"/>
            <w:tcBorders>
              <w:top w:val="nil"/>
              <w:left w:val="single" w:sz="4" w:space="0" w:color="auto"/>
              <w:bottom w:val="nil"/>
              <w:right w:val="single" w:sz="4" w:space="0" w:color="auto"/>
            </w:tcBorders>
          </w:tcPr>
          <w:p w14:paraId="31D19280" w14:textId="77777777" w:rsidR="008A4D50" w:rsidRDefault="008A4D50" w:rsidP="008A4D50">
            <w:pPr>
              <w:jc w:val="both"/>
            </w:pPr>
          </w:p>
        </w:tc>
      </w:tr>
      <w:tr w:rsidR="008A4D50" w14:paraId="67C8AF6E" w14:textId="77777777" w:rsidTr="008A4D50">
        <w:tc>
          <w:tcPr>
            <w:tcW w:w="2254" w:type="dxa"/>
            <w:tcBorders>
              <w:top w:val="nil"/>
              <w:left w:val="single" w:sz="4" w:space="0" w:color="auto"/>
              <w:bottom w:val="nil"/>
              <w:right w:val="single" w:sz="4" w:space="0" w:color="auto"/>
            </w:tcBorders>
          </w:tcPr>
          <w:p w14:paraId="1E8D96A2" w14:textId="3AF299A5" w:rsidR="008A4D50" w:rsidRDefault="008A4D50" w:rsidP="008A4D50">
            <w:pPr>
              <w:jc w:val="both"/>
            </w:pPr>
            <w:r w:rsidRPr="00024A4D">
              <w:t>x10^6/L</w:t>
            </w:r>
          </w:p>
        </w:tc>
        <w:tc>
          <w:tcPr>
            <w:tcW w:w="2254" w:type="dxa"/>
            <w:tcBorders>
              <w:top w:val="nil"/>
              <w:left w:val="single" w:sz="4" w:space="0" w:color="auto"/>
              <w:bottom w:val="nil"/>
              <w:right w:val="single" w:sz="4" w:space="0" w:color="auto"/>
            </w:tcBorders>
          </w:tcPr>
          <w:p w14:paraId="38D89493" w14:textId="77777777" w:rsidR="008A4D50" w:rsidRDefault="008A4D50" w:rsidP="008A4D50">
            <w:pPr>
              <w:jc w:val="both"/>
            </w:pPr>
          </w:p>
        </w:tc>
      </w:tr>
      <w:tr w:rsidR="008A4D50" w14:paraId="4A2FD447" w14:textId="77777777" w:rsidTr="008A4D50">
        <w:tc>
          <w:tcPr>
            <w:tcW w:w="2254" w:type="dxa"/>
            <w:tcBorders>
              <w:top w:val="nil"/>
              <w:left w:val="single" w:sz="4" w:space="0" w:color="auto"/>
              <w:bottom w:val="nil"/>
              <w:right w:val="single" w:sz="4" w:space="0" w:color="auto"/>
            </w:tcBorders>
          </w:tcPr>
          <w:p w14:paraId="1C42901F" w14:textId="07FD32F9" w:rsidR="008A4D50" w:rsidRDefault="008A4D50" w:rsidP="008A4D50">
            <w:pPr>
              <w:jc w:val="both"/>
            </w:pPr>
            <w:r w:rsidRPr="00024A4D">
              <w:t>x10^9/L</w:t>
            </w:r>
          </w:p>
        </w:tc>
        <w:tc>
          <w:tcPr>
            <w:tcW w:w="2254" w:type="dxa"/>
            <w:tcBorders>
              <w:top w:val="nil"/>
              <w:left w:val="single" w:sz="4" w:space="0" w:color="auto"/>
              <w:bottom w:val="nil"/>
              <w:right w:val="single" w:sz="4" w:space="0" w:color="auto"/>
            </w:tcBorders>
          </w:tcPr>
          <w:p w14:paraId="409FB6AD" w14:textId="77777777" w:rsidR="008A4D50" w:rsidRDefault="008A4D50" w:rsidP="008A4D50">
            <w:pPr>
              <w:jc w:val="both"/>
            </w:pPr>
          </w:p>
        </w:tc>
      </w:tr>
      <w:tr w:rsidR="008A4D50" w14:paraId="5331C875" w14:textId="77777777" w:rsidTr="008A4D50">
        <w:tc>
          <w:tcPr>
            <w:tcW w:w="2254" w:type="dxa"/>
            <w:tcBorders>
              <w:top w:val="nil"/>
              <w:left w:val="single" w:sz="4" w:space="0" w:color="auto"/>
              <w:bottom w:val="single" w:sz="4" w:space="0" w:color="auto"/>
              <w:right w:val="single" w:sz="4" w:space="0" w:color="auto"/>
            </w:tcBorders>
          </w:tcPr>
          <w:p w14:paraId="5A91071A" w14:textId="179940BE" w:rsidR="008A4D50" w:rsidRDefault="008A4D50" w:rsidP="008A4D50">
            <w:pPr>
              <w:jc w:val="both"/>
            </w:pPr>
            <w:r w:rsidRPr="00024A4D">
              <w:t>x10^9/l</w:t>
            </w:r>
          </w:p>
        </w:tc>
        <w:tc>
          <w:tcPr>
            <w:tcW w:w="2254" w:type="dxa"/>
            <w:tcBorders>
              <w:top w:val="nil"/>
              <w:left w:val="single" w:sz="4" w:space="0" w:color="auto"/>
              <w:bottom w:val="single" w:sz="4" w:space="0" w:color="auto"/>
              <w:right w:val="single" w:sz="4" w:space="0" w:color="auto"/>
            </w:tcBorders>
          </w:tcPr>
          <w:p w14:paraId="08CA47D1" w14:textId="77777777" w:rsidR="008A4D50" w:rsidRDefault="008A4D50" w:rsidP="008A4D50">
            <w:pPr>
              <w:jc w:val="both"/>
            </w:pPr>
          </w:p>
        </w:tc>
      </w:tr>
    </w:tbl>
    <w:p w14:paraId="4D560520" w14:textId="669DFC1F" w:rsidR="008A2E07" w:rsidRPr="00BD199A" w:rsidRDefault="00535509" w:rsidP="00384071">
      <w:pPr>
        <w:jc w:val="both"/>
        <w:rPr>
          <w:b/>
        </w:rPr>
      </w:pPr>
      <w:r w:rsidRPr="00BD199A">
        <w:rPr>
          <w:b/>
        </w:rPr>
        <w:br/>
        <w:t>Table 2: Reference ranges harmonisation</w:t>
      </w:r>
    </w:p>
    <w:tbl>
      <w:tblPr>
        <w:tblStyle w:val="TableGrid"/>
        <w:tblW w:w="0" w:type="auto"/>
        <w:tblLook w:val="04A0" w:firstRow="1" w:lastRow="0" w:firstColumn="1" w:lastColumn="0" w:noHBand="0" w:noVBand="1"/>
      </w:tblPr>
      <w:tblGrid>
        <w:gridCol w:w="2254"/>
        <w:gridCol w:w="2901"/>
        <w:gridCol w:w="3115"/>
      </w:tblGrid>
      <w:tr w:rsidR="008A4D50" w14:paraId="2ED1041B" w14:textId="71711660" w:rsidTr="008A4D50">
        <w:tc>
          <w:tcPr>
            <w:tcW w:w="8270" w:type="dxa"/>
            <w:gridSpan w:val="3"/>
          </w:tcPr>
          <w:p w14:paraId="1A745C82" w14:textId="772C09AA" w:rsidR="008A4D50" w:rsidRPr="008A4D50" w:rsidRDefault="008A4D50" w:rsidP="00743DD2">
            <w:pPr>
              <w:jc w:val="both"/>
              <w:rPr>
                <w:b/>
              </w:rPr>
            </w:pPr>
            <w:r w:rsidRPr="008A4D50">
              <w:rPr>
                <w:b/>
              </w:rPr>
              <w:t>Reference ranges</w:t>
            </w:r>
          </w:p>
        </w:tc>
      </w:tr>
      <w:tr w:rsidR="008A4D50" w14:paraId="22430D68" w14:textId="7D0DB5F9" w:rsidTr="006A235C">
        <w:tc>
          <w:tcPr>
            <w:tcW w:w="2254" w:type="dxa"/>
            <w:tcBorders>
              <w:bottom w:val="single" w:sz="4" w:space="0" w:color="auto"/>
            </w:tcBorders>
          </w:tcPr>
          <w:p w14:paraId="239745A5" w14:textId="77777777" w:rsidR="008A4D50" w:rsidRDefault="008A4D50" w:rsidP="00743DD2">
            <w:pPr>
              <w:jc w:val="both"/>
            </w:pPr>
            <w:r>
              <w:t>Before harmonisation</w:t>
            </w:r>
          </w:p>
        </w:tc>
        <w:tc>
          <w:tcPr>
            <w:tcW w:w="2901" w:type="dxa"/>
            <w:tcBorders>
              <w:bottom w:val="single" w:sz="4" w:space="0" w:color="auto"/>
            </w:tcBorders>
          </w:tcPr>
          <w:p w14:paraId="7D578981" w14:textId="564626B7" w:rsidR="008A4D50" w:rsidRDefault="008A4D50" w:rsidP="00743DD2">
            <w:pPr>
              <w:jc w:val="both"/>
            </w:pPr>
            <w:r>
              <w:t>After harmonisation (of text)</w:t>
            </w:r>
          </w:p>
        </w:tc>
        <w:tc>
          <w:tcPr>
            <w:tcW w:w="3115" w:type="dxa"/>
            <w:tcBorders>
              <w:bottom w:val="single" w:sz="4" w:space="0" w:color="auto"/>
            </w:tcBorders>
          </w:tcPr>
          <w:p w14:paraId="120B0DFE" w14:textId="5B39D422" w:rsidR="008A4D50" w:rsidRDefault="008A4D50" w:rsidP="00743DD2">
            <w:pPr>
              <w:jc w:val="both"/>
            </w:pPr>
            <w:r>
              <w:t>After harmonisation (of values)</w:t>
            </w:r>
          </w:p>
        </w:tc>
      </w:tr>
      <w:tr w:rsidR="008A4D50" w14:paraId="6508E772" w14:textId="4D24788D" w:rsidTr="006A235C">
        <w:tc>
          <w:tcPr>
            <w:tcW w:w="2254" w:type="dxa"/>
            <w:tcBorders>
              <w:top w:val="single" w:sz="4" w:space="0" w:color="auto"/>
              <w:left w:val="single" w:sz="4" w:space="0" w:color="auto"/>
              <w:bottom w:val="nil"/>
              <w:right w:val="single" w:sz="4" w:space="0" w:color="auto"/>
            </w:tcBorders>
          </w:tcPr>
          <w:p w14:paraId="016605DC" w14:textId="2C7B7081" w:rsidR="008A4D50" w:rsidRDefault="008A4D50" w:rsidP="008A4D50">
            <w:pPr>
              <w:jc w:val="both"/>
            </w:pPr>
            <w:r w:rsidRPr="003F1F2C">
              <w:t>4-11</w:t>
            </w:r>
          </w:p>
        </w:tc>
        <w:tc>
          <w:tcPr>
            <w:tcW w:w="2901" w:type="dxa"/>
            <w:tcBorders>
              <w:top w:val="nil"/>
              <w:left w:val="single" w:sz="4" w:space="0" w:color="auto"/>
              <w:bottom w:val="nil"/>
              <w:right w:val="single" w:sz="4" w:space="0" w:color="auto"/>
            </w:tcBorders>
          </w:tcPr>
          <w:p w14:paraId="41FB6971" w14:textId="4738B796" w:rsidR="008A4D50" w:rsidRDefault="008A4D50" w:rsidP="008A4D50">
            <w:pPr>
              <w:jc w:val="both"/>
            </w:pPr>
            <w:r w:rsidRPr="008A4D50">
              <w:t>4.0-11.0</w:t>
            </w:r>
          </w:p>
        </w:tc>
        <w:tc>
          <w:tcPr>
            <w:tcW w:w="3115" w:type="dxa"/>
            <w:tcBorders>
              <w:top w:val="nil"/>
              <w:left w:val="single" w:sz="4" w:space="0" w:color="auto"/>
              <w:bottom w:val="nil"/>
              <w:right w:val="single" w:sz="4" w:space="0" w:color="auto"/>
            </w:tcBorders>
          </w:tcPr>
          <w:p w14:paraId="0B31AAAB" w14:textId="5AF9724B" w:rsidR="008A4D50" w:rsidRPr="008A4D50" w:rsidRDefault="008A4D50" w:rsidP="008A4D50">
            <w:pPr>
              <w:jc w:val="both"/>
            </w:pPr>
            <w:r>
              <w:t>4.0-15.0</w:t>
            </w:r>
          </w:p>
        </w:tc>
      </w:tr>
      <w:tr w:rsidR="008A4D50" w14:paraId="589258E3" w14:textId="0B6D15C0" w:rsidTr="006A235C">
        <w:tc>
          <w:tcPr>
            <w:tcW w:w="2254" w:type="dxa"/>
            <w:tcBorders>
              <w:top w:val="nil"/>
              <w:left w:val="single" w:sz="4" w:space="0" w:color="auto"/>
              <w:bottom w:val="nil"/>
              <w:right w:val="single" w:sz="4" w:space="0" w:color="auto"/>
            </w:tcBorders>
          </w:tcPr>
          <w:p w14:paraId="21A3EC17" w14:textId="1697D2D9" w:rsidR="008A4D50" w:rsidRDefault="008A4D50" w:rsidP="008A4D50">
            <w:pPr>
              <w:jc w:val="both"/>
            </w:pPr>
            <w:r w:rsidRPr="003F1F2C">
              <w:t>4.0 - 11.0</w:t>
            </w:r>
          </w:p>
        </w:tc>
        <w:tc>
          <w:tcPr>
            <w:tcW w:w="2901" w:type="dxa"/>
            <w:tcBorders>
              <w:top w:val="nil"/>
              <w:left w:val="single" w:sz="4" w:space="0" w:color="auto"/>
              <w:bottom w:val="nil"/>
              <w:right w:val="single" w:sz="4" w:space="0" w:color="auto"/>
            </w:tcBorders>
          </w:tcPr>
          <w:p w14:paraId="28A4E282" w14:textId="351CAC0F" w:rsidR="008A4D50" w:rsidRDefault="008A4D50" w:rsidP="008A4D50">
            <w:pPr>
              <w:jc w:val="both"/>
            </w:pPr>
            <w:r w:rsidRPr="008A4D50">
              <w:t>5.0-15.0</w:t>
            </w:r>
          </w:p>
        </w:tc>
        <w:tc>
          <w:tcPr>
            <w:tcW w:w="3115" w:type="dxa"/>
            <w:tcBorders>
              <w:top w:val="nil"/>
              <w:left w:val="single" w:sz="4" w:space="0" w:color="auto"/>
              <w:bottom w:val="nil"/>
              <w:right w:val="single" w:sz="4" w:space="0" w:color="auto"/>
            </w:tcBorders>
          </w:tcPr>
          <w:p w14:paraId="72E81FFE" w14:textId="77777777" w:rsidR="008A4D50" w:rsidRPr="008A4D50" w:rsidRDefault="008A4D50" w:rsidP="008A4D50">
            <w:pPr>
              <w:jc w:val="both"/>
            </w:pPr>
          </w:p>
        </w:tc>
      </w:tr>
      <w:tr w:rsidR="008A4D50" w14:paraId="7E94F2E9" w14:textId="4E204AC9" w:rsidTr="006A235C">
        <w:tc>
          <w:tcPr>
            <w:tcW w:w="2254" w:type="dxa"/>
            <w:tcBorders>
              <w:top w:val="nil"/>
              <w:left w:val="single" w:sz="4" w:space="0" w:color="auto"/>
              <w:bottom w:val="nil"/>
              <w:right w:val="single" w:sz="4" w:space="0" w:color="auto"/>
            </w:tcBorders>
          </w:tcPr>
          <w:p w14:paraId="0168D722" w14:textId="59808D8C" w:rsidR="008A4D50" w:rsidRDefault="008A4D50" w:rsidP="008A4D50">
            <w:pPr>
              <w:jc w:val="both"/>
            </w:pPr>
            <w:r w:rsidRPr="003F1F2C">
              <w:t>4.0-11.0</w:t>
            </w:r>
          </w:p>
        </w:tc>
        <w:tc>
          <w:tcPr>
            <w:tcW w:w="2901" w:type="dxa"/>
            <w:tcBorders>
              <w:top w:val="nil"/>
              <w:left w:val="single" w:sz="4" w:space="0" w:color="auto"/>
              <w:bottom w:val="nil"/>
              <w:right w:val="single" w:sz="4" w:space="0" w:color="auto"/>
            </w:tcBorders>
          </w:tcPr>
          <w:p w14:paraId="2E11DE96"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47E1D012" w14:textId="77777777" w:rsidR="008A4D50" w:rsidRDefault="008A4D50" w:rsidP="008A4D50">
            <w:pPr>
              <w:jc w:val="both"/>
            </w:pPr>
          </w:p>
        </w:tc>
      </w:tr>
      <w:tr w:rsidR="008A4D50" w14:paraId="5B715135" w14:textId="3CF80E38" w:rsidTr="006A235C">
        <w:tc>
          <w:tcPr>
            <w:tcW w:w="2254" w:type="dxa"/>
            <w:tcBorders>
              <w:top w:val="nil"/>
              <w:left w:val="single" w:sz="4" w:space="0" w:color="auto"/>
              <w:bottom w:val="nil"/>
              <w:right w:val="single" w:sz="4" w:space="0" w:color="auto"/>
            </w:tcBorders>
          </w:tcPr>
          <w:p w14:paraId="3337D8DB" w14:textId="33C30EF9" w:rsidR="008A4D50" w:rsidRDefault="008A4D50" w:rsidP="008A4D50">
            <w:pPr>
              <w:jc w:val="both"/>
            </w:pPr>
            <w:r w:rsidRPr="003F1F2C">
              <w:t>5-15</w:t>
            </w:r>
          </w:p>
        </w:tc>
        <w:tc>
          <w:tcPr>
            <w:tcW w:w="2901" w:type="dxa"/>
            <w:tcBorders>
              <w:top w:val="nil"/>
              <w:left w:val="single" w:sz="4" w:space="0" w:color="auto"/>
              <w:bottom w:val="nil"/>
              <w:right w:val="single" w:sz="4" w:space="0" w:color="auto"/>
            </w:tcBorders>
          </w:tcPr>
          <w:p w14:paraId="008723B4"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13463F5B" w14:textId="77777777" w:rsidR="008A4D50" w:rsidRDefault="008A4D50" w:rsidP="008A4D50">
            <w:pPr>
              <w:jc w:val="both"/>
            </w:pPr>
          </w:p>
        </w:tc>
      </w:tr>
      <w:tr w:rsidR="008A4D50" w14:paraId="39E168A9" w14:textId="08F944B4" w:rsidTr="006A235C">
        <w:tc>
          <w:tcPr>
            <w:tcW w:w="2254" w:type="dxa"/>
            <w:tcBorders>
              <w:top w:val="nil"/>
              <w:left w:val="single" w:sz="4" w:space="0" w:color="auto"/>
              <w:bottom w:val="nil"/>
              <w:right w:val="single" w:sz="4" w:space="0" w:color="auto"/>
            </w:tcBorders>
          </w:tcPr>
          <w:p w14:paraId="25454D87" w14:textId="5D223B80" w:rsidR="008A4D50" w:rsidRDefault="008A4D50" w:rsidP="008A4D50">
            <w:pPr>
              <w:jc w:val="both"/>
            </w:pPr>
            <w:r w:rsidRPr="003F1F2C">
              <w:t>5.0 - 15.0</w:t>
            </w:r>
          </w:p>
        </w:tc>
        <w:tc>
          <w:tcPr>
            <w:tcW w:w="2901" w:type="dxa"/>
            <w:tcBorders>
              <w:top w:val="nil"/>
              <w:left w:val="single" w:sz="4" w:space="0" w:color="auto"/>
              <w:bottom w:val="nil"/>
              <w:right w:val="single" w:sz="4" w:space="0" w:color="auto"/>
            </w:tcBorders>
          </w:tcPr>
          <w:p w14:paraId="6EBBE8DD"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5DCD5B2C" w14:textId="77777777" w:rsidR="008A4D50" w:rsidRDefault="008A4D50" w:rsidP="008A4D50">
            <w:pPr>
              <w:jc w:val="both"/>
            </w:pPr>
          </w:p>
        </w:tc>
      </w:tr>
      <w:tr w:rsidR="008A4D50" w14:paraId="4451F9EC" w14:textId="2A2F8027" w:rsidTr="006A235C">
        <w:tc>
          <w:tcPr>
            <w:tcW w:w="2254" w:type="dxa"/>
            <w:tcBorders>
              <w:top w:val="nil"/>
              <w:left w:val="single" w:sz="4" w:space="0" w:color="auto"/>
              <w:bottom w:val="nil"/>
              <w:right w:val="single" w:sz="4" w:space="0" w:color="auto"/>
            </w:tcBorders>
          </w:tcPr>
          <w:p w14:paraId="1778F756" w14:textId="05517D90" w:rsidR="008A4D50" w:rsidRDefault="008A4D50" w:rsidP="008A4D50">
            <w:pPr>
              <w:jc w:val="both"/>
            </w:pPr>
            <w:r w:rsidRPr="003F1F2C">
              <w:t>5.0-15.0</w:t>
            </w:r>
          </w:p>
        </w:tc>
        <w:tc>
          <w:tcPr>
            <w:tcW w:w="2901" w:type="dxa"/>
            <w:tcBorders>
              <w:top w:val="nil"/>
              <w:left w:val="single" w:sz="4" w:space="0" w:color="auto"/>
              <w:bottom w:val="nil"/>
              <w:right w:val="single" w:sz="4" w:space="0" w:color="auto"/>
            </w:tcBorders>
          </w:tcPr>
          <w:p w14:paraId="16B54CDA"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7B54117C" w14:textId="77777777" w:rsidR="008A4D50" w:rsidRDefault="008A4D50" w:rsidP="008A4D50">
            <w:pPr>
              <w:jc w:val="both"/>
            </w:pPr>
          </w:p>
        </w:tc>
      </w:tr>
      <w:tr w:rsidR="008A4D50" w14:paraId="42665EEF" w14:textId="632FC086" w:rsidTr="006A235C">
        <w:tc>
          <w:tcPr>
            <w:tcW w:w="2254" w:type="dxa"/>
            <w:tcBorders>
              <w:top w:val="nil"/>
              <w:left w:val="single" w:sz="4" w:space="0" w:color="auto"/>
              <w:bottom w:val="single" w:sz="4" w:space="0" w:color="auto"/>
              <w:right w:val="single" w:sz="4" w:space="0" w:color="auto"/>
            </w:tcBorders>
          </w:tcPr>
          <w:p w14:paraId="17EDAB74" w14:textId="224AAB8C" w:rsidR="008A4D50" w:rsidRDefault="008A4D50" w:rsidP="008A4D50">
            <w:pPr>
              <w:jc w:val="both"/>
            </w:pPr>
            <w:r w:rsidRPr="003F1F2C">
              <w:t>Phone lab for ranges</w:t>
            </w:r>
          </w:p>
        </w:tc>
        <w:tc>
          <w:tcPr>
            <w:tcW w:w="2901" w:type="dxa"/>
            <w:tcBorders>
              <w:top w:val="nil"/>
              <w:left w:val="single" w:sz="4" w:space="0" w:color="auto"/>
              <w:bottom w:val="single" w:sz="4" w:space="0" w:color="auto"/>
              <w:right w:val="single" w:sz="4" w:space="0" w:color="auto"/>
            </w:tcBorders>
          </w:tcPr>
          <w:p w14:paraId="13D73704" w14:textId="77777777" w:rsidR="008A4D50" w:rsidRDefault="008A4D50" w:rsidP="008A4D50">
            <w:pPr>
              <w:jc w:val="both"/>
            </w:pPr>
          </w:p>
        </w:tc>
        <w:tc>
          <w:tcPr>
            <w:tcW w:w="3115" w:type="dxa"/>
            <w:tcBorders>
              <w:top w:val="nil"/>
              <w:left w:val="single" w:sz="4" w:space="0" w:color="auto"/>
              <w:bottom w:val="single" w:sz="4" w:space="0" w:color="auto"/>
              <w:right w:val="single" w:sz="4" w:space="0" w:color="auto"/>
            </w:tcBorders>
          </w:tcPr>
          <w:p w14:paraId="39F9C5E6" w14:textId="77777777" w:rsidR="008A4D50" w:rsidRDefault="008A4D50" w:rsidP="008A4D50">
            <w:pPr>
              <w:jc w:val="both"/>
            </w:pPr>
          </w:p>
        </w:tc>
      </w:tr>
    </w:tbl>
    <w:p w14:paraId="0E86A2BD" w14:textId="698A0D9B" w:rsidR="006A235C" w:rsidRDefault="006A235C" w:rsidP="00384071">
      <w:pPr>
        <w:jc w:val="both"/>
      </w:pPr>
    </w:p>
    <w:p w14:paraId="09B94CF2" w14:textId="3E6A9152" w:rsidR="00477E28" w:rsidRDefault="008131E4" w:rsidP="00384071">
      <w:pPr>
        <w:jc w:val="both"/>
      </w:pPr>
      <w:r>
        <w:t>The type of result entry is described in the VAL_TYPE field. These have been interpreted as described below</w:t>
      </w:r>
      <w:r w:rsidR="009D6D4F">
        <w:t>, and are p</w:t>
      </w:r>
      <w:r w:rsidR="009D6D4F" w:rsidRPr="002F7911">
        <w:t>resumptive descriptions based on HL7 data types</w:t>
      </w:r>
      <w:r w:rsidR="00272C3C">
        <w:t xml:space="preserve"> [4]</w:t>
      </w:r>
      <w:r w:rsidR="009D6D4F" w:rsidRPr="002F7911">
        <w:t xml:space="preserve"> and guestimates from comparing to VAL entries</w:t>
      </w:r>
      <w:r w:rsidR="009D6D4F">
        <w:t>.</w:t>
      </w:r>
      <w:r w:rsidR="00DE0080">
        <w:t xml:space="preserve"> </w:t>
      </w:r>
    </w:p>
    <w:p w14:paraId="6EAF6345" w14:textId="3DC0A362" w:rsidR="00535509" w:rsidRPr="00BD199A" w:rsidRDefault="00535509" w:rsidP="00384071">
      <w:pPr>
        <w:jc w:val="both"/>
        <w:rPr>
          <w:b/>
        </w:rPr>
      </w:pPr>
      <w:r w:rsidRPr="00BD199A">
        <w:rPr>
          <w:b/>
        </w:rPr>
        <w:t>Table 3: Result types with descriptions</w:t>
      </w:r>
    </w:p>
    <w:tbl>
      <w:tblPr>
        <w:tblStyle w:val="TableGrid"/>
        <w:tblW w:w="0" w:type="auto"/>
        <w:tblLook w:val="04A0" w:firstRow="1" w:lastRow="0" w:firstColumn="1" w:lastColumn="0" w:noHBand="0" w:noVBand="1"/>
      </w:tblPr>
      <w:tblGrid>
        <w:gridCol w:w="2254"/>
        <w:gridCol w:w="6034"/>
      </w:tblGrid>
      <w:tr w:rsidR="008131E4" w14:paraId="53974A0E" w14:textId="77777777" w:rsidTr="002F7911">
        <w:tc>
          <w:tcPr>
            <w:tcW w:w="8288" w:type="dxa"/>
            <w:gridSpan w:val="2"/>
          </w:tcPr>
          <w:p w14:paraId="7B4CFD1D" w14:textId="12E40739" w:rsidR="008131E4" w:rsidRPr="002F7911" w:rsidRDefault="008131E4" w:rsidP="00743DD2">
            <w:pPr>
              <w:jc w:val="both"/>
              <w:rPr>
                <w:b/>
              </w:rPr>
            </w:pPr>
            <w:r w:rsidRPr="002F7911">
              <w:rPr>
                <w:b/>
              </w:rPr>
              <w:t>Result type (VAL_TYPE)</w:t>
            </w:r>
          </w:p>
        </w:tc>
      </w:tr>
      <w:tr w:rsidR="008131E4" w14:paraId="78E7C6BA" w14:textId="77777777" w:rsidTr="002F7911">
        <w:tc>
          <w:tcPr>
            <w:tcW w:w="2254" w:type="dxa"/>
          </w:tcPr>
          <w:p w14:paraId="6E00D320" w14:textId="12960D7A" w:rsidR="008131E4" w:rsidRPr="002F7911" w:rsidRDefault="008131E4" w:rsidP="008131E4">
            <w:pPr>
              <w:jc w:val="both"/>
              <w:rPr>
                <w:b/>
              </w:rPr>
            </w:pPr>
            <w:r w:rsidRPr="002F7911">
              <w:rPr>
                <w:b/>
              </w:rPr>
              <w:t>VAL_TYPE</w:t>
            </w:r>
          </w:p>
        </w:tc>
        <w:tc>
          <w:tcPr>
            <w:tcW w:w="6034" w:type="dxa"/>
          </w:tcPr>
          <w:p w14:paraId="30B05CE0" w14:textId="798BBCE4" w:rsidR="008131E4" w:rsidRPr="002F7911" w:rsidRDefault="008131E4" w:rsidP="00743DD2">
            <w:pPr>
              <w:jc w:val="both"/>
              <w:rPr>
                <w:b/>
              </w:rPr>
            </w:pPr>
            <w:r w:rsidRPr="002F7911">
              <w:rPr>
                <w:b/>
              </w:rPr>
              <w:t>Description</w:t>
            </w:r>
          </w:p>
        </w:tc>
      </w:tr>
      <w:tr w:rsidR="002F7911" w14:paraId="739D3AE1" w14:textId="77777777" w:rsidTr="002F7911">
        <w:tc>
          <w:tcPr>
            <w:tcW w:w="2254" w:type="dxa"/>
          </w:tcPr>
          <w:p w14:paraId="6EBFC71A" w14:textId="1DDE7F30" w:rsidR="002F7911" w:rsidRDefault="002F7911" w:rsidP="002F7911">
            <w:pPr>
              <w:jc w:val="both"/>
            </w:pPr>
            <w:r w:rsidRPr="001F2F60">
              <w:t>CE</w:t>
            </w:r>
          </w:p>
        </w:tc>
        <w:tc>
          <w:tcPr>
            <w:tcW w:w="6034" w:type="dxa"/>
          </w:tcPr>
          <w:p w14:paraId="4E462243" w14:textId="5174F97B" w:rsidR="002F7911" w:rsidRDefault="002F7911" w:rsidP="002F7911">
            <w:pPr>
              <w:jc w:val="both"/>
            </w:pPr>
            <w:r w:rsidRPr="000D2400">
              <w:t>coded element (seem to be text descriptions)</w:t>
            </w:r>
          </w:p>
        </w:tc>
      </w:tr>
      <w:tr w:rsidR="002F7911" w14:paraId="47A55965" w14:textId="77777777" w:rsidTr="002F7911">
        <w:tc>
          <w:tcPr>
            <w:tcW w:w="2254" w:type="dxa"/>
          </w:tcPr>
          <w:p w14:paraId="71E8C212" w14:textId="7BC22030" w:rsidR="002F7911" w:rsidRDefault="002F7911" w:rsidP="002F7911">
            <w:pPr>
              <w:jc w:val="both"/>
            </w:pPr>
            <w:r w:rsidRPr="001F2F60">
              <w:t>DT</w:t>
            </w:r>
          </w:p>
        </w:tc>
        <w:tc>
          <w:tcPr>
            <w:tcW w:w="6034" w:type="dxa"/>
          </w:tcPr>
          <w:p w14:paraId="096A21F5" w14:textId="0F93CF5C" w:rsidR="002F7911" w:rsidRDefault="002F7911" w:rsidP="002F7911">
            <w:pPr>
              <w:jc w:val="both"/>
            </w:pPr>
            <w:r w:rsidRPr="000D2400">
              <w:t>date</w:t>
            </w:r>
          </w:p>
        </w:tc>
      </w:tr>
      <w:tr w:rsidR="002F7911" w14:paraId="179672E3" w14:textId="77777777" w:rsidTr="002F7911">
        <w:tc>
          <w:tcPr>
            <w:tcW w:w="2254" w:type="dxa"/>
          </w:tcPr>
          <w:p w14:paraId="2D6343AC" w14:textId="6159DAC8" w:rsidR="002F7911" w:rsidRDefault="002F7911" w:rsidP="002F7911">
            <w:pPr>
              <w:jc w:val="both"/>
            </w:pPr>
            <w:r w:rsidRPr="001F2F60">
              <w:t>ED</w:t>
            </w:r>
          </w:p>
        </w:tc>
        <w:tc>
          <w:tcPr>
            <w:tcW w:w="6034" w:type="dxa"/>
          </w:tcPr>
          <w:p w14:paraId="5427D801" w14:textId="3486B093" w:rsidR="002F7911" w:rsidRDefault="002F7911" w:rsidP="002F7911">
            <w:pPr>
              <w:jc w:val="both"/>
            </w:pPr>
            <w:r w:rsidRPr="000D2400">
              <w:t>(all VAL are null) - presumably encapsulated data</w:t>
            </w:r>
          </w:p>
        </w:tc>
      </w:tr>
      <w:tr w:rsidR="002F7911" w14:paraId="72B7F638" w14:textId="77777777" w:rsidTr="002F7911">
        <w:tc>
          <w:tcPr>
            <w:tcW w:w="2254" w:type="dxa"/>
          </w:tcPr>
          <w:p w14:paraId="01C21DC0" w14:textId="4F2B028C" w:rsidR="002F7911" w:rsidRDefault="002F7911" w:rsidP="002F7911">
            <w:pPr>
              <w:jc w:val="both"/>
            </w:pPr>
            <w:r w:rsidRPr="001F2F60">
              <w:t>MU</w:t>
            </w:r>
          </w:p>
        </w:tc>
        <w:tc>
          <w:tcPr>
            <w:tcW w:w="6034" w:type="dxa"/>
          </w:tcPr>
          <w:p w14:paraId="0EFBF378" w14:textId="2E30BB10" w:rsidR="002F7911" w:rsidRDefault="002F7911" w:rsidP="002F7911">
            <w:pPr>
              <w:jc w:val="both"/>
            </w:pPr>
            <w:r w:rsidRPr="000D2400">
              <w:t>multiple value</w:t>
            </w:r>
          </w:p>
        </w:tc>
      </w:tr>
      <w:tr w:rsidR="002F7911" w14:paraId="39E596AA" w14:textId="77777777" w:rsidTr="002F7911">
        <w:tc>
          <w:tcPr>
            <w:tcW w:w="2254" w:type="dxa"/>
          </w:tcPr>
          <w:p w14:paraId="166DB8F5" w14:textId="400D912C" w:rsidR="002F7911" w:rsidRDefault="002F7911" w:rsidP="002F7911">
            <w:pPr>
              <w:jc w:val="both"/>
            </w:pPr>
            <w:r w:rsidRPr="001F2F60">
              <w:t>NTE</w:t>
            </w:r>
          </w:p>
        </w:tc>
        <w:tc>
          <w:tcPr>
            <w:tcW w:w="6034" w:type="dxa"/>
          </w:tcPr>
          <w:p w14:paraId="0A5D572A" w14:textId="1E852F7A" w:rsidR="002F7911" w:rsidRDefault="002F7911" w:rsidP="002F7911">
            <w:pPr>
              <w:jc w:val="both"/>
            </w:pPr>
            <w:r w:rsidRPr="000D2400">
              <w:t>Note (.</w:t>
            </w:r>
            <w:proofErr w:type="spellStart"/>
            <w:r w:rsidRPr="000D2400">
              <w:t>nte</w:t>
            </w:r>
            <w:proofErr w:type="spellEnd"/>
            <w:r w:rsidRPr="000D2400">
              <w:t xml:space="preserve"> file type) </w:t>
            </w:r>
          </w:p>
        </w:tc>
      </w:tr>
      <w:tr w:rsidR="002F7911" w14:paraId="567F43F5" w14:textId="77777777" w:rsidTr="002F7911">
        <w:tc>
          <w:tcPr>
            <w:tcW w:w="2254" w:type="dxa"/>
          </w:tcPr>
          <w:p w14:paraId="37D1B846" w14:textId="6387166E" w:rsidR="002F7911" w:rsidRDefault="002F7911" w:rsidP="002F7911">
            <w:pPr>
              <w:jc w:val="both"/>
            </w:pPr>
            <w:r w:rsidRPr="001F2F60">
              <w:t>RP</w:t>
            </w:r>
          </w:p>
        </w:tc>
        <w:tc>
          <w:tcPr>
            <w:tcW w:w="6034" w:type="dxa"/>
          </w:tcPr>
          <w:p w14:paraId="039717F8" w14:textId="767B2CEA" w:rsidR="002F7911" w:rsidRDefault="002F7911" w:rsidP="002F7911">
            <w:pPr>
              <w:jc w:val="both"/>
            </w:pPr>
            <w:r w:rsidRPr="000D2400">
              <w:t>reference pointer - points to data on another system (e.g. URLs)</w:t>
            </w:r>
          </w:p>
        </w:tc>
      </w:tr>
      <w:tr w:rsidR="002F7911" w14:paraId="58810559" w14:textId="77777777" w:rsidTr="002F7911">
        <w:tc>
          <w:tcPr>
            <w:tcW w:w="2254" w:type="dxa"/>
          </w:tcPr>
          <w:p w14:paraId="6B5EF70D" w14:textId="507464CF" w:rsidR="002F7911" w:rsidRDefault="002F7911" w:rsidP="002F7911">
            <w:pPr>
              <w:jc w:val="both"/>
            </w:pPr>
            <w:r w:rsidRPr="001F2F60">
              <w:t>SN</w:t>
            </w:r>
          </w:p>
        </w:tc>
        <w:tc>
          <w:tcPr>
            <w:tcW w:w="6034" w:type="dxa"/>
          </w:tcPr>
          <w:p w14:paraId="3538A0E3" w14:textId="6E7705CA" w:rsidR="002F7911" w:rsidRDefault="002F7911" w:rsidP="002F7911">
            <w:pPr>
              <w:jc w:val="both"/>
            </w:pPr>
            <w:r w:rsidRPr="000D2400">
              <w:t>structured numeric</w:t>
            </w:r>
          </w:p>
        </w:tc>
      </w:tr>
      <w:tr w:rsidR="002F7911" w14:paraId="4FAE962F" w14:textId="77777777" w:rsidTr="002F7911">
        <w:tc>
          <w:tcPr>
            <w:tcW w:w="2254" w:type="dxa"/>
          </w:tcPr>
          <w:p w14:paraId="68B6FBD9" w14:textId="1C4C33CA" w:rsidR="002F7911" w:rsidRDefault="002F7911" w:rsidP="002F7911">
            <w:pPr>
              <w:jc w:val="both"/>
            </w:pPr>
            <w:r w:rsidRPr="001F2F60">
              <w:t>ST</w:t>
            </w:r>
          </w:p>
        </w:tc>
        <w:tc>
          <w:tcPr>
            <w:tcW w:w="6034" w:type="dxa"/>
          </w:tcPr>
          <w:p w14:paraId="4EE8AFD6" w14:textId="67260F17" w:rsidR="002F7911" w:rsidRDefault="002F7911" w:rsidP="002F7911">
            <w:pPr>
              <w:jc w:val="both"/>
            </w:pPr>
            <w:r w:rsidRPr="000D2400">
              <w:t>string</w:t>
            </w:r>
          </w:p>
        </w:tc>
      </w:tr>
      <w:tr w:rsidR="002F7911" w14:paraId="172FCC62" w14:textId="77777777" w:rsidTr="002F7911">
        <w:tc>
          <w:tcPr>
            <w:tcW w:w="2254" w:type="dxa"/>
          </w:tcPr>
          <w:p w14:paraId="77C4630F" w14:textId="326B9703" w:rsidR="002F7911" w:rsidRDefault="002F7911" w:rsidP="002F7911">
            <w:pPr>
              <w:jc w:val="both"/>
            </w:pPr>
            <w:r w:rsidRPr="001F2F60">
              <w:t>TM</w:t>
            </w:r>
          </w:p>
        </w:tc>
        <w:tc>
          <w:tcPr>
            <w:tcW w:w="6034" w:type="dxa"/>
          </w:tcPr>
          <w:p w14:paraId="44193C6C" w14:textId="3A1DD72C" w:rsidR="002F7911" w:rsidRDefault="002F7911" w:rsidP="002F7911">
            <w:pPr>
              <w:jc w:val="both"/>
            </w:pPr>
            <w:r w:rsidRPr="000D2400">
              <w:t>time</w:t>
            </w:r>
          </w:p>
        </w:tc>
      </w:tr>
      <w:tr w:rsidR="002F7911" w14:paraId="2CA7E574" w14:textId="77777777" w:rsidTr="002F7911">
        <w:tc>
          <w:tcPr>
            <w:tcW w:w="2254" w:type="dxa"/>
          </w:tcPr>
          <w:p w14:paraId="1FC09A94" w14:textId="648D24A1" w:rsidR="002F7911" w:rsidRDefault="002F7911" w:rsidP="002F7911">
            <w:pPr>
              <w:jc w:val="both"/>
            </w:pPr>
            <w:r w:rsidRPr="001F2F60">
              <w:t>TX</w:t>
            </w:r>
          </w:p>
        </w:tc>
        <w:tc>
          <w:tcPr>
            <w:tcW w:w="6034" w:type="dxa"/>
          </w:tcPr>
          <w:p w14:paraId="3AF6E47A" w14:textId="25D48974" w:rsidR="002F7911" w:rsidRDefault="002F7911" w:rsidP="002F7911">
            <w:pPr>
              <w:jc w:val="both"/>
            </w:pPr>
            <w:r w:rsidRPr="000D2400">
              <w:t>text (string data meant for user display on a screen)</w:t>
            </w:r>
          </w:p>
        </w:tc>
      </w:tr>
    </w:tbl>
    <w:p w14:paraId="2623F94E" w14:textId="36F08FF6" w:rsidR="009D6D4F" w:rsidRDefault="00B66210" w:rsidP="008449D1">
      <w:pPr>
        <w:jc w:val="both"/>
        <w:rPr>
          <w:sz w:val="28"/>
          <w:szCs w:val="28"/>
        </w:rPr>
      </w:pPr>
      <w:r>
        <w:br/>
      </w:r>
      <w:r w:rsidR="009D6D4F">
        <w:t xml:space="preserve">These descriptions would need confirmation by clinical/domain expertise before they can be used in an overall implementation against the WRRS, so they should be taken as best guesses at this stage. </w:t>
      </w:r>
    </w:p>
    <w:p w14:paraId="7141FCCB" w14:textId="77777777" w:rsidR="00B66210" w:rsidRDefault="00B66210" w:rsidP="000C7409">
      <w:pPr>
        <w:jc w:val="both"/>
        <w:rPr>
          <w:b/>
          <w:i/>
        </w:rPr>
      </w:pPr>
    </w:p>
    <w:p w14:paraId="4D5D86AD" w14:textId="77777777" w:rsidR="0081298B" w:rsidRDefault="0081298B" w:rsidP="000C7409">
      <w:pPr>
        <w:jc w:val="both"/>
        <w:rPr>
          <w:b/>
          <w:i/>
        </w:rPr>
      </w:pPr>
    </w:p>
    <w:p w14:paraId="7015F28F" w14:textId="5187448C" w:rsidR="000C7409" w:rsidRDefault="000C7409" w:rsidP="000C7409">
      <w:pPr>
        <w:jc w:val="both"/>
        <w:rPr>
          <w:b/>
          <w:i/>
        </w:rPr>
      </w:pPr>
      <w:r>
        <w:rPr>
          <w:b/>
          <w:i/>
        </w:rPr>
        <w:t>Redacted results</w:t>
      </w:r>
    </w:p>
    <w:p w14:paraId="552D73E1" w14:textId="7F4A3550" w:rsidR="00303F40" w:rsidRDefault="002F7911" w:rsidP="000C7409">
      <w:pPr>
        <w:jc w:val="both"/>
      </w:pPr>
      <w:r>
        <w:t xml:space="preserve">The results in WRRS are entered in the VAL field. </w:t>
      </w:r>
      <w:r w:rsidR="00FC0E48">
        <w:t xml:space="preserve">As the original system that collects details in the NHS allows the entry of any information that the </w:t>
      </w:r>
      <w:r w:rsidR="00967AF4">
        <w:t>health care professional</w:t>
      </w:r>
      <w:r w:rsidR="00FC0E48">
        <w:t xml:space="preserve"> feels is relevant to the record, s</w:t>
      </w:r>
      <w:r>
        <w:t>ome of the result entries are in text form</w:t>
      </w:r>
      <w:r w:rsidR="00FC0E48">
        <w:t>. As such</w:t>
      </w:r>
      <w:r w:rsidR="00777886">
        <w:t>,</w:t>
      </w:r>
      <w:r w:rsidR="00FC0E48">
        <w:t xml:space="preserve"> </w:t>
      </w:r>
      <w:r>
        <w:t xml:space="preserve">when the data are </w:t>
      </w:r>
      <w:r w:rsidR="00FC0E48">
        <w:t>acquired into SAIL</w:t>
      </w:r>
      <w:r>
        <w:t>, a</w:t>
      </w:r>
      <w:r w:rsidR="00FC0E48">
        <w:t xml:space="preserve"> reduction process is completed to</w:t>
      </w:r>
      <w:r>
        <w:t xml:space="preserve"> filter </w:t>
      </w:r>
      <w:r w:rsidR="00FC0E48">
        <w:t>and</w:t>
      </w:r>
      <w:r>
        <w:t xml:space="preserve"> remove any potentially disclosive results (e.g. Doctor’s names etc.). Where this is the case, the text entry is replaced with {redacted}, rather than removed altogether, so that </w:t>
      </w:r>
      <w:r w:rsidR="00FC0E48">
        <w:t>within SAIL</w:t>
      </w:r>
      <w:r w:rsidR="00777886">
        <w:t>,</w:t>
      </w:r>
      <w:r w:rsidR="00FC0E48">
        <w:t xml:space="preserve"> it</w:t>
      </w:r>
      <w:r>
        <w:t xml:space="preserve"> can</w:t>
      </w:r>
      <w:r w:rsidR="00FC0E48">
        <w:t xml:space="preserve"> still be</w:t>
      </w:r>
      <w:r>
        <w:t xml:space="preserve"> distinguish</w:t>
      </w:r>
      <w:r w:rsidR="00FC0E48">
        <w:t>ed</w:t>
      </w:r>
      <w:r>
        <w:t xml:space="preserve"> between redacted results and null entries. At the time of running this report</w:t>
      </w:r>
      <w:r w:rsidR="00281843">
        <w:t xml:space="preserve"> (</w:t>
      </w:r>
      <w:r w:rsidR="00E60C14">
        <w:t>coverage until 3</w:t>
      </w:r>
      <w:r w:rsidR="00A71D1D">
        <w:t>1</w:t>
      </w:r>
      <w:r w:rsidR="00F66206">
        <w:rPr>
          <w:vertAlign w:val="superscript"/>
        </w:rPr>
        <w:t>st</w:t>
      </w:r>
      <w:r w:rsidR="00281843">
        <w:t xml:space="preserve"> </w:t>
      </w:r>
      <w:r w:rsidR="00466FA7">
        <w:t>July</w:t>
      </w:r>
      <w:r w:rsidR="00281843">
        <w:t xml:space="preserve"> 202</w:t>
      </w:r>
      <w:r w:rsidR="00E60C14">
        <w:t>2</w:t>
      </w:r>
      <w:r w:rsidR="00281843">
        <w:t>)</w:t>
      </w:r>
      <w:r>
        <w:t xml:space="preserve">, the percentages of VAL entry types in WRRS are </w:t>
      </w:r>
      <w:r w:rsidR="00303F40">
        <w:t>shown in table 4</w:t>
      </w:r>
      <w:r>
        <w:t>:</w:t>
      </w:r>
    </w:p>
    <w:p w14:paraId="0C2ADBFC" w14:textId="1ED829C2" w:rsidR="002F7911" w:rsidRPr="00BD199A" w:rsidRDefault="00303F40" w:rsidP="000C7409">
      <w:pPr>
        <w:jc w:val="both"/>
        <w:rPr>
          <w:b/>
        </w:rPr>
      </w:pPr>
      <w:r w:rsidRPr="00BD199A">
        <w:rPr>
          <w:b/>
        </w:rPr>
        <w:t>Table 4: Percentages of redacted results in WRRS</w:t>
      </w:r>
      <w:r w:rsidR="002F7911" w:rsidRPr="00BD199A">
        <w:rPr>
          <w:b/>
        </w:rPr>
        <w:t xml:space="preserve"> </w:t>
      </w:r>
    </w:p>
    <w:tbl>
      <w:tblPr>
        <w:tblStyle w:val="TableGrid"/>
        <w:tblW w:w="0" w:type="auto"/>
        <w:tblLook w:val="04A0" w:firstRow="1" w:lastRow="0" w:firstColumn="1" w:lastColumn="0" w:noHBand="0" w:noVBand="1"/>
      </w:tblPr>
      <w:tblGrid>
        <w:gridCol w:w="3005"/>
        <w:gridCol w:w="1636"/>
        <w:gridCol w:w="1863"/>
      </w:tblGrid>
      <w:tr w:rsidR="00977A51" w14:paraId="7993A0CA" w14:textId="77777777" w:rsidTr="002F7911">
        <w:tc>
          <w:tcPr>
            <w:tcW w:w="3005" w:type="dxa"/>
          </w:tcPr>
          <w:p w14:paraId="00140B9E" w14:textId="2BAB4709" w:rsidR="00977A51" w:rsidRPr="002F7911" w:rsidRDefault="002F7911" w:rsidP="00977A51">
            <w:pPr>
              <w:jc w:val="both"/>
              <w:rPr>
                <w:b/>
                <w:sz w:val="28"/>
                <w:szCs w:val="28"/>
              </w:rPr>
            </w:pPr>
            <w:r w:rsidRPr="002F7911">
              <w:rPr>
                <w:b/>
              </w:rPr>
              <w:t>Result entry type</w:t>
            </w:r>
          </w:p>
        </w:tc>
        <w:tc>
          <w:tcPr>
            <w:tcW w:w="1636" w:type="dxa"/>
          </w:tcPr>
          <w:p w14:paraId="1C0E6306" w14:textId="27A63D37" w:rsidR="00977A51" w:rsidRPr="002F7911" w:rsidRDefault="002F7911" w:rsidP="00977A51">
            <w:pPr>
              <w:jc w:val="both"/>
              <w:rPr>
                <w:b/>
                <w:sz w:val="28"/>
                <w:szCs w:val="28"/>
              </w:rPr>
            </w:pPr>
            <w:r w:rsidRPr="002F7911">
              <w:rPr>
                <w:b/>
              </w:rPr>
              <w:t>Result count</w:t>
            </w:r>
          </w:p>
        </w:tc>
        <w:tc>
          <w:tcPr>
            <w:tcW w:w="1863" w:type="dxa"/>
          </w:tcPr>
          <w:p w14:paraId="6EF9A09D" w14:textId="788B8815" w:rsidR="00977A51" w:rsidRPr="002F7911" w:rsidRDefault="002F7911" w:rsidP="00977A51">
            <w:pPr>
              <w:jc w:val="both"/>
              <w:rPr>
                <w:b/>
                <w:sz w:val="28"/>
                <w:szCs w:val="28"/>
              </w:rPr>
            </w:pPr>
            <w:r w:rsidRPr="002F7911">
              <w:rPr>
                <w:b/>
              </w:rPr>
              <w:t>% of total results</w:t>
            </w:r>
          </w:p>
        </w:tc>
      </w:tr>
      <w:tr w:rsidR="00977A51" w14:paraId="3FD3C2DC" w14:textId="77777777" w:rsidTr="002F7911">
        <w:tc>
          <w:tcPr>
            <w:tcW w:w="3005" w:type="dxa"/>
          </w:tcPr>
          <w:p w14:paraId="2F8C6C08" w14:textId="7C04AF81" w:rsidR="00977A51" w:rsidRDefault="00977A51" w:rsidP="00977A51">
            <w:pPr>
              <w:jc w:val="both"/>
              <w:rPr>
                <w:sz w:val="28"/>
                <w:szCs w:val="28"/>
              </w:rPr>
            </w:pPr>
            <w:r w:rsidRPr="003E4E85">
              <w:t>NULL</w:t>
            </w:r>
          </w:p>
        </w:tc>
        <w:tc>
          <w:tcPr>
            <w:tcW w:w="1636" w:type="dxa"/>
          </w:tcPr>
          <w:p w14:paraId="3919321E" w14:textId="3849EF8A" w:rsidR="00977A51" w:rsidRDefault="00071FE8" w:rsidP="00B82FD2">
            <w:pPr>
              <w:jc w:val="right"/>
              <w:rPr>
                <w:sz w:val="28"/>
                <w:szCs w:val="28"/>
              </w:rPr>
            </w:pPr>
            <w:r w:rsidRPr="00071FE8">
              <w:t>294</w:t>
            </w:r>
            <w:r>
              <w:t>,</w:t>
            </w:r>
            <w:r w:rsidRPr="00071FE8">
              <w:t>248</w:t>
            </w:r>
            <w:r>
              <w:t>,</w:t>
            </w:r>
            <w:r w:rsidRPr="00071FE8">
              <w:t>901</w:t>
            </w:r>
          </w:p>
        </w:tc>
        <w:tc>
          <w:tcPr>
            <w:tcW w:w="1863" w:type="dxa"/>
          </w:tcPr>
          <w:p w14:paraId="16A4801E" w14:textId="07182915" w:rsidR="00977A51" w:rsidRDefault="00E60C14" w:rsidP="00B82FD2">
            <w:pPr>
              <w:jc w:val="right"/>
              <w:rPr>
                <w:sz w:val="28"/>
                <w:szCs w:val="28"/>
              </w:rPr>
            </w:pPr>
            <w:r>
              <w:t>15.</w:t>
            </w:r>
            <w:r w:rsidR="00071FE8">
              <w:t>5</w:t>
            </w:r>
            <w:r w:rsidR="00A71D1D">
              <w:t>6</w:t>
            </w:r>
          </w:p>
        </w:tc>
      </w:tr>
      <w:tr w:rsidR="00977A51" w14:paraId="1726A441" w14:textId="77777777" w:rsidTr="002F7911">
        <w:tc>
          <w:tcPr>
            <w:tcW w:w="3005" w:type="dxa"/>
          </w:tcPr>
          <w:p w14:paraId="39E74219" w14:textId="4B2D9D3B" w:rsidR="00977A51" w:rsidRDefault="00977A51" w:rsidP="00977A51">
            <w:pPr>
              <w:jc w:val="both"/>
              <w:rPr>
                <w:sz w:val="28"/>
                <w:szCs w:val="28"/>
              </w:rPr>
            </w:pPr>
            <w:r w:rsidRPr="003E4E85">
              <w:t>{redacted}</w:t>
            </w:r>
          </w:p>
        </w:tc>
        <w:tc>
          <w:tcPr>
            <w:tcW w:w="1636" w:type="dxa"/>
          </w:tcPr>
          <w:p w14:paraId="77DF7A31" w14:textId="64DEB448" w:rsidR="00977A51" w:rsidRPr="00082DFD" w:rsidRDefault="00071FE8" w:rsidP="00B82FD2">
            <w:pPr>
              <w:jc w:val="right"/>
            </w:pPr>
            <w:r w:rsidRPr="00071FE8">
              <w:t>83</w:t>
            </w:r>
            <w:r>
              <w:t>,</w:t>
            </w:r>
            <w:r w:rsidRPr="00071FE8">
              <w:t>260</w:t>
            </w:r>
            <w:r>
              <w:t>,</w:t>
            </w:r>
            <w:r w:rsidRPr="00071FE8">
              <w:t>643</w:t>
            </w:r>
          </w:p>
        </w:tc>
        <w:tc>
          <w:tcPr>
            <w:tcW w:w="1863" w:type="dxa"/>
          </w:tcPr>
          <w:p w14:paraId="535FA415" w14:textId="2CD84EB3" w:rsidR="00977A51" w:rsidRDefault="00082DFD" w:rsidP="00B82FD2">
            <w:pPr>
              <w:jc w:val="right"/>
              <w:rPr>
                <w:sz w:val="28"/>
                <w:szCs w:val="28"/>
              </w:rPr>
            </w:pPr>
            <w:r>
              <w:t>4.</w:t>
            </w:r>
            <w:r w:rsidR="00071FE8">
              <w:t>40</w:t>
            </w:r>
          </w:p>
        </w:tc>
      </w:tr>
      <w:tr w:rsidR="00977A51" w14:paraId="43E46E52" w14:textId="77777777" w:rsidTr="002F7911">
        <w:tc>
          <w:tcPr>
            <w:tcW w:w="3005" w:type="dxa"/>
          </w:tcPr>
          <w:p w14:paraId="4078174C" w14:textId="6FDC74DD" w:rsidR="00977A51" w:rsidRDefault="00977A51" w:rsidP="00977A51">
            <w:pPr>
              <w:jc w:val="both"/>
              <w:rPr>
                <w:sz w:val="28"/>
                <w:szCs w:val="28"/>
              </w:rPr>
            </w:pPr>
            <w:r w:rsidRPr="003E4E85">
              <w:t>not null not redacted</w:t>
            </w:r>
          </w:p>
        </w:tc>
        <w:tc>
          <w:tcPr>
            <w:tcW w:w="1636" w:type="dxa"/>
          </w:tcPr>
          <w:p w14:paraId="5A22959A" w14:textId="69B204E1" w:rsidR="00977A51" w:rsidRDefault="00071FE8" w:rsidP="00B82FD2">
            <w:pPr>
              <w:jc w:val="right"/>
              <w:rPr>
                <w:sz w:val="28"/>
                <w:szCs w:val="28"/>
              </w:rPr>
            </w:pPr>
            <w:r w:rsidRPr="00071FE8">
              <w:t>1</w:t>
            </w:r>
            <w:r>
              <w:t>,</w:t>
            </w:r>
            <w:r w:rsidRPr="00071FE8">
              <w:t>513</w:t>
            </w:r>
            <w:r>
              <w:t>,</w:t>
            </w:r>
            <w:r w:rsidRPr="00071FE8">
              <w:t>486</w:t>
            </w:r>
            <w:r>
              <w:t>,</w:t>
            </w:r>
            <w:r w:rsidRPr="00071FE8">
              <w:t>622</w:t>
            </w:r>
          </w:p>
        </w:tc>
        <w:tc>
          <w:tcPr>
            <w:tcW w:w="1863" w:type="dxa"/>
          </w:tcPr>
          <w:p w14:paraId="7BD20A5C" w14:textId="59A0293F" w:rsidR="00977A51" w:rsidRDefault="00082DFD" w:rsidP="00B82FD2">
            <w:pPr>
              <w:jc w:val="right"/>
              <w:rPr>
                <w:sz w:val="28"/>
                <w:szCs w:val="28"/>
              </w:rPr>
            </w:pPr>
            <w:r>
              <w:t>80.0</w:t>
            </w:r>
            <w:r w:rsidR="00913159">
              <w:t>4</w:t>
            </w:r>
          </w:p>
        </w:tc>
      </w:tr>
    </w:tbl>
    <w:p w14:paraId="0E036D5B" w14:textId="5F9E2F90" w:rsidR="008131E4" w:rsidRDefault="008131E4" w:rsidP="008449D1">
      <w:pPr>
        <w:jc w:val="both"/>
        <w:rPr>
          <w:sz w:val="28"/>
          <w:szCs w:val="28"/>
        </w:rPr>
      </w:pPr>
    </w:p>
    <w:p w14:paraId="40BD1C02" w14:textId="30ECF86E" w:rsidR="00253ACB" w:rsidRPr="008131E4" w:rsidRDefault="00E224E9" w:rsidP="008449D1">
      <w:pPr>
        <w:jc w:val="both"/>
      </w:pPr>
      <w:r>
        <w:rPr>
          <w:b/>
          <w:sz w:val="28"/>
          <w:szCs w:val="28"/>
        </w:rPr>
        <w:t xml:space="preserve">WRRS </w:t>
      </w:r>
      <w:r w:rsidR="00253ACB" w:rsidRPr="0057521B">
        <w:rPr>
          <w:b/>
          <w:sz w:val="28"/>
          <w:szCs w:val="28"/>
        </w:rPr>
        <w:t>Data Coverage</w:t>
      </w:r>
    </w:p>
    <w:p w14:paraId="5F584E49" w14:textId="633A9839" w:rsidR="00281843" w:rsidRDefault="006B3ED5" w:rsidP="008449D1">
      <w:pPr>
        <w:jc w:val="both"/>
      </w:pPr>
      <w:r w:rsidRPr="00E7333E">
        <w:t>4</w:t>
      </w:r>
      <w:r>
        <w:t>,</w:t>
      </w:r>
      <w:r w:rsidRPr="00E7333E">
        <w:t>148</w:t>
      </w:r>
      <w:r>
        <w:t>,</w:t>
      </w:r>
      <w:r w:rsidRPr="00E7333E">
        <w:t>494</w:t>
      </w:r>
      <w:r>
        <w:t xml:space="preserve"> </w:t>
      </w:r>
      <w:r w:rsidR="00967AF4">
        <w:t xml:space="preserve">people were present in WRRS </w:t>
      </w:r>
      <w:r w:rsidR="00967AF4" w:rsidRPr="00967AF4">
        <w:t xml:space="preserve">with </w:t>
      </w:r>
      <w:r w:rsidR="00484B28">
        <w:t>coverage up to and including 3</w:t>
      </w:r>
      <w:r w:rsidR="00FC1960">
        <w:t>1st</w:t>
      </w:r>
      <w:r w:rsidR="00484B28">
        <w:t xml:space="preserve"> </w:t>
      </w:r>
      <w:r w:rsidR="00E7333E">
        <w:t>July</w:t>
      </w:r>
      <w:r w:rsidR="00484B28">
        <w:t xml:space="preserve"> 2022</w:t>
      </w:r>
      <w:r w:rsidR="00967AF4" w:rsidRPr="00967AF4">
        <w:t xml:space="preserve">, at </w:t>
      </w:r>
      <w:r w:rsidR="00967AF4">
        <w:t>the time o</w:t>
      </w:r>
      <w:r w:rsidR="00173184">
        <w:t xml:space="preserve">f running this report. </w:t>
      </w:r>
      <w:r w:rsidRPr="006B3ED5">
        <w:t>4</w:t>
      </w:r>
      <w:r>
        <w:t>,</w:t>
      </w:r>
      <w:r w:rsidRPr="006B3ED5">
        <w:t>064</w:t>
      </w:r>
      <w:r>
        <w:t>,</w:t>
      </w:r>
      <w:r w:rsidRPr="006B3ED5">
        <w:t>682</w:t>
      </w:r>
      <w:r>
        <w:t xml:space="preserve"> </w:t>
      </w:r>
      <w:r w:rsidR="00967AF4">
        <w:t>of these people had data from 2004 onwards (using authorised date in the WRRS_OBSER</w:t>
      </w:r>
      <w:r w:rsidR="00173184">
        <w:t xml:space="preserve">VATION_REQUEST table). </w:t>
      </w:r>
      <w:r w:rsidR="00E7333E" w:rsidRPr="00E7333E">
        <w:t>3</w:t>
      </w:r>
      <w:r w:rsidR="00E7333E">
        <w:t>,</w:t>
      </w:r>
      <w:r w:rsidR="00E7333E" w:rsidRPr="00E7333E">
        <w:t>902</w:t>
      </w:r>
      <w:r w:rsidR="00E7333E">
        <w:t>,</w:t>
      </w:r>
      <w:r w:rsidR="00E7333E" w:rsidRPr="00E7333E">
        <w:t>685</w:t>
      </w:r>
      <w:r w:rsidR="00E7333E">
        <w:t xml:space="preserve"> </w:t>
      </w:r>
      <w:r w:rsidR="00967AF4">
        <w:t xml:space="preserve">of these people were also found in the Welsh Demographic Service Data (WDSD) for dates 2004 onwards (WDSD </w:t>
      </w:r>
      <w:r w:rsidR="00303F40">
        <w:t xml:space="preserve">FROM_DT </w:t>
      </w:r>
      <w:r w:rsidR="00967AF4">
        <w:t xml:space="preserve">&gt;=2004 or WDSD </w:t>
      </w:r>
      <w:r w:rsidR="00303F40">
        <w:t>TO_DT</w:t>
      </w:r>
      <w:r w:rsidR="00967AF4">
        <w:t>&gt;=2004).</w:t>
      </w:r>
      <w:r w:rsidR="00967AF4" w:rsidDel="00967AF4">
        <w:t xml:space="preserve"> </w:t>
      </w:r>
    </w:p>
    <w:p w14:paraId="31E852DE" w14:textId="16A0EBDB" w:rsidR="00733CFD" w:rsidRDefault="00303F40" w:rsidP="008449D1">
      <w:pPr>
        <w:jc w:val="both"/>
      </w:pPr>
      <w:r>
        <w:t>Figures 3-5</w:t>
      </w:r>
      <w:r w:rsidR="002870BF">
        <w:t xml:space="preserve"> examine </w:t>
      </w:r>
      <w:r w:rsidR="00733CFD">
        <w:t xml:space="preserve">the </w:t>
      </w:r>
      <w:r w:rsidR="002870BF">
        <w:t>coverage</w:t>
      </w:r>
      <w:r w:rsidR="008B22B3">
        <w:t xml:space="preserve"> of all</w:t>
      </w:r>
      <w:r w:rsidR="00733CFD">
        <w:t xml:space="preserve"> WRRS data, in the form</w:t>
      </w:r>
      <w:r w:rsidR="002870BF">
        <w:t xml:space="preserve"> of person</w:t>
      </w:r>
      <w:r w:rsidR="00A673E4">
        <w:t xml:space="preserve"> counts and</w:t>
      </w:r>
      <w:r w:rsidR="0027030F">
        <w:t xml:space="preserve"> </w:t>
      </w:r>
      <w:r w:rsidR="00A673E4">
        <w:t xml:space="preserve">counts of </w:t>
      </w:r>
      <w:r w:rsidR="0027030F">
        <w:t>number of tests per date.</w:t>
      </w:r>
    </w:p>
    <w:p w14:paraId="38BFD5D5" w14:textId="34EE79A0" w:rsidR="00F10683" w:rsidRDefault="00585E33" w:rsidP="008449D1">
      <w:pPr>
        <w:jc w:val="both"/>
      </w:pPr>
      <w:r>
        <w:t>D</w:t>
      </w:r>
      <w:r w:rsidR="00F10683">
        <w:t>ates are filtered to years 2004 onw</w:t>
      </w:r>
      <w:r w:rsidR="00733CFD">
        <w:t>ards</w:t>
      </w:r>
      <w:r w:rsidR="00F10683">
        <w:t xml:space="preserve"> as data coverage prior to 2004 is minimal. The </w:t>
      </w:r>
      <w:r>
        <w:t xml:space="preserve">authorised date field (AUTHORISED_DTTM) </w:t>
      </w:r>
      <w:r w:rsidR="003C0FFA">
        <w:t>in the WRRS_OBSERVATION_REQUEST</w:t>
      </w:r>
      <w:r>
        <w:t xml:space="preserve"> table </w:t>
      </w:r>
      <w:r w:rsidR="00F10683">
        <w:t>has been used to define dates here, although other date fields are available.</w:t>
      </w:r>
      <w:r>
        <w:t xml:space="preserve"> Typically, the authorised date</w:t>
      </w:r>
      <w:r w:rsidR="002870BF">
        <w:t xml:space="preserve"> has fewer anomalous entries.</w:t>
      </w:r>
    </w:p>
    <w:p w14:paraId="36EC613E" w14:textId="4E1D6D74" w:rsidR="002870BF" w:rsidRDefault="00F10683" w:rsidP="008449D1">
      <w:pPr>
        <w:jc w:val="both"/>
      </w:pPr>
      <w:r>
        <w:t xml:space="preserve">Person counts by (authorised) date are number of people having one or more events within each distinct day. Person counts by month are </w:t>
      </w:r>
      <w:r w:rsidR="002870BF">
        <w:t xml:space="preserve">the </w:t>
      </w:r>
      <w:r>
        <w:t>number of people having one or more events within each distinct day of the specified year/month. For example, if one person has multiple events on a particular day, that person is only counted once for that day.</w:t>
      </w:r>
    </w:p>
    <w:p w14:paraId="0057B508" w14:textId="28C57581" w:rsidR="00774402" w:rsidRDefault="00774402" w:rsidP="00BD199A"/>
    <w:p w14:paraId="08B8C50B" w14:textId="77777777" w:rsidR="00A673E4" w:rsidRDefault="00A673E4">
      <w:pPr>
        <w:rPr>
          <w:b/>
        </w:rPr>
      </w:pPr>
      <w:r>
        <w:rPr>
          <w:b/>
        </w:rPr>
        <w:br w:type="page"/>
      </w:r>
    </w:p>
    <w:p w14:paraId="6AE21F08" w14:textId="4D6F7999" w:rsidR="00A673E4" w:rsidRPr="00A673E4" w:rsidRDefault="00E120D5" w:rsidP="00A673E4">
      <w:pPr>
        <w:rPr>
          <w:b/>
        </w:rPr>
      </w:pPr>
      <w:r>
        <w:rPr>
          <w:b/>
          <w:noProof/>
        </w:rPr>
        <w:lastRenderedPageBreak/>
        <w:drawing>
          <wp:inline distT="0" distB="0" distL="0" distR="0" wp14:anchorId="4898B740" wp14:editId="5242AF4E">
            <wp:extent cx="40767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3.jpg"/>
                    <pic:cNvPicPr/>
                  </pic:nvPicPr>
                  <pic:blipFill rotWithShape="1">
                    <a:blip r:embed="rId9">
                      <a:extLst>
                        <a:ext uri="{28A0092B-C50C-407E-A947-70E740481C1C}">
                          <a14:useLocalDpi xmlns:a14="http://schemas.microsoft.com/office/drawing/2010/main" val="0"/>
                        </a:ext>
                      </a:extLst>
                    </a:blip>
                    <a:srcRect l="15289" t="19055" r="13583" b="20680"/>
                    <a:stretch/>
                  </pic:blipFill>
                  <pic:spPr bwMode="auto">
                    <a:xfrm>
                      <a:off x="0" y="0"/>
                      <a:ext cx="4076700" cy="2590800"/>
                    </a:xfrm>
                    <a:prstGeom prst="rect">
                      <a:avLst/>
                    </a:prstGeom>
                    <a:ln>
                      <a:noFill/>
                    </a:ln>
                    <a:extLst>
                      <a:ext uri="{53640926-AAD7-44D8-BBD7-CCE9431645EC}">
                        <a14:shadowObscured xmlns:a14="http://schemas.microsoft.com/office/drawing/2010/main"/>
                      </a:ext>
                    </a:extLst>
                  </pic:spPr>
                </pic:pic>
              </a:graphicData>
            </a:graphic>
          </wp:inline>
        </w:drawing>
      </w:r>
    </w:p>
    <w:p w14:paraId="4A4E0A03" w14:textId="5F8ECCD4" w:rsidR="00657A82" w:rsidRDefault="00E120D5" w:rsidP="00BD199A">
      <w:r>
        <w:rPr>
          <w:noProof/>
        </w:rPr>
        <w:drawing>
          <wp:inline distT="0" distB="0" distL="0" distR="0" wp14:anchorId="0454D05D" wp14:editId="22F32A71">
            <wp:extent cx="3892550" cy="267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4.jpg"/>
                    <pic:cNvPicPr/>
                  </pic:nvPicPr>
                  <pic:blipFill rotWithShape="1">
                    <a:blip r:embed="rId10">
                      <a:extLst>
                        <a:ext uri="{28A0092B-C50C-407E-A947-70E740481C1C}">
                          <a14:useLocalDpi xmlns:a14="http://schemas.microsoft.com/office/drawing/2010/main" val="0"/>
                        </a:ext>
                      </a:extLst>
                    </a:blip>
                    <a:srcRect l="16175" t="17873" r="15910" b="19941"/>
                    <a:stretch/>
                  </pic:blipFill>
                  <pic:spPr bwMode="auto">
                    <a:xfrm>
                      <a:off x="0" y="0"/>
                      <a:ext cx="3892550" cy="2673350"/>
                    </a:xfrm>
                    <a:prstGeom prst="rect">
                      <a:avLst/>
                    </a:prstGeom>
                    <a:ln>
                      <a:noFill/>
                    </a:ln>
                    <a:extLst>
                      <a:ext uri="{53640926-AAD7-44D8-BBD7-CCE9431645EC}">
                        <a14:shadowObscured xmlns:a14="http://schemas.microsoft.com/office/drawing/2010/main"/>
                      </a:ext>
                    </a:extLst>
                  </pic:spPr>
                </pic:pic>
              </a:graphicData>
            </a:graphic>
          </wp:inline>
        </w:drawing>
      </w:r>
    </w:p>
    <w:p w14:paraId="23336E1B" w14:textId="7036D886" w:rsidR="00657A82" w:rsidRDefault="000224FC" w:rsidP="00BD199A">
      <w:r>
        <w:rPr>
          <w:noProof/>
        </w:rPr>
        <w:drawing>
          <wp:inline distT="0" distB="0" distL="0" distR="0" wp14:anchorId="031D9188" wp14:editId="16E2B787">
            <wp:extent cx="4241800" cy="2635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5.jpg"/>
                    <pic:cNvPicPr/>
                  </pic:nvPicPr>
                  <pic:blipFill rotWithShape="1">
                    <a:blip r:embed="rId11">
                      <a:extLst>
                        <a:ext uri="{28A0092B-C50C-407E-A947-70E740481C1C}">
                          <a14:useLocalDpi xmlns:a14="http://schemas.microsoft.com/office/drawing/2010/main" val="0"/>
                        </a:ext>
                      </a:extLst>
                    </a:blip>
                    <a:srcRect l="15732" t="18907" r="10259" b="19793"/>
                    <a:stretch/>
                  </pic:blipFill>
                  <pic:spPr bwMode="auto">
                    <a:xfrm>
                      <a:off x="0" y="0"/>
                      <a:ext cx="4241800" cy="2635250"/>
                    </a:xfrm>
                    <a:prstGeom prst="rect">
                      <a:avLst/>
                    </a:prstGeom>
                    <a:ln>
                      <a:noFill/>
                    </a:ln>
                    <a:extLst>
                      <a:ext uri="{53640926-AAD7-44D8-BBD7-CCE9431645EC}">
                        <a14:shadowObscured xmlns:a14="http://schemas.microsoft.com/office/drawing/2010/main"/>
                      </a:ext>
                    </a:extLst>
                  </pic:spPr>
                </pic:pic>
              </a:graphicData>
            </a:graphic>
          </wp:inline>
        </w:drawing>
      </w:r>
    </w:p>
    <w:p w14:paraId="255B6B8E" w14:textId="69206FC1" w:rsidR="00DE405B" w:rsidRDefault="00DE405B" w:rsidP="008D5AD3">
      <w:pPr>
        <w:jc w:val="center"/>
      </w:pPr>
    </w:p>
    <w:p w14:paraId="308E5AE0" w14:textId="77777777" w:rsidR="00657A82" w:rsidRDefault="00657A82">
      <w:pPr>
        <w:rPr>
          <w:b/>
          <w:i/>
        </w:rPr>
      </w:pPr>
      <w:r>
        <w:rPr>
          <w:b/>
          <w:i/>
        </w:rPr>
        <w:br w:type="page"/>
      </w:r>
    </w:p>
    <w:p w14:paraId="11547A52" w14:textId="6AC206DE" w:rsidR="00707561" w:rsidRPr="00707561" w:rsidRDefault="00707561" w:rsidP="008449D1">
      <w:pPr>
        <w:jc w:val="both"/>
        <w:rPr>
          <w:b/>
          <w:i/>
        </w:rPr>
      </w:pPr>
      <w:r w:rsidRPr="00707561">
        <w:rPr>
          <w:b/>
          <w:i/>
        </w:rPr>
        <w:lastRenderedPageBreak/>
        <w:t>Automated coverage assessment algorithm</w:t>
      </w:r>
    </w:p>
    <w:p w14:paraId="34F2503D" w14:textId="04E01D00" w:rsidR="00753770" w:rsidRDefault="00753770" w:rsidP="00753770">
      <w:pPr>
        <w:jc w:val="both"/>
      </w:pPr>
      <w:r>
        <w:t xml:space="preserve">The data in WRRS </w:t>
      </w:r>
      <w:r w:rsidR="00BE63C3">
        <w:t>is recorded and collected</w:t>
      </w:r>
      <w:r>
        <w:t xml:space="preserve"> from dif</w:t>
      </w:r>
      <w:r w:rsidR="007F4A02">
        <w:t xml:space="preserve">ferent </w:t>
      </w:r>
      <w:r w:rsidR="00BE63C3">
        <w:t>health board</w:t>
      </w:r>
      <w:r w:rsidR="007F4A02">
        <w:t xml:space="preserve">s </w:t>
      </w:r>
      <w:r w:rsidR="00BE63C3">
        <w:t>across</w:t>
      </w:r>
      <w:r w:rsidR="007F4A02">
        <w:t xml:space="preserve"> Wales, and the start periods</w:t>
      </w:r>
      <w:r>
        <w:t xml:space="preserve"> vary</w:t>
      </w:r>
      <w:r w:rsidR="007F4A02">
        <w:t xml:space="preserve"> as to when these</w:t>
      </w:r>
      <w:r w:rsidR="00BE63C3">
        <w:t xml:space="preserve"> systems and</w:t>
      </w:r>
      <w:r w:rsidR="007F4A02">
        <w:t xml:space="preserve"> data began being</w:t>
      </w:r>
      <w:r w:rsidR="00BE63C3">
        <w:t xml:space="preserve"> used and</w:t>
      </w:r>
      <w:r w:rsidR="007F4A02">
        <w:t xml:space="preserve"> collected</w:t>
      </w:r>
      <w:r>
        <w:t xml:space="preserve">. Each </w:t>
      </w:r>
      <w:r w:rsidR="003A7185">
        <w:t>health board</w:t>
      </w:r>
      <w:r>
        <w:t xml:space="preserve"> will have a start and end period between which we are confident </w:t>
      </w:r>
      <w:r w:rsidR="00BE63C3">
        <w:t xml:space="preserve">there is a consistent </w:t>
      </w:r>
      <w:r>
        <w:t xml:space="preserve">flow of </w:t>
      </w:r>
      <w:r w:rsidR="00BE63C3">
        <w:t>data</w:t>
      </w:r>
      <w:r>
        <w:t xml:space="preserve">. In order to assess these </w:t>
      </w:r>
      <w:r w:rsidR="003A7185">
        <w:t>time periods</w:t>
      </w:r>
      <w:r>
        <w:t>, we look at counts of tests and people.</w:t>
      </w:r>
    </w:p>
    <w:p w14:paraId="5BEF749A" w14:textId="613C9F99" w:rsidR="00753770" w:rsidRDefault="00753770" w:rsidP="00753770">
      <w:pPr>
        <w:jc w:val="both"/>
      </w:pPr>
      <w:r>
        <w:t xml:space="preserve">The quality of the data coverage is measured by taking the average count for a set </w:t>
      </w:r>
      <w:r w:rsidR="003A7185">
        <w:t>time period</w:t>
      </w:r>
      <w:r>
        <w:t xml:space="preserve"> (e.g. 7,</w:t>
      </w:r>
      <w:r w:rsidR="00774402">
        <w:t xml:space="preserve"> </w:t>
      </w:r>
      <w:r>
        <w:t>30,</w:t>
      </w:r>
      <w:r w:rsidR="00774402">
        <w:t xml:space="preserve"> </w:t>
      </w:r>
      <w:r>
        <w:t>90 days), then dividing the count at a particular time by the average. When the ratio drops below a set value (e.g. 0.3), the</w:t>
      </w:r>
      <w:r w:rsidR="00BE63C3">
        <w:t xml:space="preserve"> level of quality coverage period has</w:t>
      </w:r>
      <w:r>
        <w:t xml:space="preserve"> ended. This is a way to mathematically describe the process of manually reviewing a plot of the data and deciding where the coverage is 'good'.</w:t>
      </w:r>
    </w:p>
    <w:p w14:paraId="174A788F" w14:textId="200D6A34" w:rsidR="0057521B" w:rsidRDefault="00753770">
      <w:pPr>
        <w:jc w:val="both"/>
      </w:pPr>
      <w:r>
        <w:t>An SQL algorithm has been developed by</w:t>
      </w:r>
      <w:r w:rsidR="009D6D4F">
        <w:t xml:space="preserve"> the </w:t>
      </w:r>
      <w:r w:rsidR="009D6D4F" w:rsidRPr="009D6D4F">
        <w:t>Population Data Science</w:t>
      </w:r>
      <w:r w:rsidR="009D6D4F">
        <w:t xml:space="preserve"> </w:t>
      </w:r>
      <w:r w:rsidR="00774402">
        <w:t>g</w:t>
      </w:r>
      <w:r w:rsidR="009D6D4F">
        <w:t>roup</w:t>
      </w:r>
      <w:r>
        <w:t xml:space="preserve"> to assess these </w:t>
      </w:r>
      <w:r w:rsidR="0066249C">
        <w:t xml:space="preserve">levels of quality </w:t>
      </w:r>
      <w:r>
        <w:t xml:space="preserve">coverage periods. </w:t>
      </w:r>
      <w:r w:rsidR="006500DD">
        <w:t>Figures 6 and 7</w:t>
      </w:r>
      <w:r>
        <w:t xml:space="preserve"> show</w:t>
      </w:r>
      <w:r w:rsidR="00671827">
        <w:t xml:space="preserve"> number of patients by health board and number of tests by health board</w:t>
      </w:r>
      <w:r w:rsidR="001C1200">
        <w:t>.</w:t>
      </w:r>
      <w:r>
        <w:t xml:space="preserve"> </w:t>
      </w:r>
      <w:r w:rsidR="001C1200">
        <w:t>A log10 scale has been used due to the wide variation between health boards</w:t>
      </w:r>
      <w:r w:rsidR="00481F45">
        <w:t xml:space="preserve">. </w:t>
      </w:r>
    </w:p>
    <w:p w14:paraId="568EBCE0" w14:textId="1FD8A023" w:rsidR="00495EA9" w:rsidRDefault="00E43787" w:rsidP="008449D1">
      <w:pPr>
        <w:pStyle w:val="BodyText"/>
        <w:jc w:val="both"/>
        <w:rPr>
          <w:sz w:val="22"/>
          <w:szCs w:val="22"/>
        </w:rPr>
      </w:pPr>
      <w:r>
        <w:rPr>
          <w:noProof/>
          <w:sz w:val="22"/>
          <w:szCs w:val="22"/>
        </w:rPr>
        <w:drawing>
          <wp:inline distT="0" distB="0" distL="0" distR="0" wp14:anchorId="548423DF" wp14:editId="088ECA7E">
            <wp:extent cx="5731510" cy="28702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6.jpg"/>
                    <pic:cNvPicPr/>
                  </pic:nvPicPr>
                  <pic:blipFill rotWithShape="1">
                    <a:blip r:embed="rId12">
                      <a:extLst>
                        <a:ext uri="{28A0092B-C50C-407E-A947-70E740481C1C}">
                          <a14:useLocalDpi xmlns:a14="http://schemas.microsoft.com/office/drawing/2010/main" val="0"/>
                        </a:ext>
                      </a:extLst>
                    </a:blip>
                    <a:srcRect t="4925" b="6046"/>
                    <a:stretch/>
                  </pic:blipFill>
                  <pic:spPr bwMode="auto">
                    <a:xfrm>
                      <a:off x="0" y="0"/>
                      <a:ext cx="5731510" cy="2870200"/>
                    </a:xfrm>
                    <a:prstGeom prst="rect">
                      <a:avLst/>
                    </a:prstGeom>
                    <a:ln>
                      <a:noFill/>
                    </a:ln>
                    <a:extLst>
                      <a:ext uri="{53640926-AAD7-44D8-BBD7-CCE9431645EC}">
                        <a14:shadowObscured xmlns:a14="http://schemas.microsoft.com/office/drawing/2010/main"/>
                      </a:ext>
                    </a:extLst>
                  </pic:spPr>
                </pic:pic>
              </a:graphicData>
            </a:graphic>
          </wp:inline>
        </w:drawing>
      </w:r>
    </w:p>
    <w:p w14:paraId="1EFFB5C1" w14:textId="3600E5EE" w:rsidR="0057521B" w:rsidRPr="009D6D4F" w:rsidRDefault="00F60486" w:rsidP="008449D1">
      <w:pPr>
        <w:pStyle w:val="BodyText"/>
        <w:jc w:val="both"/>
        <w:rPr>
          <w:sz w:val="22"/>
          <w:szCs w:val="22"/>
        </w:rPr>
      </w:pPr>
      <w:r>
        <w:rPr>
          <w:noProof/>
          <w:sz w:val="22"/>
          <w:szCs w:val="22"/>
        </w:rPr>
        <w:drawing>
          <wp:inline distT="0" distB="0" distL="0" distR="0" wp14:anchorId="5B81A903" wp14:editId="74655809">
            <wp:extent cx="5731510" cy="2882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7.jpg"/>
                    <pic:cNvPicPr/>
                  </pic:nvPicPr>
                  <pic:blipFill rotWithShape="1">
                    <a:blip r:embed="rId13">
                      <a:extLst>
                        <a:ext uri="{28A0092B-C50C-407E-A947-70E740481C1C}">
                          <a14:useLocalDpi xmlns:a14="http://schemas.microsoft.com/office/drawing/2010/main" val="0"/>
                        </a:ext>
                      </a:extLst>
                    </a:blip>
                    <a:srcRect t="3151" b="7426"/>
                    <a:stretch/>
                  </pic:blipFill>
                  <pic:spPr bwMode="auto">
                    <a:xfrm>
                      <a:off x="0" y="0"/>
                      <a:ext cx="5731510" cy="2882900"/>
                    </a:xfrm>
                    <a:prstGeom prst="rect">
                      <a:avLst/>
                    </a:prstGeom>
                    <a:ln>
                      <a:noFill/>
                    </a:ln>
                    <a:extLst>
                      <a:ext uri="{53640926-AAD7-44D8-BBD7-CCE9431645EC}">
                        <a14:shadowObscured xmlns:a14="http://schemas.microsoft.com/office/drawing/2010/main"/>
                      </a:ext>
                    </a:extLst>
                  </pic:spPr>
                </pic:pic>
              </a:graphicData>
            </a:graphic>
          </wp:inline>
        </w:drawing>
      </w:r>
    </w:p>
    <w:p w14:paraId="35C9DC80" w14:textId="5AF35974" w:rsidR="00253ACB" w:rsidRDefault="00481F45" w:rsidP="008449D1">
      <w:pPr>
        <w:jc w:val="both"/>
      </w:pPr>
      <w:r>
        <w:lastRenderedPageBreak/>
        <w:t xml:space="preserve">Optimum parameters were determined as ratio to average = 0.3, time period = 30 days.  </w:t>
      </w:r>
      <w:r w:rsidR="00671827">
        <w:t>Using t</w:t>
      </w:r>
      <w:r w:rsidR="00B645DF">
        <w:t>hi</w:t>
      </w:r>
      <w:r w:rsidR="00671827">
        <w:t xml:space="preserve">s </w:t>
      </w:r>
      <w:r w:rsidR="00253ACB">
        <w:t>automate</w:t>
      </w:r>
      <w:r w:rsidR="00671827">
        <w:t>d approach to assessing levels of quality of coverage data</w:t>
      </w:r>
      <w:r w:rsidR="00253ACB">
        <w:t xml:space="preserve"> for each health board</w:t>
      </w:r>
      <w:r w:rsidR="00671827">
        <w:t>, start and end dates of coverage</w:t>
      </w:r>
      <w:r w:rsidR="00253ACB">
        <w:t xml:space="preserve"> </w:t>
      </w:r>
      <w:r>
        <w:t>were assessed</w:t>
      </w:r>
      <w:r w:rsidR="00253ACB">
        <w:t xml:space="preserve"> as:</w:t>
      </w:r>
    </w:p>
    <w:p w14:paraId="552315A4" w14:textId="45362758" w:rsidR="00303F40" w:rsidRPr="00BD199A" w:rsidRDefault="00303F40" w:rsidP="008449D1">
      <w:pPr>
        <w:jc w:val="both"/>
        <w:rPr>
          <w:b/>
        </w:rPr>
      </w:pPr>
      <w:r w:rsidRPr="00BD199A">
        <w:rPr>
          <w:b/>
        </w:rPr>
        <w:t xml:space="preserve">Table 5: Person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3A7185" w:rsidRPr="00DF3931" w14:paraId="744425C9" w14:textId="77777777" w:rsidTr="003A7185">
        <w:tc>
          <w:tcPr>
            <w:tcW w:w="2588" w:type="dxa"/>
          </w:tcPr>
          <w:p w14:paraId="4D74088B" w14:textId="6E5F7D85" w:rsidR="003A7185" w:rsidRPr="00DF3931" w:rsidRDefault="003A7185" w:rsidP="008449D1">
            <w:pPr>
              <w:jc w:val="both"/>
              <w:rPr>
                <w:b/>
              </w:rPr>
            </w:pPr>
            <w:r w:rsidRPr="00DF3931">
              <w:rPr>
                <w:b/>
              </w:rPr>
              <w:t>Health Board</w:t>
            </w:r>
          </w:p>
        </w:tc>
        <w:tc>
          <w:tcPr>
            <w:tcW w:w="2254" w:type="dxa"/>
          </w:tcPr>
          <w:p w14:paraId="77788E64" w14:textId="6C031246" w:rsidR="003A7185" w:rsidRPr="00DF3931" w:rsidRDefault="003A7185" w:rsidP="008449D1">
            <w:pPr>
              <w:jc w:val="both"/>
              <w:rPr>
                <w:b/>
              </w:rPr>
            </w:pPr>
            <w:r w:rsidRPr="00DF3931">
              <w:rPr>
                <w:b/>
              </w:rPr>
              <w:t>Count type</w:t>
            </w:r>
          </w:p>
        </w:tc>
        <w:tc>
          <w:tcPr>
            <w:tcW w:w="2254" w:type="dxa"/>
          </w:tcPr>
          <w:p w14:paraId="66FB809F" w14:textId="2E92CE43" w:rsidR="003A7185" w:rsidRPr="00DF3931" w:rsidRDefault="003A7185" w:rsidP="008449D1">
            <w:pPr>
              <w:jc w:val="both"/>
              <w:rPr>
                <w:b/>
              </w:rPr>
            </w:pPr>
            <w:r w:rsidRPr="00DF3931">
              <w:rPr>
                <w:b/>
              </w:rPr>
              <w:t>Start date</w:t>
            </w:r>
          </w:p>
        </w:tc>
        <w:tc>
          <w:tcPr>
            <w:tcW w:w="2254" w:type="dxa"/>
          </w:tcPr>
          <w:p w14:paraId="59823BFC" w14:textId="08EEBD9F" w:rsidR="003A7185" w:rsidRPr="00DF3931" w:rsidRDefault="003A7185" w:rsidP="008449D1">
            <w:pPr>
              <w:jc w:val="both"/>
              <w:rPr>
                <w:b/>
              </w:rPr>
            </w:pPr>
            <w:r w:rsidRPr="00DF3931">
              <w:rPr>
                <w:b/>
              </w:rPr>
              <w:t>End date</w:t>
            </w:r>
          </w:p>
        </w:tc>
      </w:tr>
      <w:tr w:rsidR="009D6D4F" w14:paraId="58BB7408" w14:textId="77777777" w:rsidTr="003A7185">
        <w:tc>
          <w:tcPr>
            <w:tcW w:w="2588" w:type="dxa"/>
          </w:tcPr>
          <w:p w14:paraId="756A77CB" w14:textId="6A59DE6F" w:rsidR="009D6D4F" w:rsidRDefault="009D6D4F" w:rsidP="009D6D4F">
            <w:pPr>
              <w:jc w:val="both"/>
            </w:pPr>
            <w:r>
              <w:t>All</w:t>
            </w:r>
          </w:p>
        </w:tc>
        <w:tc>
          <w:tcPr>
            <w:tcW w:w="2254" w:type="dxa"/>
          </w:tcPr>
          <w:p w14:paraId="1082969E" w14:textId="0620F826" w:rsidR="009D6D4F" w:rsidRDefault="009D6D4F" w:rsidP="009D6D4F">
            <w:pPr>
              <w:jc w:val="both"/>
            </w:pPr>
            <w:r>
              <w:t>Person count</w:t>
            </w:r>
          </w:p>
        </w:tc>
        <w:tc>
          <w:tcPr>
            <w:tcW w:w="2254" w:type="dxa"/>
          </w:tcPr>
          <w:p w14:paraId="7CD8E637" w14:textId="180487EC" w:rsidR="009D6D4F" w:rsidRDefault="00443B41" w:rsidP="009D6D4F">
            <w:pPr>
              <w:jc w:val="both"/>
            </w:pPr>
            <w:r w:rsidRPr="00443B41">
              <w:t>2008-02-1</w:t>
            </w:r>
            <w:r w:rsidR="000050DD">
              <w:t>6</w:t>
            </w:r>
          </w:p>
        </w:tc>
        <w:tc>
          <w:tcPr>
            <w:tcW w:w="2254" w:type="dxa"/>
          </w:tcPr>
          <w:p w14:paraId="2804BC60" w14:textId="7D9E1702" w:rsidR="009D6D4F" w:rsidRDefault="001360B4" w:rsidP="009D6D4F">
            <w:pPr>
              <w:jc w:val="both"/>
            </w:pPr>
            <w:r>
              <w:t>2022-0</w:t>
            </w:r>
            <w:r w:rsidR="001543FD">
              <w:t>7</w:t>
            </w:r>
            <w:r>
              <w:t>-3</w:t>
            </w:r>
            <w:r w:rsidR="00F60486">
              <w:t>1</w:t>
            </w:r>
          </w:p>
        </w:tc>
      </w:tr>
      <w:tr w:rsidR="001360B4" w14:paraId="0B4AC71A" w14:textId="77777777" w:rsidTr="003A7185">
        <w:tc>
          <w:tcPr>
            <w:tcW w:w="2588" w:type="dxa"/>
          </w:tcPr>
          <w:p w14:paraId="56A7110C" w14:textId="77777777" w:rsidR="001360B4" w:rsidRDefault="001360B4" w:rsidP="001360B4">
            <w:pPr>
              <w:jc w:val="both"/>
            </w:pPr>
            <w:r>
              <w:t>Aneurin Bevan University</w:t>
            </w:r>
          </w:p>
        </w:tc>
        <w:tc>
          <w:tcPr>
            <w:tcW w:w="2254" w:type="dxa"/>
          </w:tcPr>
          <w:p w14:paraId="6245E63A" w14:textId="77777777" w:rsidR="001360B4" w:rsidRDefault="001360B4" w:rsidP="001360B4">
            <w:pPr>
              <w:jc w:val="both"/>
            </w:pPr>
            <w:r w:rsidRPr="00B56439">
              <w:t>Person count</w:t>
            </w:r>
          </w:p>
        </w:tc>
        <w:tc>
          <w:tcPr>
            <w:tcW w:w="2254" w:type="dxa"/>
          </w:tcPr>
          <w:p w14:paraId="2E9E3C5A" w14:textId="67D5B950" w:rsidR="001360B4" w:rsidRDefault="001360B4" w:rsidP="001360B4">
            <w:pPr>
              <w:jc w:val="both"/>
            </w:pPr>
            <w:r w:rsidRPr="00443B41">
              <w:t>2004-02-0</w:t>
            </w:r>
            <w:r w:rsidR="001543FD">
              <w:t>6</w:t>
            </w:r>
          </w:p>
        </w:tc>
        <w:tc>
          <w:tcPr>
            <w:tcW w:w="2254" w:type="dxa"/>
          </w:tcPr>
          <w:p w14:paraId="077E1726" w14:textId="7DC374CE" w:rsidR="001360B4" w:rsidRDefault="001360B4" w:rsidP="001360B4">
            <w:pPr>
              <w:jc w:val="both"/>
            </w:pPr>
            <w:r w:rsidRPr="00AA061F">
              <w:t>2022-0</w:t>
            </w:r>
            <w:r w:rsidR="001543FD">
              <w:t>7</w:t>
            </w:r>
            <w:r w:rsidRPr="00AA061F">
              <w:t>-3</w:t>
            </w:r>
            <w:r w:rsidR="001543FD">
              <w:t>0</w:t>
            </w:r>
          </w:p>
        </w:tc>
      </w:tr>
      <w:tr w:rsidR="001360B4" w14:paraId="6C118017" w14:textId="77777777" w:rsidTr="003A7185">
        <w:tc>
          <w:tcPr>
            <w:tcW w:w="2588" w:type="dxa"/>
          </w:tcPr>
          <w:p w14:paraId="4EC4F00F" w14:textId="77777777" w:rsidR="001360B4" w:rsidRDefault="001360B4" w:rsidP="001360B4">
            <w:pPr>
              <w:jc w:val="both"/>
            </w:pPr>
            <w:r>
              <w:t>Betsi Cadwaladr University</w:t>
            </w:r>
          </w:p>
        </w:tc>
        <w:tc>
          <w:tcPr>
            <w:tcW w:w="2254" w:type="dxa"/>
          </w:tcPr>
          <w:p w14:paraId="743A5174" w14:textId="77777777" w:rsidR="001360B4" w:rsidRDefault="001360B4" w:rsidP="001360B4">
            <w:pPr>
              <w:jc w:val="both"/>
            </w:pPr>
            <w:r w:rsidRPr="00B56439">
              <w:t>Person count</w:t>
            </w:r>
          </w:p>
        </w:tc>
        <w:tc>
          <w:tcPr>
            <w:tcW w:w="2254" w:type="dxa"/>
          </w:tcPr>
          <w:p w14:paraId="7C53BF74" w14:textId="131B9501" w:rsidR="001360B4" w:rsidRDefault="001360B4" w:rsidP="001360B4">
            <w:pPr>
              <w:jc w:val="both"/>
            </w:pPr>
            <w:r w:rsidRPr="00443B41">
              <w:t>2008-04-1</w:t>
            </w:r>
            <w:r w:rsidR="001543FD">
              <w:t>5</w:t>
            </w:r>
          </w:p>
        </w:tc>
        <w:tc>
          <w:tcPr>
            <w:tcW w:w="2254" w:type="dxa"/>
          </w:tcPr>
          <w:p w14:paraId="33E4D022" w14:textId="58697213" w:rsidR="001360B4" w:rsidRDefault="001360B4" w:rsidP="001360B4">
            <w:pPr>
              <w:jc w:val="both"/>
            </w:pPr>
            <w:r w:rsidRPr="00AA061F">
              <w:t>2022-0</w:t>
            </w:r>
            <w:r w:rsidR="001543FD">
              <w:t>7</w:t>
            </w:r>
            <w:r w:rsidRPr="00AA061F">
              <w:t>-3</w:t>
            </w:r>
            <w:r w:rsidR="001543FD">
              <w:t>0</w:t>
            </w:r>
          </w:p>
        </w:tc>
      </w:tr>
      <w:tr w:rsidR="001360B4" w14:paraId="3D2B3149" w14:textId="77777777" w:rsidTr="003A7185">
        <w:tc>
          <w:tcPr>
            <w:tcW w:w="2588" w:type="dxa"/>
          </w:tcPr>
          <w:p w14:paraId="766BE717" w14:textId="77777777" w:rsidR="001360B4" w:rsidRDefault="001360B4" w:rsidP="001360B4">
            <w:pPr>
              <w:jc w:val="both"/>
            </w:pPr>
            <w:r>
              <w:t>Cardiff and Vale University</w:t>
            </w:r>
          </w:p>
        </w:tc>
        <w:tc>
          <w:tcPr>
            <w:tcW w:w="2254" w:type="dxa"/>
          </w:tcPr>
          <w:p w14:paraId="248D5D8F" w14:textId="77777777" w:rsidR="001360B4" w:rsidRDefault="001360B4" w:rsidP="001360B4">
            <w:pPr>
              <w:jc w:val="both"/>
            </w:pPr>
            <w:r w:rsidRPr="00B56439">
              <w:t>Person count</w:t>
            </w:r>
          </w:p>
        </w:tc>
        <w:tc>
          <w:tcPr>
            <w:tcW w:w="2254" w:type="dxa"/>
          </w:tcPr>
          <w:p w14:paraId="5E4B08B2" w14:textId="18627DFF" w:rsidR="001360B4" w:rsidRDefault="001360B4" w:rsidP="001360B4">
            <w:pPr>
              <w:jc w:val="both"/>
            </w:pPr>
            <w:r w:rsidRPr="00443B41">
              <w:t>2014-07-1</w:t>
            </w:r>
            <w:r w:rsidR="001543FD">
              <w:t>3</w:t>
            </w:r>
          </w:p>
        </w:tc>
        <w:tc>
          <w:tcPr>
            <w:tcW w:w="2254" w:type="dxa"/>
          </w:tcPr>
          <w:p w14:paraId="7F997505" w14:textId="3A840409" w:rsidR="001360B4" w:rsidRDefault="001360B4" w:rsidP="001360B4">
            <w:pPr>
              <w:jc w:val="both"/>
            </w:pPr>
            <w:r w:rsidRPr="00AA061F">
              <w:t>2022-0</w:t>
            </w:r>
            <w:r w:rsidR="001543FD">
              <w:t>7</w:t>
            </w:r>
            <w:r w:rsidRPr="00AA061F">
              <w:t>-3</w:t>
            </w:r>
            <w:r w:rsidR="001543FD">
              <w:t>0</w:t>
            </w:r>
          </w:p>
        </w:tc>
      </w:tr>
      <w:tr w:rsidR="001360B4" w14:paraId="5B4DA785" w14:textId="77777777" w:rsidTr="003A7185">
        <w:tc>
          <w:tcPr>
            <w:tcW w:w="2588" w:type="dxa"/>
          </w:tcPr>
          <w:p w14:paraId="3D0E89B9"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71C64DA1" w14:textId="77777777" w:rsidR="001360B4" w:rsidRDefault="001360B4" w:rsidP="001360B4">
            <w:pPr>
              <w:jc w:val="both"/>
            </w:pPr>
            <w:r w:rsidRPr="00B56439">
              <w:t>Person count</w:t>
            </w:r>
          </w:p>
        </w:tc>
        <w:tc>
          <w:tcPr>
            <w:tcW w:w="2254" w:type="dxa"/>
          </w:tcPr>
          <w:p w14:paraId="5F9D0802" w14:textId="6C952F4D" w:rsidR="001360B4" w:rsidRDefault="001360B4" w:rsidP="001360B4">
            <w:pPr>
              <w:jc w:val="both"/>
            </w:pPr>
            <w:r w:rsidRPr="00443B41">
              <w:t>2012-03-2</w:t>
            </w:r>
            <w:r w:rsidR="001543FD">
              <w:t>5</w:t>
            </w:r>
          </w:p>
        </w:tc>
        <w:tc>
          <w:tcPr>
            <w:tcW w:w="2254" w:type="dxa"/>
          </w:tcPr>
          <w:p w14:paraId="26490B92" w14:textId="33855A81" w:rsidR="001360B4" w:rsidRDefault="001360B4" w:rsidP="001360B4">
            <w:pPr>
              <w:jc w:val="both"/>
            </w:pPr>
            <w:r w:rsidRPr="00AA061F">
              <w:t>2022-0</w:t>
            </w:r>
            <w:r w:rsidR="001543FD">
              <w:t>7</w:t>
            </w:r>
            <w:r w:rsidRPr="00AA061F">
              <w:t>-3</w:t>
            </w:r>
            <w:r w:rsidR="001543FD">
              <w:t>0</w:t>
            </w:r>
          </w:p>
        </w:tc>
      </w:tr>
      <w:tr w:rsidR="001360B4" w14:paraId="26E51E2D" w14:textId="77777777" w:rsidTr="003A7185">
        <w:tc>
          <w:tcPr>
            <w:tcW w:w="2588" w:type="dxa"/>
          </w:tcPr>
          <w:p w14:paraId="4D207E18" w14:textId="77777777" w:rsidR="001360B4" w:rsidRDefault="001360B4" w:rsidP="001360B4">
            <w:pPr>
              <w:jc w:val="both"/>
            </w:pPr>
            <w:r>
              <w:t xml:space="preserve">Hywel </w:t>
            </w:r>
            <w:proofErr w:type="spellStart"/>
            <w:r>
              <w:t>Dda</w:t>
            </w:r>
            <w:proofErr w:type="spellEnd"/>
            <w:r>
              <w:t xml:space="preserve"> University</w:t>
            </w:r>
          </w:p>
        </w:tc>
        <w:tc>
          <w:tcPr>
            <w:tcW w:w="2254" w:type="dxa"/>
          </w:tcPr>
          <w:p w14:paraId="72924452" w14:textId="77777777" w:rsidR="001360B4" w:rsidRDefault="001360B4" w:rsidP="001360B4">
            <w:pPr>
              <w:jc w:val="both"/>
            </w:pPr>
            <w:r w:rsidRPr="00B56439">
              <w:t>Person count</w:t>
            </w:r>
          </w:p>
        </w:tc>
        <w:tc>
          <w:tcPr>
            <w:tcW w:w="2254" w:type="dxa"/>
          </w:tcPr>
          <w:p w14:paraId="7053E350" w14:textId="48EF1547" w:rsidR="001360B4" w:rsidRDefault="001360B4" w:rsidP="001360B4">
            <w:pPr>
              <w:jc w:val="both"/>
            </w:pPr>
            <w:r w:rsidRPr="00443B41">
              <w:t>2007-01-2</w:t>
            </w:r>
            <w:r w:rsidR="001543FD">
              <w:t>2</w:t>
            </w:r>
          </w:p>
        </w:tc>
        <w:tc>
          <w:tcPr>
            <w:tcW w:w="2254" w:type="dxa"/>
          </w:tcPr>
          <w:p w14:paraId="5D44790F" w14:textId="632E7F18" w:rsidR="001360B4" w:rsidRDefault="001360B4" w:rsidP="001360B4">
            <w:pPr>
              <w:jc w:val="both"/>
            </w:pPr>
            <w:r w:rsidRPr="00AA061F">
              <w:t>2022-0</w:t>
            </w:r>
            <w:r w:rsidR="001543FD">
              <w:t>7</w:t>
            </w:r>
            <w:r w:rsidRPr="00AA061F">
              <w:t>-3</w:t>
            </w:r>
            <w:r w:rsidR="00F60486">
              <w:t>1</w:t>
            </w:r>
          </w:p>
        </w:tc>
      </w:tr>
      <w:tr w:rsidR="001360B4" w14:paraId="0AE3EFAE" w14:textId="77777777" w:rsidTr="003A7185">
        <w:tc>
          <w:tcPr>
            <w:tcW w:w="2588" w:type="dxa"/>
          </w:tcPr>
          <w:p w14:paraId="3EC36323" w14:textId="77777777" w:rsidR="001360B4" w:rsidRDefault="001360B4" w:rsidP="001360B4">
            <w:pPr>
              <w:jc w:val="both"/>
            </w:pPr>
            <w:r>
              <w:t>Powys Teaching</w:t>
            </w:r>
          </w:p>
        </w:tc>
        <w:tc>
          <w:tcPr>
            <w:tcW w:w="2254" w:type="dxa"/>
          </w:tcPr>
          <w:p w14:paraId="68BF17CB" w14:textId="77777777" w:rsidR="001360B4" w:rsidRDefault="001360B4" w:rsidP="001360B4">
            <w:pPr>
              <w:jc w:val="both"/>
            </w:pPr>
            <w:r w:rsidRPr="00B56439">
              <w:t>Person count</w:t>
            </w:r>
          </w:p>
        </w:tc>
        <w:tc>
          <w:tcPr>
            <w:tcW w:w="2254" w:type="dxa"/>
          </w:tcPr>
          <w:p w14:paraId="0600BE09" w14:textId="3AF4CB3F" w:rsidR="001360B4" w:rsidRDefault="001360B4" w:rsidP="001360B4">
            <w:pPr>
              <w:jc w:val="both"/>
            </w:pPr>
            <w:r w:rsidRPr="00443B41">
              <w:t>2007-0</w:t>
            </w:r>
            <w:r w:rsidR="001543FD">
              <w:t>2</w:t>
            </w:r>
            <w:r w:rsidRPr="00443B41">
              <w:t>-2</w:t>
            </w:r>
            <w:r w:rsidR="001543FD">
              <w:t>1</w:t>
            </w:r>
          </w:p>
        </w:tc>
        <w:tc>
          <w:tcPr>
            <w:tcW w:w="2254" w:type="dxa"/>
          </w:tcPr>
          <w:p w14:paraId="65871956" w14:textId="3A97D302" w:rsidR="001360B4" w:rsidRDefault="001360B4" w:rsidP="001360B4">
            <w:pPr>
              <w:jc w:val="both"/>
            </w:pPr>
            <w:r w:rsidRPr="00AA061F">
              <w:t>2022-0</w:t>
            </w:r>
            <w:r w:rsidR="001543FD">
              <w:t>7</w:t>
            </w:r>
            <w:r w:rsidRPr="00AA061F">
              <w:t>-3</w:t>
            </w:r>
            <w:r w:rsidR="00F60486">
              <w:t>1</w:t>
            </w:r>
          </w:p>
        </w:tc>
      </w:tr>
      <w:tr w:rsidR="001360B4" w14:paraId="159C1A7E" w14:textId="77777777" w:rsidTr="003A7185">
        <w:tc>
          <w:tcPr>
            <w:tcW w:w="2588" w:type="dxa"/>
          </w:tcPr>
          <w:p w14:paraId="656EAE37" w14:textId="77777777" w:rsidR="001360B4" w:rsidRDefault="001360B4" w:rsidP="001360B4">
            <w:pPr>
              <w:jc w:val="both"/>
            </w:pPr>
            <w:r>
              <w:t>Swansea Bay University</w:t>
            </w:r>
          </w:p>
        </w:tc>
        <w:tc>
          <w:tcPr>
            <w:tcW w:w="2254" w:type="dxa"/>
          </w:tcPr>
          <w:p w14:paraId="621E632C" w14:textId="77777777" w:rsidR="001360B4" w:rsidRDefault="001360B4" w:rsidP="001360B4">
            <w:pPr>
              <w:jc w:val="both"/>
            </w:pPr>
            <w:r w:rsidRPr="00B56439">
              <w:t>Person count</w:t>
            </w:r>
          </w:p>
        </w:tc>
        <w:tc>
          <w:tcPr>
            <w:tcW w:w="2254" w:type="dxa"/>
          </w:tcPr>
          <w:p w14:paraId="42CF7E1A" w14:textId="7F1E4716" w:rsidR="001360B4" w:rsidRDefault="001360B4" w:rsidP="001360B4">
            <w:pPr>
              <w:jc w:val="both"/>
            </w:pPr>
            <w:r w:rsidRPr="00443B41">
              <w:t>201</w:t>
            </w:r>
            <w:r w:rsidR="001543FD">
              <w:t>3</w:t>
            </w:r>
            <w:r w:rsidRPr="00443B41">
              <w:t>-</w:t>
            </w:r>
            <w:r w:rsidR="001543FD">
              <w:t>10</w:t>
            </w:r>
            <w:r w:rsidRPr="00443B41">
              <w:t>-</w:t>
            </w:r>
            <w:r w:rsidR="001543FD">
              <w:t>17</w:t>
            </w:r>
          </w:p>
        </w:tc>
        <w:tc>
          <w:tcPr>
            <w:tcW w:w="2254" w:type="dxa"/>
          </w:tcPr>
          <w:p w14:paraId="2D259399" w14:textId="7B340508" w:rsidR="001360B4" w:rsidRDefault="001360B4" w:rsidP="001360B4">
            <w:pPr>
              <w:jc w:val="both"/>
            </w:pPr>
            <w:r w:rsidRPr="00AA061F">
              <w:t>2022-0</w:t>
            </w:r>
            <w:r w:rsidR="001543FD">
              <w:t>7</w:t>
            </w:r>
            <w:r w:rsidRPr="00AA061F">
              <w:t>-3</w:t>
            </w:r>
            <w:r w:rsidR="00F60486">
              <w:t>1</w:t>
            </w:r>
          </w:p>
        </w:tc>
      </w:tr>
    </w:tbl>
    <w:p w14:paraId="4679B319" w14:textId="2F13B00A" w:rsidR="00671827" w:rsidRDefault="00671827"/>
    <w:p w14:paraId="21552AD4" w14:textId="0A0DC8FE" w:rsidR="00303F40" w:rsidRPr="00BD199A" w:rsidRDefault="00303F40" w:rsidP="00BD199A">
      <w:pPr>
        <w:jc w:val="both"/>
        <w:rPr>
          <w:b/>
        </w:rPr>
      </w:pPr>
      <w:r w:rsidRPr="00BD199A">
        <w:rPr>
          <w:b/>
        </w:rPr>
        <w:t xml:space="preserve">Table 6: Test date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671827" w14:paraId="256F9913" w14:textId="77777777" w:rsidTr="003A7185">
        <w:tc>
          <w:tcPr>
            <w:tcW w:w="2588" w:type="dxa"/>
          </w:tcPr>
          <w:p w14:paraId="55A0231A" w14:textId="6CBF6879" w:rsidR="00671827" w:rsidRDefault="00671827" w:rsidP="00671827">
            <w:pPr>
              <w:jc w:val="both"/>
            </w:pPr>
            <w:r w:rsidRPr="00DF3931">
              <w:rPr>
                <w:b/>
              </w:rPr>
              <w:t>Health Board</w:t>
            </w:r>
          </w:p>
        </w:tc>
        <w:tc>
          <w:tcPr>
            <w:tcW w:w="2254" w:type="dxa"/>
          </w:tcPr>
          <w:p w14:paraId="7B6F7E73" w14:textId="0617D9C1" w:rsidR="00671827" w:rsidRDefault="00671827" w:rsidP="00671827">
            <w:pPr>
              <w:jc w:val="both"/>
            </w:pPr>
            <w:r w:rsidRPr="00DF3931">
              <w:rPr>
                <w:b/>
              </w:rPr>
              <w:t>Count type</w:t>
            </w:r>
          </w:p>
        </w:tc>
        <w:tc>
          <w:tcPr>
            <w:tcW w:w="2254" w:type="dxa"/>
          </w:tcPr>
          <w:p w14:paraId="7F52F217" w14:textId="5C0974E3" w:rsidR="00671827" w:rsidRDefault="00671827" w:rsidP="00671827">
            <w:pPr>
              <w:jc w:val="both"/>
            </w:pPr>
            <w:r w:rsidRPr="00DF3931">
              <w:rPr>
                <w:b/>
              </w:rPr>
              <w:t>Start date</w:t>
            </w:r>
          </w:p>
        </w:tc>
        <w:tc>
          <w:tcPr>
            <w:tcW w:w="2254" w:type="dxa"/>
          </w:tcPr>
          <w:p w14:paraId="2C1E6759" w14:textId="3D1739FF" w:rsidR="00671827" w:rsidRDefault="00671827" w:rsidP="00671827">
            <w:pPr>
              <w:jc w:val="both"/>
            </w:pPr>
            <w:r w:rsidRPr="00DF3931">
              <w:rPr>
                <w:b/>
              </w:rPr>
              <w:t>End date</w:t>
            </w:r>
          </w:p>
        </w:tc>
      </w:tr>
      <w:tr w:rsidR="001360B4" w14:paraId="736184B0" w14:textId="77777777" w:rsidTr="003A7185">
        <w:tc>
          <w:tcPr>
            <w:tcW w:w="2588" w:type="dxa"/>
          </w:tcPr>
          <w:p w14:paraId="01949FAA" w14:textId="3976E78A" w:rsidR="001360B4" w:rsidRDefault="001360B4" w:rsidP="001360B4">
            <w:pPr>
              <w:jc w:val="both"/>
            </w:pPr>
            <w:r>
              <w:t>All</w:t>
            </w:r>
          </w:p>
        </w:tc>
        <w:tc>
          <w:tcPr>
            <w:tcW w:w="2254" w:type="dxa"/>
          </w:tcPr>
          <w:p w14:paraId="3DBDE2D2" w14:textId="7DA22CFE" w:rsidR="001360B4" w:rsidRDefault="001360B4" w:rsidP="001360B4">
            <w:pPr>
              <w:jc w:val="both"/>
            </w:pPr>
            <w:r>
              <w:t>Test date count</w:t>
            </w:r>
          </w:p>
        </w:tc>
        <w:tc>
          <w:tcPr>
            <w:tcW w:w="2254" w:type="dxa"/>
          </w:tcPr>
          <w:p w14:paraId="38B3769F" w14:textId="64104C01" w:rsidR="001360B4" w:rsidRDefault="001360B4" w:rsidP="001360B4">
            <w:pPr>
              <w:jc w:val="both"/>
            </w:pPr>
            <w:r w:rsidRPr="00443B41">
              <w:t>2008-02-1</w:t>
            </w:r>
            <w:r w:rsidR="001543FD">
              <w:t>6</w:t>
            </w:r>
          </w:p>
        </w:tc>
        <w:tc>
          <w:tcPr>
            <w:tcW w:w="2254" w:type="dxa"/>
          </w:tcPr>
          <w:p w14:paraId="57DA7904" w14:textId="2EB46F04" w:rsidR="001360B4" w:rsidRDefault="001360B4" w:rsidP="001360B4">
            <w:pPr>
              <w:jc w:val="both"/>
            </w:pPr>
            <w:r w:rsidRPr="00235FAE">
              <w:t>2022-0</w:t>
            </w:r>
            <w:r w:rsidR="001543FD">
              <w:t>7</w:t>
            </w:r>
            <w:r w:rsidRPr="00235FAE">
              <w:t>-3</w:t>
            </w:r>
            <w:r w:rsidR="00F60486">
              <w:t>1</w:t>
            </w:r>
          </w:p>
        </w:tc>
      </w:tr>
      <w:tr w:rsidR="001360B4" w14:paraId="58237B85" w14:textId="77777777" w:rsidTr="003A7185">
        <w:tc>
          <w:tcPr>
            <w:tcW w:w="2588" w:type="dxa"/>
          </w:tcPr>
          <w:p w14:paraId="28A65B3E" w14:textId="77777777" w:rsidR="001360B4" w:rsidRDefault="001360B4" w:rsidP="001360B4">
            <w:pPr>
              <w:jc w:val="both"/>
            </w:pPr>
            <w:r>
              <w:t>Aneurin Bevan University</w:t>
            </w:r>
          </w:p>
        </w:tc>
        <w:tc>
          <w:tcPr>
            <w:tcW w:w="2254" w:type="dxa"/>
          </w:tcPr>
          <w:p w14:paraId="11071FA9" w14:textId="77777777" w:rsidR="001360B4" w:rsidRDefault="001360B4" w:rsidP="001360B4">
            <w:pPr>
              <w:jc w:val="both"/>
            </w:pPr>
            <w:r w:rsidRPr="00AB1F8A">
              <w:t>Test date count</w:t>
            </w:r>
          </w:p>
        </w:tc>
        <w:tc>
          <w:tcPr>
            <w:tcW w:w="2254" w:type="dxa"/>
          </w:tcPr>
          <w:p w14:paraId="59566179" w14:textId="7C9F5663" w:rsidR="001360B4" w:rsidRDefault="001360B4" w:rsidP="001360B4">
            <w:pPr>
              <w:jc w:val="both"/>
            </w:pPr>
            <w:r w:rsidRPr="00443B41">
              <w:t>2004-0</w:t>
            </w:r>
            <w:r w:rsidR="001543FD">
              <w:t>1</w:t>
            </w:r>
            <w:r w:rsidRPr="00443B41">
              <w:t>-0</w:t>
            </w:r>
            <w:r w:rsidR="001543FD">
              <w:t>7</w:t>
            </w:r>
          </w:p>
        </w:tc>
        <w:tc>
          <w:tcPr>
            <w:tcW w:w="2254" w:type="dxa"/>
          </w:tcPr>
          <w:p w14:paraId="61E638F2" w14:textId="081D4FB8" w:rsidR="001360B4" w:rsidRDefault="001360B4" w:rsidP="001360B4">
            <w:pPr>
              <w:jc w:val="both"/>
            </w:pPr>
            <w:r w:rsidRPr="00235FAE">
              <w:t>2022-0</w:t>
            </w:r>
            <w:r w:rsidR="001543FD">
              <w:t>7</w:t>
            </w:r>
            <w:r w:rsidRPr="00235FAE">
              <w:t>-3</w:t>
            </w:r>
            <w:r w:rsidR="001543FD">
              <w:t>0</w:t>
            </w:r>
          </w:p>
        </w:tc>
      </w:tr>
      <w:tr w:rsidR="001360B4" w14:paraId="5199EB7B" w14:textId="77777777" w:rsidTr="003A7185">
        <w:tc>
          <w:tcPr>
            <w:tcW w:w="2588" w:type="dxa"/>
          </w:tcPr>
          <w:p w14:paraId="644694D3" w14:textId="77777777" w:rsidR="001360B4" w:rsidRDefault="001360B4" w:rsidP="001360B4">
            <w:pPr>
              <w:jc w:val="both"/>
            </w:pPr>
            <w:r>
              <w:t>Betsi Cadwaladr University</w:t>
            </w:r>
          </w:p>
        </w:tc>
        <w:tc>
          <w:tcPr>
            <w:tcW w:w="2254" w:type="dxa"/>
          </w:tcPr>
          <w:p w14:paraId="02C857FE" w14:textId="77777777" w:rsidR="001360B4" w:rsidRDefault="001360B4" w:rsidP="001360B4">
            <w:pPr>
              <w:jc w:val="both"/>
            </w:pPr>
            <w:r w:rsidRPr="00AB1F8A">
              <w:t>Test date count</w:t>
            </w:r>
          </w:p>
        </w:tc>
        <w:tc>
          <w:tcPr>
            <w:tcW w:w="2254" w:type="dxa"/>
          </w:tcPr>
          <w:p w14:paraId="5AE46FFB" w14:textId="5F4B438F" w:rsidR="001360B4" w:rsidRDefault="001360B4" w:rsidP="001360B4">
            <w:pPr>
              <w:jc w:val="both"/>
            </w:pPr>
            <w:r w:rsidRPr="00443B41">
              <w:t>2008-05-1</w:t>
            </w:r>
            <w:r w:rsidR="001543FD">
              <w:t>5</w:t>
            </w:r>
          </w:p>
        </w:tc>
        <w:tc>
          <w:tcPr>
            <w:tcW w:w="2254" w:type="dxa"/>
          </w:tcPr>
          <w:p w14:paraId="08A8DFAF" w14:textId="0636D16C" w:rsidR="001360B4" w:rsidRDefault="001360B4" w:rsidP="001360B4">
            <w:pPr>
              <w:jc w:val="both"/>
            </w:pPr>
            <w:r w:rsidRPr="00235FAE">
              <w:t>2022-0</w:t>
            </w:r>
            <w:r w:rsidR="001543FD">
              <w:t>7</w:t>
            </w:r>
            <w:r w:rsidRPr="00235FAE">
              <w:t>-3</w:t>
            </w:r>
            <w:r w:rsidR="001543FD">
              <w:t>0</w:t>
            </w:r>
          </w:p>
        </w:tc>
      </w:tr>
      <w:tr w:rsidR="001360B4" w14:paraId="2AA0CBC0" w14:textId="77777777" w:rsidTr="003A7185">
        <w:tc>
          <w:tcPr>
            <w:tcW w:w="2588" w:type="dxa"/>
          </w:tcPr>
          <w:p w14:paraId="18EB9C49" w14:textId="77777777" w:rsidR="001360B4" w:rsidRDefault="001360B4" w:rsidP="001360B4">
            <w:pPr>
              <w:jc w:val="both"/>
            </w:pPr>
            <w:r>
              <w:t>Cardiff and Vale University</w:t>
            </w:r>
          </w:p>
        </w:tc>
        <w:tc>
          <w:tcPr>
            <w:tcW w:w="2254" w:type="dxa"/>
          </w:tcPr>
          <w:p w14:paraId="21D764C1" w14:textId="77777777" w:rsidR="001360B4" w:rsidRDefault="001360B4" w:rsidP="001360B4">
            <w:pPr>
              <w:jc w:val="both"/>
            </w:pPr>
            <w:r w:rsidRPr="00AB1F8A">
              <w:t>Test date count</w:t>
            </w:r>
          </w:p>
        </w:tc>
        <w:tc>
          <w:tcPr>
            <w:tcW w:w="2254" w:type="dxa"/>
          </w:tcPr>
          <w:p w14:paraId="5F40F77C" w14:textId="09299AB9" w:rsidR="001360B4" w:rsidRDefault="001360B4" w:rsidP="001360B4">
            <w:pPr>
              <w:jc w:val="both"/>
            </w:pPr>
            <w:r w:rsidRPr="00443B41">
              <w:t>2014-12-</w:t>
            </w:r>
            <w:r w:rsidR="001543FD">
              <w:t>10</w:t>
            </w:r>
          </w:p>
        </w:tc>
        <w:tc>
          <w:tcPr>
            <w:tcW w:w="2254" w:type="dxa"/>
          </w:tcPr>
          <w:p w14:paraId="5A6332CD" w14:textId="5891AF10" w:rsidR="001360B4" w:rsidRDefault="001360B4" w:rsidP="001360B4">
            <w:pPr>
              <w:jc w:val="both"/>
            </w:pPr>
            <w:r w:rsidRPr="00235FAE">
              <w:t>2022-0</w:t>
            </w:r>
            <w:r w:rsidR="001543FD">
              <w:t>7</w:t>
            </w:r>
            <w:r w:rsidRPr="00235FAE">
              <w:t>-3</w:t>
            </w:r>
            <w:r w:rsidR="001543FD">
              <w:t>0</w:t>
            </w:r>
          </w:p>
        </w:tc>
      </w:tr>
      <w:tr w:rsidR="001360B4" w14:paraId="5D654BAF" w14:textId="77777777" w:rsidTr="003A7185">
        <w:tc>
          <w:tcPr>
            <w:tcW w:w="2588" w:type="dxa"/>
          </w:tcPr>
          <w:p w14:paraId="75B54017"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4568AD2A" w14:textId="77777777" w:rsidR="001360B4" w:rsidRDefault="001360B4" w:rsidP="001360B4">
            <w:pPr>
              <w:jc w:val="both"/>
            </w:pPr>
            <w:r w:rsidRPr="00AB1F8A">
              <w:t>Test date count</w:t>
            </w:r>
          </w:p>
        </w:tc>
        <w:tc>
          <w:tcPr>
            <w:tcW w:w="2254" w:type="dxa"/>
          </w:tcPr>
          <w:p w14:paraId="5BC7F302" w14:textId="0234261A" w:rsidR="001360B4" w:rsidRDefault="001360B4" w:rsidP="001360B4">
            <w:pPr>
              <w:jc w:val="both"/>
            </w:pPr>
            <w:r w:rsidRPr="00443B41">
              <w:t>2012-03-2</w:t>
            </w:r>
            <w:r w:rsidR="001543FD">
              <w:t>5</w:t>
            </w:r>
          </w:p>
        </w:tc>
        <w:tc>
          <w:tcPr>
            <w:tcW w:w="2254" w:type="dxa"/>
          </w:tcPr>
          <w:p w14:paraId="20C269E5" w14:textId="187AE869" w:rsidR="001360B4" w:rsidRDefault="001360B4" w:rsidP="001360B4">
            <w:pPr>
              <w:jc w:val="both"/>
            </w:pPr>
            <w:r w:rsidRPr="00235FAE">
              <w:t>2022-0</w:t>
            </w:r>
            <w:r w:rsidR="001543FD">
              <w:t>7</w:t>
            </w:r>
            <w:r w:rsidRPr="00235FAE">
              <w:t>-3</w:t>
            </w:r>
            <w:r w:rsidR="001543FD">
              <w:t>0</w:t>
            </w:r>
          </w:p>
        </w:tc>
      </w:tr>
      <w:tr w:rsidR="001360B4" w14:paraId="4131C3D6" w14:textId="77777777" w:rsidTr="003A7185">
        <w:tc>
          <w:tcPr>
            <w:tcW w:w="2588" w:type="dxa"/>
          </w:tcPr>
          <w:p w14:paraId="12155C15" w14:textId="77777777" w:rsidR="001360B4" w:rsidRDefault="001360B4" w:rsidP="001360B4">
            <w:pPr>
              <w:jc w:val="both"/>
            </w:pPr>
            <w:r>
              <w:t xml:space="preserve">Hywel </w:t>
            </w:r>
            <w:proofErr w:type="spellStart"/>
            <w:r>
              <w:t>Dda</w:t>
            </w:r>
            <w:proofErr w:type="spellEnd"/>
            <w:r>
              <w:t xml:space="preserve"> University</w:t>
            </w:r>
          </w:p>
        </w:tc>
        <w:tc>
          <w:tcPr>
            <w:tcW w:w="2254" w:type="dxa"/>
          </w:tcPr>
          <w:p w14:paraId="587A4D7F" w14:textId="77777777" w:rsidR="001360B4" w:rsidRDefault="001360B4" w:rsidP="001360B4">
            <w:pPr>
              <w:jc w:val="both"/>
            </w:pPr>
            <w:r w:rsidRPr="00AB1F8A">
              <w:t>Test date count</w:t>
            </w:r>
          </w:p>
        </w:tc>
        <w:tc>
          <w:tcPr>
            <w:tcW w:w="2254" w:type="dxa"/>
          </w:tcPr>
          <w:p w14:paraId="66FBDFFE" w14:textId="6E3FE06B" w:rsidR="001360B4" w:rsidRDefault="001360B4" w:rsidP="001360B4">
            <w:pPr>
              <w:jc w:val="both"/>
            </w:pPr>
            <w:r w:rsidRPr="00443B41">
              <w:t>2007-01-2</w:t>
            </w:r>
            <w:r w:rsidR="001543FD">
              <w:t>2</w:t>
            </w:r>
          </w:p>
        </w:tc>
        <w:tc>
          <w:tcPr>
            <w:tcW w:w="2254" w:type="dxa"/>
          </w:tcPr>
          <w:p w14:paraId="67CD11D3" w14:textId="190097B0" w:rsidR="001360B4" w:rsidRDefault="001360B4" w:rsidP="001360B4">
            <w:pPr>
              <w:jc w:val="both"/>
            </w:pPr>
            <w:r w:rsidRPr="00235FAE">
              <w:t>2022-0</w:t>
            </w:r>
            <w:r w:rsidR="001543FD">
              <w:t>7</w:t>
            </w:r>
            <w:r w:rsidRPr="00235FAE">
              <w:t>-3</w:t>
            </w:r>
            <w:r w:rsidR="00F60486">
              <w:t>1</w:t>
            </w:r>
          </w:p>
        </w:tc>
      </w:tr>
      <w:tr w:rsidR="001360B4" w14:paraId="31468BC3" w14:textId="77777777" w:rsidTr="003A7185">
        <w:tc>
          <w:tcPr>
            <w:tcW w:w="2588" w:type="dxa"/>
          </w:tcPr>
          <w:p w14:paraId="2D32D012" w14:textId="77777777" w:rsidR="001360B4" w:rsidRDefault="001360B4" w:rsidP="001360B4">
            <w:pPr>
              <w:jc w:val="both"/>
            </w:pPr>
            <w:r>
              <w:t>Powys Teaching</w:t>
            </w:r>
          </w:p>
        </w:tc>
        <w:tc>
          <w:tcPr>
            <w:tcW w:w="2254" w:type="dxa"/>
          </w:tcPr>
          <w:p w14:paraId="11650886" w14:textId="77777777" w:rsidR="001360B4" w:rsidRDefault="001360B4" w:rsidP="001360B4">
            <w:pPr>
              <w:jc w:val="both"/>
            </w:pPr>
            <w:r w:rsidRPr="00AB1F8A">
              <w:t>Test date count</w:t>
            </w:r>
          </w:p>
        </w:tc>
        <w:tc>
          <w:tcPr>
            <w:tcW w:w="2254" w:type="dxa"/>
          </w:tcPr>
          <w:p w14:paraId="6C04C92E" w14:textId="246963F1" w:rsidR="001360B4" w:rsidRDefault="001360B4" w:rsidP="001360B4">
            <w:pPr>
              <w:jc w:val="both"/>
            </w:pPr>
            <w:r w:rsidRPr="00443B41">
              <w:t>2007-02-</w:t>
            </w:r>
            <w:r w:rsidR="001543FD">
              <w:t>21</w:t>
            </w:r>
          </w:p>
        </w:tc>
        <w:tc>
          <w:tcPr>
            <w:tcW w:w="2254" w:type="dxa"/>
          </w:tcPr>
          <w:p w14:paraId="0EA6D503" w14:textId="7CEA831C" w:rsidR="001360B4" w:rsidRDefault="001360B4" w:rsidP="001360B4">
            <w:pPr>
              <w:jc w:val="both"/>
            </w:pPr>
            <w:r w:rsidRPr="00235FAE">
              <w:t>2022-0</w:t>
            </w:r>
            <w:r w:rsidR="001543FD">
              <w:t>7</w:t>
            </w:r>
            <w:r w:rsidRPr="00235FAE">
              <w:t>-3</w:t>
            </w:r>
            <w:r w:rsidR="00F60486">
              <w:t>1</w:t>
            </w:r>
          </w:p>
        </w:tc>
      </w:tr>
      <w:tr w:rsidR="001360B4" w14:paraId="0168FEE6" w14:textId="77777777" w:rsidTr="003A7185">
        <w:tc>
          <w:tcPr>
            <w:tcW w:w="2588" w:type="dxa"/>
          </w:tcPr>
          <w:p w14:paraId="7A6C901A" w14:textId="77777777" w:rsidR="001360B4" w:rsidRDefault="001360B4" w:rsidP="001360B4">
            <w:pPr>
              <w:jc w:val="both"/>
            </w:pPr>
            <w:r>
              <w:t>Swansea Bay University</w:t>
            </w:r>
          </w:p>
        </w:tc>
        <w:tc>
          <w:tcPr>
            <w:tcW w:w="2254" w:type="dxa"/>
          </w:tcPr>
          <w:p w14:paraId="31E1349A" w14:textId="77777777" w:rsidR="001360B4" w:rsidRDefault="001360B4" w:rsidP="001360B4">
            <w:pPr>
              <w:jc w:val="both"/>
            </w:pPr>
            <w:r w:rsidRPr="00AB1F8A">
              <w:t>Test date count</w:t>
            </w:r>
          </w:p>
        </w:tc>
        <w:tc>
          <w:tcPr>
            <w:tcW w:w="2254" w:type="dxa"/>
          </w:tcPr>
          <w:p w14:paraId="27ABB4DD" w14:textId="2272D032" w:rsidR="001360B4" w:rsidRDefault="001360B4" w:rsidP="001360B4">
            <w:pPr>
              <w:jc w:val="both"/>
            </w:pPr>
            <w:r w:rsidRPr="00443B41">
              <w:t>2015-0</w:t>
            </w:r>
            <w:r w:rsidR="001543FD">
              <w:t>3</w:t>
            </w:r>
            <w:r w:rsidRPr="00443B41">
              <w:t>-</w:t>
            </w:r>
            <w:r w:rsidR="001543FD">
              <w:t>11</w:t>
            </w:r>
          </w:p>
        </w:tc>
        <w:tc>
          <w:tcPr>
            <w:tcW w:w="2254" w:type="dxa"/>
          </w:tcPr>
          <w:p w14:paraId="01464F9E" w14:textId="75B7C5B9" w:rsidR="001360B4" w:rsidRDefault="001360B4" w:rsidP="001360B4">
            <w:pPr>
              <w:jc w:val="both"/>
            </w:pPr>
            <w:r w:rsidRPr="00235FAE">
              <w:t>2022-0</w:t>
            </w:r>
            <w:r w:rsidR="001543FD">
              <w:t>7</w:t>
            </w:r>
            <w:r w:rsidRPr="00235FAE">
              <w:t>-3</w:t>
            </w:r>
            <w:r w:rsidR="00F60486">
              <w:t>1</w:t>
            </w:r>
          </w:p>
        </w:tc>
      </w:tr>
    </w:tbl>
    <w:p w14:paraId="2448C88C" w14:textId="77777777" w:rsidR="003A7185" w:rsidRDefault="003A7185" w:rsidP="008449D1">
      <w:pPr>
        <w:jc w:val="both"/>
      </w:pPr>
    </w:p>
    <w:p w14:paraId="67E270C3" w14:textId="77777777" w:rsidR="0004704A" w:rsidRDefault="00821926" w:rsidP="008449D1">
      <w:pPr>
        <w:jc w:val="both"/>
      </w:pPr>
      <w:r>
        <w:t>The STATS_CURR_CENSUS_LSOA_CD field in WRRS_OBSERVATION_REQUEST was used to differentiate health boards.</w:t>
      </w:r>
    </w:p>
    <w:p w14:paraId="75EFE188" w14:textId="77777777" w:rsidR="00E22E6D" w:rsidRDefault="00E22E6D" w:rsidP="008449D1">
      <w:pPr>
        <w:jc w:val="both"/>
      </w:pPr>
    </w:p>
    <w:p w14:paraId="482F198E" w14:textId="64D839D0" w:rsidR="00E22E6D" w:rsidRDefault="001B7954" w:rsidP="008449D1">
      <w:pPr>
        <w:jc w:val="both"/>
        <w:rPr>
          <w:b/>
          <w:sz w:val="28"/>
          <w:szCs w:val="28"/>
        </w:rPr>
      </w:pPr>
      <w:r>
        <w:rPr>
          <w:b/>
          <w:sz w:val="28"/>
          <w:szCs w:val="28"/>
        </w:rPr>
        <w:t>Conclusion - s</w:t>
      </w:r>
      <w:r w:rsidR="00E22E6D" w:rsidRPr="00BD199A">
        <w:rPr>
          <w:b/>
          <w:sz w:val="28"/>
          <w:szCs w:val="28"/>
        </w:rPr>
        <w:t>o what?</w:t>
      </w:r>
    </w:p>
    <w:p w14:paraId="750CC9A5" w14:textId="3589F03C" w:rsidR="0004704A" w:rsidRPr="001B7954" w:rsidRDefault="001B7954" w:rsidP="00E22E6D">
      <w:pPr>
        <w:jc w:val="both"/>
      </w:pPr>
      <w:r>
        <w:t xml:space="preserve">The WRRS dataset is very large and complex, but holds the potential to provide great impact in research. It is one of the first of </w:t>
      </w:r>
      <w:proofErr w:type="spellStart"/>
      <w:proofErr w:type="gramStart"/>
      <w:r>
        <w:t>it’s</w:t>
      </w:r>
      <w:proofErr w:type="spellEnd"/>
      <w:proofErr w:type="gramEnd"/>
      <w:r>
        <w:t xml:space="preserve"> kind in that it is available to be linked to a </w:t>
      </w:r>
      <w:proofErr w:type="spellStart"/>
      <w:r>
        <w:t>nation wide</w:t>
      </w:r>
      <w:proofErr w:type="spellEnd"/>
      <w:r>
        <w:t xml:space="preserve"> population. Along with the </w:t>
      </w:r>
      <w:proofErr w:type="spellStart"/>
      <w:r>
        <w:t>consideratins</w:t>
      </w:r>
      <w:proofErr w:type="spellEnd"/>
      <w:r>
        <w:t xml:space="preserve"> we have laid out here, it is being used as part of ongoing research and intelligence in Wales.</w:t>
      </w:r>
      <w:r w:rsidR="0004704A" w:rsidRPr="00BD199A">
        <w:rPr>
          <w:b/>
          <w:sz w:val="28"/>
          <w:szCs w:val="28"/>
        </w:rPr>
        <w:br w:type="page"/>
      </w:r>
    </w:p>
    <w:p w14:paraId="06A0B2DC" w14:textId="77777777" w:rsidR="0004704A" w:rsidRPr="0004704A" w:rsidRDefault="0004704A" w:rsidP="008449D1">
      <w:pPr>
        <w:jc w:val="both"/>
        <w:rPr>
          <w:b/>
          <w:sz w:val="28"/>
          <w:szCs w:val="28"/>
        </w:rPr>
      </w:pPr>
      <w:r w:rsidRPr="0004704A">
        <w:rPr>
          <w:b/>
          <w:sz w:val="28"/>
          <w:szCs w:val="28"/>
        </w:rPr>
        <w:lastRenderedPageBreak/>
        <w:t>Glossary</w:t>
      </w:r>
    </w:p>
    <w:tbl>
      <w:tblPr>
        <w:tblStyle w:val="TableGrid"/>
        <w:tblW w:w="9379" w:type="dxa"/>
        <w:tblLook w:val="04A0" w:firstRow="1" w:lastRow="0" w:firstColumn="1" w:lastColumn="0" w:noHBand="0" w:noVBand="1"/>
      </w:tblPr>
      <w:tblGrid>
        <w:gridCol w:w="2320"/>
        <w:gridCol w:w="7059"/>
      </w:tblGrid>
      <w:tr w:rsidR="003F3397" w:rsidRPr="003F3397" w14:paraId="2587E7F6" w14:textId="77777777" w:rsidTr="003F3397">
        <w:tc>
          <w:tcPr>
            <w:tcW w:w="2320" w:type="dxa"/>
          </w:tcPr>
          <w:p w14:paraId="5DFA5565" w14:textId="77777777" w:rsidR="003F3397" w:rsidRPr="003F3397" w:rsidRDefault="003F3397" w:rsidP="008449D1">
            <w:pPr>
              <w:jc w:val="both"/>
              <w:rPr>
                <w:b/>
              </w:rPr>
            </w:pPr>
            <w:r w:rsidRPr="003F3397">
              <w:rPr>
                <w:b/>
              </w:rPr>
              <w:t>Term</w:t>
            </w:r>
          </w:p>
        </w:tc>
        <w:tc>
          <w:tcPr>
            <w:tcW w:w="7059" w:type="dxa"/>
          </w:tcPr>
          <w:p w14:paraId="67AAFBB9" w14:textId="77777777" w:rsidR="003F3397" w:rsidRPr="003F3397" w:rsidRDefault="003F3397" w:rsidP="008449D1">
            <w:pPr>
              <w:jc w:val="both"/>
              <w:rPr>
                <w:b/>
              </w:rPr>
            </w:pPr>
            <w:r w:rsidRPr="003F3397">
              <w:rPr>
                <w:b/>
              </w:rPr>
              <w:t>Description</w:t>
            </w:r>
          </w:p>
        </w:tc>
      </w:tr>
      <w:tr w:rsidR="003F3397" w:rsidRPr="003F3397" w14:paraId="2627EC70" w14:textId="77777777" w:rsidTr="003F3397">
        <w:tc>
          <w:tcPr>
            <w:tcW w:w="2320" w:type="dxa"/>
          </w:tcPr>
          <w:p w14:paraId="69DA9697" w14:textId="77777777" w:rsidR="003F3397" w:rsidRPr="003F3397" w:rsidRDefault="003F3397" w:rsidP="008449D1">
            <w:pPr>
              <w:jc w:val="both"/>
            </w:pPr>
            <w:r w:rsidRPr="003F3397">
              <w:t>Algorithm</w:t>
            </w:r>
          </w:p>
        </w:tc>
        <w:tc>
          <w:tcPr>
            <w:tcW w:w="7059" w:type="dxa"/>
          </w:tcPr>
          <w:p w14:paraId="01D010FA" w14:textId="77777777" w:rsidR="003F3397" w:rsidRPr="003F3397" w:rsidRDefault="003F3397" w:rsidP="008449D1">
            <w:pPr>
              <w:jc w:val="both"/>
            </w:pPr>
            <w:r w:rsidRPr="003F3397">
              <w:t>A set of rules to be followed</w:t>
            </w:r>
          </w:p>
        </w:tc>
      </w:tr>
      <w:tr w:rsidR="003F3397" w:rsidRPr="003F3397" w14:paraId="4E7101DE" w14:textId="77777777" w:rsidTr="003F3397">
        <w:tc>
          <w:tcPr>
            <w:tcW w:w="2320" w:type="dxa"/>
          </w:tcPr>
          <w:p w14:paraId="64A63F35" w14:textId="77777777" w:rsidR="003F3397" w:rsidRPr="003F3397" w:rsidRDefault="003F3397" w:rsidP="008449D1">
            <w:pPr>
              <w:jc w:val="both"/>
            </w:pPr>
            <w:r w:rsidRPr="003F3397">
              <w:t>Biomarker</w:t>
            </w:r>
          </w:p>
        </w:tc>
        <w:tc>
          <w:tcPr>
            <w:tcW w:w="7059" w:type="dxa"/>
          </w:tcPr>
          <w:p w14:paraId="58D3BFC6" w14:textId="77777777" w:rsidR="003F3397" w:rsidRPr="003F3397" w:rsidRDefault="003F3397" w:rsidP="008449D1">
            <w:pPr>
              <w:jc w:val="both"/>
            </w:pPr>
            <w:r w:rsidRPr="003F3397">
              <w:t>Measurable medical characteristics</w:t>
            </w:r>
          </w:p>
        </w:tc>
      </w:tr>
      <w:tr w:rsidR="003F3397" w:rsidRPr="003F3397" w14:paraId="7B77A35F" w14:textId="77777777" w:rsidTr="003F3397">
        <w:tc>
          <w:tcPr>
            <w:tcW w:w="2320" w:type="dxa"/>
          </w:tcPr>
          <w:p w14:paraId="606193EA" w14:textId="77777777" w:rsidR="003F3397" w:rsidRPr="003F3397" w:rsidRDefault="003F3397" w:rsidP="008449D1">
            <w:pPr>
              <w:jc w:val="both"/>
            </w:pPr>
            <w:r w:rsidRPr="003F3397">
              <w:t>Fields</w:t>
            </w:r>
          </w:p>
        </w:tc>
        <w:tc>
          <w:tcPr>
            <w:tcW w:w="7059" w:type="dxa"/>
          </w:tcPr>
          <w:p w14:paraId="1A7451ED" w14:textId="77777777" w:rsidR="003F3397" w:rsidRPr="003F3397" w:rsidRDefault="003F3397" w:rsidP="008449D1">
            <w:pPr>
              <w:jc w:val="both"/>
            </w:pPr>
            <w:r w:rsidRPr="003F3397">
              <w:t>The individual columns of a data table</w:t>
            </w:r>
          </w:p>
        </w:tc>
      </w:tr>
      <w:tr w:rsidR="003F3397" w:rsidRPr="003F3397" w14:paraId="0C8006F9" w14:textId="77777777" w:rsidTr="003F3397">
        <w:tc>
          <w:tcPr>
            <w:tcW w:w="2320" w:type="dxa"/>
          </w:tcPr>
          <w:p w14:paraId="37C36F25" w14:textId="77777777" w:rsidR="003F3397" w:rsidRPr="003F3397" w:rsidRDefault="003F3397" w:rsidP="008449D1">
            <w:pPr>
              <w:jc w:val="both"/>
            </w:pPr>
            <w:r w:rsidRPr="003F3397">
              <w:t>Full Blood Count (FBC)</w:t>
            </w:r>
          </w:p>
        </w:tc>
        <w:tc>
          <w:tcPr>
            <w:tcW w:w="7059" w:type="dxa"/>
          </w:tcPr>
          <w:p w14:paraId="5F8BAD30" w14:textId="77777777" w:rsidR="003F3397" w:rsidRPr="003F3397" w:rsidRDefault="003F3397" w:rsidP="008449D1">
            <w:pPr>
              <w:jc w:val="both"/>
            </w:pPr>
            <w:r w:rsidRPr="003F3397">
              <w:t>A test to check the types and numbers of cells in blood</w:t>
            </w:r>
          </w:p>
        </w:tc>
      </w:tr>
      <w:tr w:rsidR="003F3397" w:rsidRPr="003F3397" w14:paraId="708E36DD" w14:textId="77777777" w:rsidTr="003F3397">
        <w:tc>
          <w:tcPr>
            <w:tcW w:w="2320" w:type="dxa"/>
          </w:tcPr>
          <w:p w14:paraId="26982D97" w14:textId="77777777" w:rsidR="003F3397" w:rsidRPr="003F3397" w:rsidRDefault="003F3397" w:rsidP="008449D1">
            <w:pPr>
              <w:jc w:val="both"/>
            </w:pPr>
            <w:r w:rsidRPr="003F3397">
              <w:t>GIT</w:t>
            </w:r>
          </w:p>
        </w:tc>
        <w:tc>
          <w:tcPr>
            <w:tcW w:w="7059" w:type="dxa"/>
          </w:tcPr>
          <w:p w14:paraId="3719B6FF" w14:textId="77777777" w:rsidR="003F3397" w:rsidRPr="003F3397" w:rsidRDefault="003F3397" w:rsidP="008449D1">
            <w:pPr>
              <w:jc w:val="both"/>
            </w:pPr>
            <w:r w:rsidRPr="003F3397">
              <w:t>Version control software to track changes in a set of files</w:t>
            </w:r>
          </w:p>
        </w:tc>
      </w:tr>
      <w:tr w:rsidR="0053466D" w:rsidRPr="003F3397" w14:paraId="4B35343D" w14:textId="77777777" w:rsidTr="003F3397">
        <w:tc>
          <w:tcPr>
            <w:tcW w:w="2320" w:type="dxa"/>
          </w:tcPr>
          <w:p w14:paraId="16402E93" w14:textId="07586BDC" w:rsidR="0053466D" w:rsidRPr="003F3397" w:rsidRDefault="0053466D" w:rsidP="008449D1">
            <w:pPr>
              <w:jc w:val="both"/>
            </w:pPr>
            <w:r>
              <w:t>HCP</w:t>
            </w:r>
          </w:p>
        </w:tc>
        <w:tc>
          <w:tcPr>
            <w:tcW w:w="7059" w:type="dxa"/>
          </w:tcPr>
          <w:p w14:paraId="374773E0" w14:textId="4DD07720" w:rsidR="0053466D" w:rsidRPr="003F3397" w:rsidRDefault="0053466D" w:rsidP="008449D1">
            <w:pPr>
              <w:jc w:val="both"/>
            </w:pPr>
            <w:r>
              <w:t>Health Care Professional</w:t>
            </w:r>
          </w:p>
        </w:tc>
      </w:tr>
      <w:tr w:rsidR="003F3397" w:rsidRPr="003F3397" w14:paraId="153A4A70" w14:textId="77777777" w:rsidTr="003F3397">
        <w:tc>
          <w:tcPr>
            <w:tcW w:w="2320" w:type="dxa"/>
          </w:tcPr>
          <w:p w14:paraId="1ADBC183" w14:textId="77777777" w:rsidR="003F3397" w:rsidRPr="003F3397" w:rsidRDefault="003F3397" w:rsidP="008449D1">
            <w:pPr>
              <w:jc w:val="both"/>
            </w:pPr>
            <w:r w:rsidRPr="003F3397">
              <w:t>LSOA</w:t>
            </w:r>
          </w:p>
        </w:tc>
        <w:tc>
          <w:tcPr>
            <w:tcW w:w="7059" w:type="dxa"/>
          </w:tcPr>
          <w:p w14:paraId="7B9B7090" w14:textId="44BB9ED7" w:rsidR="003F3397" w:rsidRPr="003F3397" w:rsidRDefault="003F3397" w:rsidP="008449D1">
            <w:pPr>
              <w:jc w:val="both"/>
            </w:pPr>
            <w:r w:rsidRPr="003F3397">
              <w:t>Lower</w:t>
            </w:r>
            <w:r w:rsidR="00897EBF">
              <w:t>-</w:t>
            </w:r>
            <w:r w:rsidRPr="003F3397">
              <w:t>layer super output area: 1-3K people, or 400-1</w:t>
            </w:r>
            <w:r w:rsidR="00897EBF">
              <w:t>,</w:t>
            </w:r>
            <w:r w:rsidRPr="003F3397">
              <w:t>200 households</w:t>
            </w:r>
          </w:p>
        </w:tc>
      </w:tr>
      <w:tr w:rsidR="003F3397" w:rsidRPr="003F3397" w14:paraId="4FBD4621" w14:textId="77777777" w:rsidTr="003F3397">
        <w:tc>
          <w:tcPr>
            <w:tcW w:w="2320" w:type="dxa"/>
          </w:tcPr>
          <w:p w14:paraId="7846638E" w14:textId="77777777" w:rsidR="003F3397" w:rsidRPr="003F3397" w:rsidRDefault="003F3397" w:rsidP="008449D1">
            <w:pPr>
              <w:jc w:val="both"/>
            </w:pPr>
            <w:r w:rsidRPr="003F3397">
              <w:t>Metadata</w:t>
            </w:r>
          </w:p>
        </w:tc>
        <w:tc>
          <w:tcPr>
            <w:tcW w:w="7059" w:type="dxa"/>
          </w:tcPr>
          <w:p w14:paraId="3F66399E" w14:textId="77777777" w:rsidR="003F3397" w:rsidRPr="003F3397" w:rsidRDefault="003F3397" w:rsidP="008449D1">
            <w:pPr>
              <w:jc w:val="both"/>
            </w:pPr>
            <w:r w:rsidRPr="003F3397">
              <w:t>Data that provides information about other data, but not the content</w:t>
            </w:r>
          </w:p>
        </w:tc>
      </w:tr>
      <w:tr w:rsidR="003F3397" w:rsidRPr="003F3397" w14:paraId="718F6B8E" w14:textId="77777777" w:rsidTr="003F3397">
        <w:tc>
          <w:tcPr>
            <w:tcW w:w="2320" w:type="dxa"/>
          </w:tcPr>
          <w:p w14:paraId="2B3830C3" w14:textId="77777777" w:rsidR="003F3397" w:rsidRPr="003F3397" w:rsidRDefault="003F3397" w:rsidP="008449D1">
            <w:pPr>
              <w:jc w:val="both"/>
            </w:pPr>
            <w:r w:rsidRPr="003F3397">
              <w:t>Parameter</w:t>
            </w:r>
          </w:p>
        </w:tc>
        <w:tc>
          <w:tcPr>
            <w:tcW w:w="7059" w:type="dxa"/>
          </w:tcPr>
          <w:p w14:paraId="25B37B56" w14:textId="77777777" w:rsidR="003F3397" w:rsidRPr="003F3397" w:rsidRDefault="003F3397" w:rsidP="008449D1">
            <w:pPr>
              <w:jc w:val="both"/>
            </w:pPr>
            <w:r w:rsidRPr="003F3397">
              <w:t xml:space="preserve">A number forming part of the definition of an allowable range </w:t>
            </w:r>
          </w:p>
        </w:tc>
      </w:tr>
      <w:tr w:rsidR="003F3397" w:rsidRPr="003F3397" w14:paraId="14A66E77" w14:textId="77777777" w:rsidTr="003F3397">
        <w:tc>
          <w:tcPr>
            <w:tcW w:w="2320" w:type="dxa"/>
          </w:tcPr>
          <w:p w14:paraId="261E1435" w14:textId="77777777" w:rsidR="003F3397" w:rsidRPr="003F3397" w:rsidRDefault="003F3397" w:rsidP="008449D1">
            <w:pPr>
              <w:jc w:val="both"/>
            </w:pPr>
            <w:r w:rsidRPr="003F3397">
              <w:t>Pathology</w:t>
            </w:r>
          </w:p>
        </w:tc>
        <w:tc>
          <w:tcPr>
            <w:tcW w:w="7059" w:type="dxa"/>
          </w:tcPr>
          <w:p w14:paraId="6AFA0533" w14:textId="77777777" w:rsidR="003F3397" w:rsidRPr="003F3397" w:rsidRDefault="003F3397" w:rsidP="008449D1">
            <w:pPr>
              <w:jc w:val="both"/>
            </w:pPr>
            <w:r w:rsidRPr="003F3397">
              <w:t>In this context: The analysis of tissue, cell and body fluid samples</w:t>
            </w:r>
          </w:p>
        </w:tc>
      </w:tr>
      <w:tr w:rsidR="003F3397" w:rsidRPr="003F3397" w14:paraId="332B105E" w14:textId="77777777" w:rsidTr="003F3397">
        <w:tc>
          <w:tcPr>
            <w:tcW w:w="2320" w:type="dxa"/>
          </w:tcPr>
          <w:p w14:paraId="4FE8854D" w14:textId="77777777" w:rsidR="003F3397" w:rsidRPr="003F3397" w:rsidRDefault="003F3397" w:rsidP="008449D1">
            <w:pPr>
              <w:jc w:val="both"/>
            </w:pPr>
            <w:r w:rsidRPr="003F3397">
              <w:t>Platelet Count</w:t>
            </w:r>
          </w:p>
        </w:tc>
        <w:tc>
          <w:tcPr>
            <w:tcW w:w="7059" w:type="dxa"/>
          </w:tcPr>
          <w:p w14:paraId="264EAC0C" w14:textId="77777777" w:rsidR="003F3397" w:rsidRPr="003F3397" w:rsidRDefault="003F3397" w:rsidP="008449D1">
            <w:pPr>
              <w:jc w:val="both"/>
            </w:pPr>
            <w:r w:rsidRPr="003F3397">
              <w:t>A test to measure the number of platelets in blood (subcategory of FBC)</w:t>
            </w:r>
          </w:p>
        </w:tc>
      </w:tr>
      <w:tr w:rsidR="003F3397" w:rsidRPr="003F3397" w14:paraId="0BD32E57" w14:textId="77777777" w:rsidTr="003F3397">
        <w:tc>
          <w:tcPr>
            <w:tcW w:w="2320" w:type="dxa"/>
          </w:tcPr>
          <w:p w14:paraId="161FAEFB" w14:textId="77777777" w:rsidR="003F3397" w:rsidRPr="003F3397" w:rsidRDefault="003F3397" w:rsidP="008449D1">
            <w:pPr>
              <w:jc w:val="both"/>
            </w:pPr>
            <w:r w:rsidRPr="003F3397">
              <w:t>SAIL</w:t>
            </w:r>
          </w:p>
        </w:tc>
        <w:tc>
          <w:tcPr>
            <w:tcW w:w="7059" w:type="dxa"/>
          </w:tcPr>
          <w:p w14:paraId="58889BF0" w14:textId="77777777" w:rsidR="003F3397" w:rsidRPr="003F3397" w:rsidRDefault="003F3397" w:rsidP="008449D1">
            <w:pPr>
              <w:jc w:val="both"/>
            </w:pPr>
            <w:r w:rsidRPr="003F3397">
              <w:t>Secure Anonymised Information Linkage (see www.saildatabank.com)</w:t>
            </w:r>
          </w:p>
        </w:tc>
      </w:tr>
      <w:tr w:rsidR="003F3397" w:rsidRPr="003F3397" w14:paraId="32072A77" w14:textId="77777777" w:rsidTr="003F3397">
        <w:tc>
          <w:tcPr>
            <w:tcW w:w="2320" w:type="dxa"/>
          </w:tcPr>
          <w:p w14:paraId="3FA58584" w14:textId="77777777" w:rsidR="003F3397" w:rsidRPr="003F3397" w:rsidRDefault="003F3397" w:rsidP="008449D1">
            <w:pPr>
              <w:jc w:val="both"/>
            </w:pPr>
            <w:r w:rsidRPr="003F3397">
              <w:t>Schema</w:t>
            </w:r>
          </w:p>
        </w:tc>
        <w:tc>
          <w:tcPr>
            <w:tcW w:w="7059" w:type="dxa"/>
          </w:tcPr>
          <w:p w14:paraId="4BFFDE7C" w14:textId="77777777" w:rsidR="003F3397" w:rsidRPr="003F3397" w:rsidRDefault="003F3397" w:rsidP="008449D1">
            <w:pPr>
              <w:jc w:val="both"/>
            </w:pPr>
            <w:r w:rsidRPr="003F3397">
              <w:t>Organisational structure of a database, defining the table storage</w:t>
            </w:r>
          </w:p>
        </w:tc>
      </w:tr>
      <w:tr w:rsidR="003F3397" w:rsidRPr="003F3397" w14:paraId="6995366E" w14:textId="77777777" w:rsidTr="003F3397">
        <w:tc>
          <w:tcPr>
            <w:tcW w:w="2320" w:type="dxa"/>
          </w:tcPr>
          <w:p w14:paraId="57F4F4E4" w14:textId="31265E51" w:rsidR="003F3397" w:rsidRPr="003F3397" w:rsidRDefault="003F3397" w:rsidP="0053466D">
            <w:pPr>
              <w:jc w:val="both"/>
            </w:pPr>
            <w:r w:rsidRPr="003F3397">
              <w:t>SQL</w:t>
            </w:r>
          </w:p>
        </w:tc>
        <w:tc>
          <w:tcPr>
            <w:tcW w:w="7059" w:type="dxa"/>
          </w:tcPr>
          <w:p w14:paraId="6B63AA9D" w14:textId="77777777" w:rsidR="003F3397" w:rsidRPr="003F3397" w:rsidRDefault="003F3397" w:rsidP="008449D1">
            <w:pPr>
              <w:jc w:val="both"/>
            </w:pPr>
            <w:r w:rsidRPr="003F3397">
              <w:t>Structured Query Language – programming language for data manipulation</w:t>
            </w:r>
          </w:p>
        </w:tc>
      </w:tr>
    </w:tbl>
    <w:p w14:paraId="1C55FB4C" w14:textId="77777777" w:rsidR="0004704A" w:rsidRDefault="0004704A" w:rsidP="008449D1">
      <w:pPr>
        <w:jc w:val="both"/>
      </w:pPr>
    </w:p>
    <w:p w14:paraId="29964437" w14:textId="77777777" w:rsidR="0004704A" w:rsidRDefault="0004704A" w:rsidP="008449D1">
      <w:pPr>
        <w:jc w:val="both"/>
      </w:pPr>
    </w:p>
    <w:p w14:paraId="04C3AEE7" w14:textId="77777777" w:rsidR="0004704A" w:rsidRDefault="0004704A" w:rsidP="008449D1">
      <w:pPr>
        <w:jc w:val="both"/>
      </w:pPr>
      <w:r>
        <w:br w:type="page"/>
      </w:r>
    </w:p>
    <w:p w14:paraId="62197AE1" w14:textId="77777777" w:rsidR="007737E6" w:rsidRPr="003F3397" w:rsidRDefault="007737E6" w:rsidP="008449D1">
      <w:pPr>
        <w:jc w:val="both"/>
        <w:rPr>
          <w:b/>
          <w:sz w:val="28"/>
          <w:szCs w:val="28"/>
        </w:rPr>
      </w:pPr>
      <w:r w:rsidRPr="003F3397">
        <w:rPr>
          <w:b/>
          <w:sz w:val="28"/>
          <w:szCs w:val="28"/>
        </w:rPr>
        <w:lastRenderedPageBreak/>
        <w:t>References</w:t>
      </w:r>
    </w:p>
    <w:p w14:paraId="068BF4F7" w14:textId="77777777" w:rsidR="007737E6" w:rsidRDefault="007737E6" w:rsidP="008449D1">
      <w:pPr>
        <w:jc w:val="both"/>
      </w:pPr>
      <w:r>
        <w:t>[1]</w:t>
      </w:r>
      <w:r>
        <w:tab/>
      </w:r>
      <w:r w:rsidRPr="007737E6">
        <w:t>https</w:t>
      </w:r>
      <w:r w:rsidR="004502C9">
        <w:t>://www.wales.nhs.uk/news/43900 (</w:t>
      </w:r>
      <w:r w:rsidRPr="007737E6">
        <w:t>accessed 10/11/</w:t>
      </w:r>
      <w:r w:rsidR="004502C9">
        <w:t>20</w:t>
      </w:r>
      <w:r w:rsidRPr="007737E6">
        <w:t>21</w:t>
      </w:r>
      <w:r w:rsidR="004502C9">
        <w:t>)</w:t>
      </w:r>
    </w:p>
    <w:p w14:paraId="4241586F" w14:textId="66FE97D9" w:rsidR="004502C9" w:rsidRDefault="004502C9" w:rsidP="008449D1">
      <w:pPr>
        <w:ind w:left="720" w:hanging="720"/>
        <w:jc w:val="both"/>
      </w:pPr>
      <w:r>
        <w:t>[2]</w:t>
      </w:r>
      <w:r>
        <w:tab/>
      </w:r>
      <w:hyperlink r:id="rId14" w:history="1">
        <w:r w:rsidRPr="00A77024">
          <w:rPr>
            <w:rStyle w:val="Hyperlink"/>
          </w:rPr>
          <w:t>https://dhcw.nhs.wales/systems-and-services/secondary-care/welsh-laboratory-information-management-system/</w:t>
        </w:r>
      </w:hyperlink>
      <w:r>
        <w:t xml:space="preserve"> (accessed 17/11/2021)</w:t>
      </w:r>
    </w:p>
    <w:p w14:paraId="50144FED" w14:textId="78907577" w:rsidR="008E15BA" w:rsidRDefault="008E15BA" w:rsidP="008449D1">
      <w:pPr>
        <w:ind w:left="720" w:hanging="720"/>
        <w:jc w:val="both"/>
      </w:pPr>
      <w:r>
        <w:t>[3]</w:t>
      </w:r>
      <w:r>
        <w:tab/>
      </w:r>
      <w:hyperlink r:id="rId15" w:history="1">
        <w:r w:rsidRPr="00ED515F">
          <w:rPr>
            <w:rStyle w:val="Hyperlink"/>
          </w:rPr>
          <w:t>https://web.www.healthdatagateway.org/dataset/71d37610-ac55-432d-82a3-bdb04407acd8</w:t>
        </w:r>
      </w:hyperlink>
      <w:r>
        <w:t xml:space="preserve"> (accessed 10/2/2022)</w:t>
      </w:r>
    </w:p>
    <w:p w14:paraId="58F752D6" w14:textId="34DE2A8B" w:rsidR="00272C3C" w:rsidRDefault="00272C3C" w:rsidP="008449D1">
      <w:pPr>
        <w:ind w:left="720" w:hanging="720"/>
        <w:jc w:val="both"/>
      </w:pPr>
      <w:r>
        <w:t>[4]</w:t>
      </w:r>
      <w:r>
        <w:tab/>
      </w:r>
      <w:hyperlink r:id="rId16" w:history="1">
        <w:r w:rsidRPr="00ED515F">
          <w:rPr>
            <w:rStyle w:val="Hyperlink"/>
          </w:rPr>
          <w:t>https://www.hl7.org/</w:t>
        </w:r>
      </w:hyperlink>
      <w:r>
        <w:t xml:space="preserve"> (accessed 10/2/2022)</w:t>
      </w:r>
    </w:p>
    <w:p w14:paraId="289CD5B7" w14:textId="77777777" w:rsidR="00272C3C" w:rsidRDefault="00272C3C" w:rsidP="008449D1">
      <w:pPr>
        <w:ind w:left="720" w:hanging="720"/>
        <w:jc w:val="both"/>
      </w:pPr>
    </w:p>
    <w:p w14:paraId="5FEA76B6" w14:textId="1BF1E9F0" w:rsidR="004F0070" w:rsidRDefault="004F0070">
      <w:r>
        <w:br w:type="page"/>
      </w:r>
    </w:p>
    <w:p w14:paraId="5151D7A9" w14:textId="0A4A36B9" w:rsidR="004F0070" w:rsidRDefault="004F0070" w:rsidP="004F0070">
      <w:pPr>
        <w:jc w:val="both"/>
      </w:pPr>
      <w:r w:rsidRPr="0009545F">
        <w:rPr>
          <w:b/>
          <w:sz w:val="28"/>
          <w:szCs w:val="28"/>
        </w:rPr>
        <w:lastRenderedPageBreak/>
        <w:t>Supplementary</w:t>
      </w:r>
      <w:r>
        <w:rPr>
          <w:b/>
          <w:sz w:val="28"/>
          <w:szCs w:val="28"/>
        </w:rPr>
        <w:t xml:space="preserve"> Material</w:t>
      </w:r>
    </w:p>
    <w:p w14:paraId="4BCB551F" w14:textId="58518A3D" w:rsidR="004F0070" w:rsidRPr="005B7599" w:rsidRDefault="004F0070" w:rsidP="004F0070">
      <w:pPr>
        <w:jc w:val="both"/>
        <w:rPr>
          <w:b/>
          <w:i/>
        </w:rPr>
      </w:pPr>
      <w:r>
        <w:rPr>
          <w:b/>
          <w:i/>
        </w:rPr>
        <w:t>WRRS metadata</w:t>
      </w:r>
    </w:p>
    <w:p w14:paraId="528D6139" w14:textId="77777777" w:rsidR="004F0070" w:rsidRPr="00BD199A" w:rsidRDefault="004F0070" w:rsidP="004F0070">
      <w:pPr>
        <w:jc w:val="both"/>
      </w:pPr>
      <w:r w:rsidRPr="00BD199A">
        <w:t>Table name: WRRS_OBSERVATION_REQUEST</w:t>
      </w:r>
    </w:p>
    <w:tbl>
      <w:tblPr>
        <w:tblStyle w:val="TableGrid"/>
        <w:tblW w:w="9129" w:type="dxa"/>
        <w:tblLook w:val="04A0" w:firstRow="1" w:lastRow="0" w:firstColumn="1" w:lastColumn="0" w:noHBand="0" w:noVBand="1"/>
      </w:tblPr>
      <w:tblGrid>
        <w:gridCol w:w="2403"/>
        <w:gridCol w:w="1422"/>
        <w:gridCol w:w="5304"/>
      </w:tblGrid>
      <w:tr w:rsidR="004F0070" w:rsidRPr="00534641" w14:paraId="4B16D875" w14:textId="77777777" w:rsidTr="005F2D0D">
        <w:tc>
          <w:tcPr>
            <w:tcW w:w="2403" w:type="dxa"/>
          </w:tcPr>
          <w:p w14:paraId="14D7B52E" w14:textId="77777777" w:rsidR="004F0070" w:rsidRPr="00534641" w:rsidRDefault="004F0070" w:rsidP="005F2D0D">
            <w:pPr>
              <w:jc w:val="both"/>
              <w:rPr>
                <w:b/>
              </w:rPr>
            </w:pPr>
            <w:r w:rsidRPr="00534641">
              <w:rPr>
                <w:b/>
              </w:rPr>
              <w:t>Field Name</w:t>
            </w:r>
          </w:p>
        </w:tc>
        <w:tc>
          <w:tcPr>
            <w:tcW w:w="1422" w:type="dxa"/>
          </w:tcPr>
          <w:p w14:paraId="324E67A6" w14:textId="77777777" w:rsidR="004F0070" w:rsidRPr="00534641" w:rsidRDefault="004F0070" w:rsidP="005F2D0D">
            <w:pPr>
              <w:jc w:val="both"/>
              <w:rPr>
                <w:b/>
              </w:rPr>
            </w:pPr>
            <w:r w:rsidRPr="00534641">
              <w:rPr>
                <w:b/>
              </w:rPr>
              <w:t>Type</w:t>
            </w:r>
          </w:p>
        </w:tc>
        <w:tc>
          <w:tcPr>
            <w:tcW w:w="5304" w:type="dxa"/>
          </w:tcPr>
          <w:p w14:paraId="04EB1F27" w14:textId="77777777" w:rsidR="004F0070" w:rsidRPr="00534641" w:rsidRDefault="004F0070" w:rsidP="005F2D0D">
            <w:pPr>
              <w:jc w:val="both"/>
              <w:rPr>
                <w:b/>
              </w:rPr>
            </w:pPr>
            <w:r w:rsidRPr="00534641">
              <w:rPr>
                <w:b/>
              </w:rPr>
              <w:t>Description</w:t>
            </w:r>
          </w:p>
        </w:tc>
      </w:tr>
      <w:tr w:rsidR="004F0070" w14:paraId="1E859BD2" w14:textId="77777777" w:rsidTr="005F2D0D">
        <w:tc>
          <w:tcPr>
            <w:tcW w:w="2403" w:type="dxa"/>
          </w:tcPr>
          <w:p w14:paraId="467AF0AC" w14:textId="634C36B9" w:rsidR="004F0070" w:rsidRPr="008640C7" w:rsidRDefault="004F0070" w:rsidP="005F2D0D">
            <w:pPr>
              <w:jc w:val="both"/>
            </w:pPr>
            <w:r w:rsidRPr="008640C7">
              <w:t>ALF_</w:t>
            </w:r>
            <w:r w:rsidR="00E120D5">
              <w:t>P</w:t>
            </w:r>
            <w:r w:rsidRPr="008640C7">
              <w:t>E</w:t>
            </w:r>
          </w:p>
        </w:tc>
        <w:tc>
          <w:tcPr>
            <w:tcW w:w="1422" w:type="dxa"/>
          </w:tcPr>
          <w:p w14:paraId="756FCD19" w14:textId="77777777" w:rsidR="004F0070" w:rsidRPr="00D73BB8" w:rsidRDefault="004F0070" w:rsidP="005F2D0D">
            <w:pPr>
              <w:jc w:val="both"/>
            </w:pPr>
            <w:r w:rsidRPr="00D73BB8">
              <w:t>INTEGER</w:t>
            </w:r>
          </w:p>
        </w:tc>
        <w:tc>
          <w:tcPr>
            <w:tcW w:w="5304" w:type="dxa"/>
          </w:tcPr>
          <w:p w14:paraId="5D1C3762" w14:textId="77777777" w:rsidR="004F0070" w:rsidRPr="00FA0D3E" w:rsidRDefault="004F0070" w:rsidP="005F2D0D">
            <w:pPr>
              <w:jc w:val="both"/>
            </w:pPr>
            <w:r w:rsidRPr="00FA0D3E">
              <w:t>LINKAGE FIELD - Person identifier (encrypted NHS number)</w:t>
            </w:r>
          </w:p>
        </w:tc>
      </w:tr>
      <w:tr w:rsidR="004F0070" w14:paraId="36456114" w14:textId="77777777" w:rsidTr="005F2D0D">
        <w:tc>
          <w:tcPr>
            <w:tcW w:w="2403" w:type="dxa"/>
          </w:tcPr>
          <w:p w14:paraId="06B78C60" w14:textId="77777777" w:rsidR="004F0070" w:rsidRPr="008640C7" w:rsidRDefault="004F0070" w:rsidP="005F2D0D">
            <w:pPr>
              <w:jc w:val="both"/>
            </w:pPr>
            <w:r w:rsidRPr="008640C7">
              <w:t>ALF_STS_CD</w:t>
            </w:r>
          </w:p>
        </w:tc>
        <w:tc>
          <w:tcPr>
            <w:tcW w:w="1422" w:type="dxa"/>
          </w:tcPr>
          <w:p w14:paraId="4A91047C" w14:textId="77777777" w:rsidR="004F0070" w:rsidRPr="00D73BB8" w:rsidRDefault="004F0070" w:rsidP="005F2D0D">
            <w:pPr>
              <w:jc w:val="both"/>
            </w:pPr>
            <w:r w:rsidRPr="00D73BB8">
              <w:t>INTEGER</w:t>
            </w:r>
          </w:p>
        </w:tc>
        <w:tc>
          <w:tcPr>
            <w:tcW w:w="5304" w:type="dxa"/>
          </w:tcPr>
          <w:p w14:paraId="3865D912" w14:textId="5C221E2A" w:rsidR="004F0070" w:rsidRPr="00FA0D3E" w:rsidRDefault="004F0070" w:rsidP="005F2D0D">
            <w:pPr>
              <w:jc w:val="both"/>
            </w:pPr>
            <w:r w:rsidRPr="00FA0D3E">
              <w:t>ALF status code</w:t>
            </w:r>
          </w:p>
        </w:tc>
      </w:tr>
      <w:tr w:rsidR="004F0070" w14:paraId="3343786A" w14:textId="77777777" w:rsidTr="005F2D0D">
        <w:tc>
          <w:tcPr>
            <w:tcW w:w="2403" w:type="dxa"/>
          </w:tcPr>
          <w:p w14:paraId="1EAA186E" w14:textId="77777777" w:rsidR="004F0070" w:rsidRPr="008640C7" w:rsidRDefault="004F0070" w:rsidP="005F2D0D">
            <w:pPr>
              <w:jc w:val="both"/>
            </w:pPr>
            <w:r w:rsidRPr="008640C7">
              <w:t>ALF_MTCH_PCT</w:t>
            </w:r>
          </w:p>
        </w:tc>
        <w:tc>
          <w:tcPr>
            <w:tcW w:w="1422" w:type="dxa"/>
          </w:tcPr>
          <w:p w14:paraId="7E77F778" w14:textId="77777777" w:rsidR="004F0070" w:rsidRPr="00D73BB8" w:rsidRDefault="004F0070" w:rsidP="005F2D0D">
            <w:pPr>
              <w:jc w:val="both"/>
            </w:pPr>
            <w:r w:rsidRPr="00D73BB8">
              <w:t>DOUBLE</w:t>
            </w:r>
          </w:p>
        </w:tc>
        <w:tc>
          <w:tcPr>
            <w:tcW w:w="5304" w:type="dxa"/>
          </w:tcPr>
          <w:p w14:paraId="5B5DA9AF" w14:textId="77777777" w:rsidR="004F0070" w:rsidRPr="00FA0D3E" w:rsidRDefault="004F0070" w:rsidP="005F2D0D">
            <w:pPr>
              <w:jc w:val="both"/>
            </w:pPr>
            <w:r w:rsidRPr="00FA0D3E">
              <w:t>ALF match percentage (informs ALF_STS_CD)</w:t>
            </w:r>
          </w:p>
        </w:tc>
      </w:tr>
      <w:tr w:rsidR="004F0070" w14:paraId="521C433C" w14:textId="77777777" w:rsidTr="005F2D0D">
        <w:tc>
          <w:tcPr>
            <w:tcW w:w="2403" w:type="dxa"/>
          </w:tcPr>
          <w:p w14:paraId="3E6F4C2E" w14:textId="77777777" w:rsidR="004F0070" w:rsidRPr="008640C7" w:rsidRDefault="004F0070" w:rsidP="005F2D0D">
            <w:pPr>
              <w:jc w:val="both"/>
            </w:pPr>
            <w:r w:rsidRPr="008640C7">
              <w:t>SPCM_COLLECTED_DT</w:t>
            </w:r>
          </w:p>
        </w:tc>
        <w:tc>
          <w:tcPr>
            <w:tcW w:w="1422" w:type="dxa"/>
          </w:tcPr>
          <w:p w14:paraId="4ECA5A1A" w14:textId="77777777" w:rsidR="004F0070" w:rsidRPr="00D73BB8" w:rsidRDefault="004F0070" w:rsidP="005F2D0D">
            <w:pPr>
              <w:jc w:val="both"/>
            </w:pPr>
            <w:r w:rsidRPr="00D73BB8">
              <w:t>DATE</w:t>
            </w:r>
          </w:p>
        </w:tc>
        <w:tc>
          <w:tcPr>
            <w:tcW w:w="5304" w:type="dxa"/>
          </w:tcPr>
          <w:p w14:paraId="43EF65AC" w14:textId="77777777" w:rsidR="004F0070" w:rsidRPr="00FA0D3E" w:rsidRDefault="004F0070" w:rsidP="005F2D0D">
            <w:pPr>
              <w:jc w:val="both"/>
            </w:pPr>
            <w:r w:rsidRPr="00FA0D3E">
              <w:t>Specimen collected date (need to confirm whether identical to the same field in report table)</w:t>
            </w:r>
          </w:p>
        </w:tc>
      </w:tr>
      <w:tr w:rsidR="004F0070" w14:paraId="326418A8" w14:textId="77777777" w:rsidTr="005F2D0D">
        <w:tc>
          <w:tcPr>
            <w:tcW w:w="2403" w:type="dxa"/>
          </w:tcPr>
          <w:p w14:paraId="38A228D4" w14:textId="77777777" w:rsidR="004F0070" w:rsidRPr="008640C7" w:rsidRDefault="004F0070" w:rsidP="005F2D0D">
            <w:pPr>
              <w:jc w:val="both"/>
            </w:pPr>
            <w:r w:rsidRPr="008640C7">
              <w:t>REPORT_SEQ</w:t>
            </w:r>
          </w:p>
        </w:tc>
        <w:tc>
          <w:tcPr>
            <w:tcW w:w="1422" w:type="dxa"/>
          </w:tcPr>
          <w:p w14:paraId="400511BA" w14:textId="77777777" w:rsidR="004F0070" w:rsidRPr="00D73BB8" w:rsidRDefault="004F0070" w:rsidP="005F2D0D">
            <w:pPr>
              <w:jc w:val="both"/>
            </w:pPr>
            <w:r w:rsidRPr="00D73BB8">
              <w:t>INTEGER</w:t>
            </w:r>
          </w:p>
        </w:tc>
        <w:tc>
          <w:tcPr>
            <w:tcW w:w="5304" w:type="dxa"/>
          </w:tcPr>
          <w:p w14:paraId="1D85D5B4" w14:textId="784F6A42" w:rsidR="004F0070" w:rsidRPr="00FA0D3E" w:rsidRDefault="004F0070" w:rsidP="005F2D0D">
            <w:pPr>
              <w:jc w:val="both"/>
            </w:pPr>
            <w:r w:rsidRPr="00FA0D3E">
              <w:t>LI</w:t>
            </w:r>
            <w:r w:rsidR="008E7336">
              <w:t>NKAGE FIELD</w:t>
            </w:r>
            <w:r w:rsidRPr="00FA0D3E">
              <w:t xml:space="preserve"> - Report sequence</w:t>
            </w:r>
          </w:p>
        </w:tc>
      </w:tr>
      <w:tr w:rsidR="004F0070" w14:paraId="3AD11813" w14:textId="77777777" w:rsidTr="005F2D0D">
        <w:tc>
          <w:tcPr>
            <w:tcW w:w="2403" w:type="dxa"/>
          </w:tcPr>
          <w:p w14:paraId="4512BCB3" w14:textId="77777777" w:rsidR="004F0070" w:rsidRPr="008640C7" w:rsidRDefault="004F0070" w:rsidP="005F2D0D">
            <w:pPr>
              <w:jc w:val="both"/>
            </w:pPr>
            <w:r w:rsidRPr="008640C7">
              <w:t>REQUEST_SEQ</w:t>
            </w:r>
          </w:p>
        </w:tc>
        <w:tc>
          <w:tcPr>
            <w:tcW w:w="1422" w:type="dxa"/>
          </w:tcPr>
          <w:p w14:paraId="7ADDE66E" w14:textId="77777777" w:rsidR="004F0070" w:rsidRPr="00D73BB8" w:rsidRDefault="004F0070" w:rsidP="005F2D0D">
            <w:pPr>
              <w:jc w:val="both"/>
            </w:pPr>
            <w:r w:rsidRPr="00D73BB8">
              <w:t>INTEGER</w:t>
            </w:r>
          </w:p>
        </w:tc>
        <w:tc>
          <w:tcPr>
            <w:tcW w:w="5304" w:type="dxa"/>
          </w:tcPr>
          <w:p w14:paraId="2DDE0E23" w14:textId="5699FFB6" w:rsidR="004F0070" w:rsidRPr="00FA0D3E" w:rsidRDefault="004F0070" w:rsidP="005F2D0D">
            <w:pPr>
              <w:jc w:val="both"/>
            </w:pPr>
            <w:r w:rsidRPr="00FA0D3E">
              <w:t>LI</w:t>
            </w:r>
            <w:r w:rsidR="008E7336">
              <w:t>NKAGE FIELD</w:t>
            </w:r>
            <w:r w:rsidRPr="00FA0D3E">
              <w:t xml:space="preserve"> - Request sequence</w:t>
            </w:r>
          </w:p>
        </w:tc>
      </w:tr>
      <w:tr w:rsidR="004F0070" w14:paraId="731A26EE" w14:textId="77777777" w:rsidTr="005F2D0D">
        <w:tc>
          <w:tcPr>
            <w:tcW w:w="2403" w:type="dxa"/>
          </w:tcPr>
          <w:p w14:paraId="0295760F" w14:textId="77777777" w:rsidR="004F0070" w:rsidRDefault="004F0070" w:rsidP="005F2D0D">
            <w:pPr>
              <w:jc w:val="both"/>
            </w:pPr>
            <w:r w:rsidRPr="008640C7">
              <w:t>CD</w:t>
            </w:r>
          </w:p>
        </w:tc>
        <w:tc>
          <w:tcPr>
            <w:tcW w:w="1422" w:type="dxa"/>
          </w:tcPr>
          <w:p w14:paraId="3ADED92B" w14:textId="77777777" w:rsidR="004F0070" w:rsidRDefault="004F0070" w:rsidP="005F2D0D">
            <w:pPr>
              <w:jc w:val="both"/>
            </w:pPr>
            <w:r w:rsidRPr="00D73BB8">
              <w:t>VARCHAR</w:t>
            </w:r>
          </w:p>
        </w:tc>
        <w:tc>
          <w:tcPr>
            <w:tcW w:w="5304" w:type="dxa"/>
          </w:tcPr>
          <w:p w14:paraId="123E178D" w14:textId="77777777" w:rsidR="004F0070" w:rsidRDefault="004F0070" w:rsidP="005F2D0D">
            <w:pPr>
              <w:jc w:val="both"/>
            </w:pPr>
            <w:r w:rsidRPr="00FA0D3E">
              <w:t>Code of the request (some similarities to CODE in result table, but not identical)</w:t>
            </w:r>
          </w:p>
        </w:tc>
      </w:tr>
      <w:tr w:rsidR="004F0070" w14:paraId="208A408E" w14:textId="77777777" w:rsidTr="005F2D0D">
        <w:tc>
          <w:tcPr>
            <w:tcW w:w="2403" w:type="dxa"/>
          </w:tcPr>
          <w:p w14:paraId="4D5466D4" w14:textId="77777777" w:rsidR="004F0070" w:rsidRPr="00D4267A" w:rsidRDefault="004F0070" w:rsidP="005F2D0D">
            <w:pPr>
              <w:jc w:val="both"/>
            </w:pPr>
            <w:r w:rsidRPr="00D4267A">
              <w:t>NAME</w:t>
            </w:r>
          </w:p>
        </w:tc>
        <w:tc>
          <w:tcPr>
            <w:tcW w:w="1422" w:type="dxa"/>
          </w:tcPr>
          <w:p w14:paraId="39F9C249" w14:textId="77777777" w:rsidR="004F0070" w:rsidRPr="00D4267A" w:rsidRDefault="004F0070" w:rsidP="005F2D0D">
            <w:pPr>
              <w:jc w:val="both"/>
            </w:pPr>
            <w:r w:rsidRPr="00D4267A">
              <w:t>VARCHAR</w:t>
            </w:r>
          </w:p>
        </w:tc>
        <w:tc>
          <w:tcPr>
            <w:tcW w:w="5304" w:type="dxa"/>
          </w:tcPr>
          <w:p w14:paraId="3D9F3A3E" w14:textId="77777777" w:rsidR="004F0070" w:rsidRPr="00DC6F8F" w:rsidRDefault="004F0070" w:rsidP="005F2D0D">
            <w:pPr>
              <w:jc w:val="both"/>
            </w:pPr>
            <w:r w:rsidRPr="00DC6F8F">
              <w:t>Name of the request (similar but not identical to NAME in result table)</w:t>
            </w:r>
          </w:p>
        </w:tc>
      </w:tr>
      <w:tr w:rsidR="004F0070" w14:paraId="049F65AE" w14:textId="77777777" w:rsidTr="005F2D0D">
        <w:tc>
          <w:tcPr>
            <w:tcW w:w="2403" w:type="dxa"/>
          </w:tcPr>
          <w:p w14:paraId="72DB4DDE" w14:textId="77777777" w:rsidR="004F0070" w:rsidRPr="00D4267A" w:rsidRDefault="004F0070" w:rsidP="005F2D0D">
            <w:pPr>
              <w:jc w:val="both"/>
            </w:pPr>
            <w:r w:rsidRPr="00D4267A">
              <w:t>PROV_SYSTEM_CD</w:t>
            </w:r>
          </w:p>
        </w:tc>
        <w:tc>
          <w:tcPr>
            <w:tcW w:w="1422" w:type="dxa"/>
          </w:tcPr>
          <w:p w14:paraId="62472606" w14:textId="77777777" w:rsidR="004F0070" w:rsidRPr="00D4267A" w:rsidRDefault="004F0070" w:rsidP="005F2D0D">
            <w:pPr>
              <w:jc w:val="both"/>
            </w:pPr>
            <w:r w:rsidRPr="00D4267A">
              <w:t>VARCHAR</w:t>
            </w:r>
          </w:p>
        </w:tc>
        <w:tc>
          <w:tcPr>
            <w:tcW w:w="5304" w:type="dxa"/>
          </w:tcPr>
          <w:p w14:paraId="5E8A8F11" w14:textId="77777777" w:rsidR="004F0070" w:rsidRPr="00DC6F8F" w:rsidRDefault="004F0070" w:rsidP="005F2D0D">
            <w:pPr>
              <w:jc w:val="both"/>
            </w:pPr>
            <w:r w:rsidRPr="00DC6F8F">
              <w:t>Provider system code (very similar to NAME in this table, but not always identical)</w:t>
            </w:r>
          </w:p>
        </w:tc>
      </w:tr>
      <w:tr w:rsidR="004F0070" w14:paraId="65F08410" w14:textId="77777777" w:rsidTr="005F2D0D">
        <w:tc>
          <w:tcPr>
            <w:tcW w:w="2403" w:type="dxa"/>
          </w:tcPr>
          <w:p w14:paraId="720C8A44" w14:textId="77777777" w:rsidR="004F0070" w:rsidRPr="00D4267A" w:rsidRDefault="004F0070" w:rsidP="005F2D0D">
            <w:pPr>
              <w:jc w:val="both"/>
            </w:pPr>
            <w:r w:rsidRPr="00D4267A">
              <w:t>READ_CD</w:t>
            </w:r>
          </w:p>
        </w:tc>
        <w:tc>
          <w:tcPr>
            <w:tcW w:w="1422" w:type="dxa"/>
          </w:tcPr>
          <w:p w14:paraId="66214C89" w14:textId="77777777" w:rsidR="004F0070" w:rsidRPr="00D4267A" w:rsidRDefault="004F0070" w:rsidP="005F2D0D">
            <w:pPr>
              <w:jc w:val="both"/>
            </w:pPr>
            <w:r w:rsidRPr="00D4267A">
              <w:t>VARCHAR</w:t>
            </w:r>
          </w:p>
        </w:tc>
        <w:tc>
          <w:tcPr>
            <w:tcW w:w="5304" w:type="dxa"/>
          </w:tcPr>
          <w:p w14:paraId="26820B19" w14:textId="23EC0BA0" w:rsidR="004F0070" w:rsidRPr="00DC6F8F" w:rsidRDefault="004F0070">
            <w:pPr>
              <w:jc w:val="both"/>
            </w:pPr>
            <w:r w:rsidRPr="00DC6F8F">
              <w:t xml:space="preserve">Read code of request </w:t>
            </w:r>
          </w:p>
        </w:tc>
      </w:tr>
      <w:tr w:rsidR="004F0070" w14:paraId="5DE15996" w14:textId="77777777" w:rsidTr="005F2D0D">
        <w:tc>
          <w:tcPr>
            <w:tcW w:w="2403" w:type="dxa"/>
          </w:tcPr>
          <w:p w14:paraId="57074CAD" w14:textId="77777777" w:rsidR="004F0070" w:rsidRPr="00D4267A" w:rsidRDefault="004F0070" w:rsidP="005F2D0D">
            <w:pPr>
              <w:jc w:val="both"/>
            </w:pPr>
            <w:r w:rsidRPr="00D4267A">
              <w:t>OBSERVATION_STS_CD</w:t>
            </w:r>
          </w:p>
        </w:tc>
        <w:tc>
          <w:tcPr>
            <w:tcW w:w="1422" w:type="dxa"/>
          </w:tcPr>
          <w:p w14:paraId="4E157425" w14:textId="77777777" w:rsidR="004F0070" w:rsidRPr="00D4267A" w:rsidRDefault="004F0070" w:rsidP="005F2D0D">
            <w:pPr>
              <w:jc w:val="both"/>
            </w:pPr>
            <w:r w:rsidRPr="00D4267A">
              <w:t>VARCHAR</w:t>
            </w:r>
          </w:p>
        </w:tc>
        <w:tc>
          <w:tcPr>
            <w:tcW w:w="5304" w:type="dxa"/>
          </w:tcPr>
          <w:p w14:paraId="28158D7A" w14:textId="77777777" w:rsidR="004F0070" w:rsidRPr="00DC6F8F" w:rsidRDefault="004F0070" w:rsidP="005F2D0D">
            <w:pPr>
              <w:jc w:val="both"/>
            </w:pPr>
            <w:r w:rsidRPr="00DC6F8F">
              <w:t>Observation status code</w:t>
            </w:r>
          </w:p>
        </w:tc>
      </w:tr>
      <w:tr w:rsidR="004F0070" w14:paraId="376B8F6C" w14:textId="77777777" w:rsidTr="005F2D0D">
        <w:tc>
          <w:tcPr>
            <w:tcW w:w="2403" w:type="dxa"/>
          </w:tcPr>
          <w:p w14:paraId="2936A849" w14:textId="77777777" w:rsidR="004F0070" w:rsidRPr="00D4267A" w:rsidRDefault="004F0070" w:rsidP="005F2D0D">
            <w:pPr>
              <w:jc w:val="both"/>
            </w:pPr>
            <w:r w:rsidRPr="00D4267A">
              <w:t>SENSITIVITY_STS_CD</w:t>
            </w:r>
          </w:p>
        </w:tc>
        <w:tc>
          <w:tcPr>
            <w:tcW w:w="1422" w:type="dxa"/>
          </w:tcPr>
          <w:p w14:paraId="30E2B55D" w14:textId="77777777" w:rsidR="004F0070" w:rsidRPr="00D4267A" w:rsidRDefault="004F0070" w:rsidP="005F2D0D">
            <w:pPr>
              <w:jc w:val="both"/>
            </w:pPr>
            <w:r w:rsidRPr="00D4267A">
              <w:t>VARCHAR</w:t>
            </w:r>
          </w:p>
        </w:tc>
        <w:tc>
          <w:tcPr>
            <w:tcW w:w="5304" w:type="dxa"/>
          </w:tcPr>
          <w:p w14:paraId="04547726" w14:textId="3186AEDA" w:rsidR="004F0070" w:rsidRPr="00DC6F8F" w:rsidRDefault="004F0070">
            <w:pPr>
              <w:jc w:val="both"/>
            </w:pPr>
            <w:r w:rsidRPr="00DC6F8F">
              <w:t>Sensitivity status code</w:t>
            </w:r>
          </w:p>
        </w:tc>
      </w:tr>
      <w:tr w:rsidR="004F0070" w14:paraId="4651D774" w14:textId="77777777" w:rsidTr="005F2D0D">
        <w:tc>
          <w:tcPr>
            <w:tcW w:w="2403" w:type="dxa"/>
          </w:tcPr>
          <w:p w14:paraId="3469F8ED" w14:textId="77777777" w:rsidR="004F0070" w:rsidRPr="00D4267A" w:rsidRDefault="004F0070" w:rsidP="005F2D0D">
            <w:pPr>
              <w:jc w:val="both"/>
            </w:pPr>
            <w:r w:rsidRPr="00D4267A">
              <w:t>AUTHORISEDBYID</w:t>
            </w:r>
          </w:p>
        </w:tc>
        <w:tc>
          <w:tcPr>
            <w:tcW w:w="1422" w:type="dxa"/>
          </w:tcPr>
          <w:p w14:paraId="607F7C01" w14:textId="77777777" w:rsidR="004F0070" w:rsidRPr="00D4267A" w:rsidRDefault="004F0070" w:rsidP="005F2D0D">
            <w:pPr>
              <w:jc w:val="both"/>
            </w:pPr>
            <w:r w:rsidRPr="00D4267A">
              <w:t>INTEGER</w:t>
            </w:r>
          </w:p>
        </w:tc>
        <w:tc>
          <w:tcPr>
            <w:tcW w:w="5304" w:type="dxa"/>
          </w:tcPr>
          <w:p w14:paraId="15C51F63" w14:textId="77777777" w:rsidR="004F0070" w:rsidRPr="00DC6F8F" w:rsidRDefault="004F0070" w:rsidP="005F2D0D">
            <w:pPr>
              <w:jc w:val="both"/>
            </w:pPr>
            <w:r w:rsidRPr="00DC6F8F">
              <w:t>ID of authoriser</w:t>
            </w:r>
          </w:p>
        </w:tc>
      </w:tr>
      <w:tr w:rsidR="004F0070" w14:paraId="1F595945" w14:textId="77777777" w:rsidTr="005F2D0D">
        <w:tc>
          <w:tcPr>
            <w:tcW w:w="2403" w:type="dxa"/>
          </w:tcPr>
          <w:p w14:paraId="4CC369B6" w14:textId="77777777" w:rsidR="004F0070" w:rsidRPr="00D4267A" w:rsidRDefault="004F0070" w:rsidP="005F2D0D">
            <w:pPr>
              <w:jc w:val="both"/>
            </w:pPr>
            <w:r w:rsidRPr="00D4267A">
              <w:t>REPORTDISPLAYORDER</w:t>
            </w:r>
          </w:p>
        </w:tc>
        <w:tc>
          <w:tcPr>
            <w:tcW w:w="1422" w:type="dxa"/>
          </w:tcPr>
          <w:p w14:paraId="7FBB4C85" w14:textId="77777777" w:rsidR="004F0070" w:rsidRPr="00D4267A" w:rsidRDefault="004F0070" w:rsidP="005F2D0D">
            <w:pPr>
              <w:jc w:val="both"/>
            </w:pPr>
            <w:r w:rsidRPr="00D4267A">
              <w:t>VARCHAR</w:t>
            </w:r>
          </w:p>
        </w:tc>
        <w:tc>
          <w:tcPr>
            <w:tcW w:w="5304" w:type="dxa"/>
          </w:tcPr>
          <w:p w14:paraId="4F738F9D" w14:textId="77777777" w:rsidR="004F0070" w:rsidRPr="00DC6F8F" w:rsidRDefault="004F0070" w:rsidP="005F2D0D">
            <w:pPr>
              <w:jc w:val="both"/>
            </w:pPr>
            <w:r w:rsidRPr="00DC6F8F">
              <w:t>Report display order</w:t>
            </w:r>
          </w:p>
        </w:tc>
      </w:tr>
      <w:tr w:rsidR="004F0070" w14:paraId="723D7B23" w14:textId="77777777" w:rsidTr="005F2D0D">
        <w:tc>
          <w:tcPr>
            <w:tcW w:w="2403" w:type="dxa"/>
          </w:tcPr>
          <w:p w14:paraId="41C280BC" w14:textId="77777777" w:rsidR="004F0070" w:rsidRPr="00D4267A" w:rsidRDefault="004F0070" w:rsidP="005F2D0D">
            <w:pPr>
              <w:jc w:val="both"/>
            </w:pPr>
            <w:r w:rsidRPr="00D4267A">
              <w:t>AUTHORISED_DTTM</w:t>
            </w:r>
          </w:p>
        </w:tc>
        <w:tc>
          <w:tcPr>
            <w:tcW w:w="1422" w:type="dxa"/>
          </w:tcPr>
          <w:p w14:paraId="5DD18FE0" w14:textId="77777777" w:rsidR="004F0070" w:rsidRPr="00D4267A" w:rsidRDefault="004F0070" w:rsidP="005F2D0D">
            <w:pPr>
              <w:jc w:val="both"/>
            </w:pPr>
            <w:r w:rsidRPr="00D4267A">
              <w:t>TIMESTAMP</w:t>
            </w:r>
          </w:p>
        </w:tc>
        <w:tc>
          <w:tcPr>
            <w:tcW w:w="5304" w:type="dxa"/>
          </w:tcPr>
          <w:p w14:paraId="4B896D93" w14:textId="77777777" w:rsidR="004F0070" w:rsidRPr="00DC6F8F" w:rsidRDefault="004F0070" w:rsidP="005F2D0D">
            <w:pPr>
              <w:jc w:val="both"/>
            </w:pPr>
            <w:r w:rsidRPr="00DC6F8F">
              <w:t>Date and time was authorised</w:t>
            </w:r>
          </w:p>
        </w:tc>
      </w:tr>
      <w:tr w:rsidR="004F0070" w14:paraId="038AF988" w14:textId="77777777" w:rsidTr="005F2D0D">
        <w:tc>
          <w:tcPr>
            <w:tcW w:w="2403" w:type="dxa"/>
          </w:tcPr>
          <w:p w14:paraId="3BA9ECA5" w14:textId="77777777" w:rsidR="004F0070" w:rsidRPr="00D4267A" w:rsidRDefault="004F0070" w:rsidP="005F2D0D">
            <w:pPr>
              <w:jc w:val="both"/>
            </w:pPr>
            <w:r w:rsidRPr="00D4267A">
              <w:t>AVAIL_FROM_DT</w:t>
            </w:r>
          </w:p>
        </w:tc>
        <w:tc>
          <w:tcPr>
            <w:tcW w:w="1422" w:type="dxa"/>
          </w:tcPr>
          <w:p w14:paraId="00E84465" w14:textId="77777777" w:rsidR="004F0070" w:rsidRDefault="004F0070" w:rsidP="005F2D0D">
            <w:pPr>
              <w:jc w:val="both"/>
            </w:pPr>
            <w:r w:rsidRPr="00D4267A">
              <w:t>DATE</w:t>
            </w:r>
          </w:p>
        </w:tc>
        <w:tc>
          <w:tcPr>
            <w:tcW w:w="5304" w:type="dxa"/>
          </w:tcPr>
          <w:p w14:paraId="699490FC" w14:textId="77777777" w:rsidR="004F0070" w:rsidRDefault="004F0070" w:rsidP="005F2D0D">
            <w:pPr>
              <w:jc w:val="both"/>
            </w:pPr>
            <w:r w:rsidRPr="00DC6F8F">
              <w:t>Date of data upload into SAIL</w:t>
            </w:r>
          </w:p>
        </w:tc>
      </w:tr>
    </w:tbl>
    <w:p w14:paraId="054ED51C" w14:textId="16EE9DBD" w:rsidR="004F0070" w:rsidRPr="00BD199A" w:rsidRDefault="000517A0" w:rsidP="004F0070">
      <w:pPr>
        <w:jc w:val="both"/>
      </w:pPr>
      <w:r>
        <w:br/>
      </w:r>
      <w:r w:rsidR="004F0070" w:rsidRPr="00BD199A">
        <w:t>Table name: WRRS_OBSERVATION_RESULT</w:t>
      </w:r>
    </w:p>
    <w:tbl>
      <w:tblPr>
        <w:tblStyle w:val="TableGrid"/>
        <w:tblW w:w="9129" w:type="dxa"/>
        <w:tblLook w:val="04A0" w:firstRow="1" w:lastRow="0" w:firstColumn="1" w:lastColumn="0" w:noHBand="0" w:noVBand="1"/>
      </w:tblPr>
      <w:tblGrid>
        <w:gridCol w:w="2832"/>
        <w:gridCol w:w="1199"/>
        <w:gridCol w:w="5098"/>
      </w:tblGrid>
      <w:tr w:rsidR="004F0070" w14:paraId="45F33C9F" w14:textId="77777777" w:rsidTr="005F2D0D">
        <w:tc>
          <w:tcPr>
            <w:tcW w:w="2832" w:type="dxa"/>
          </w:tcPr>
          <w:p w14:paraId="3C5240A7" w14:textId="77777777" w:rsidR="004F0070" w:rsidRPr="00534641" w:rsidRDefault="004F0070" w:rsidP="005F2D0D">
            <w:pPr>
              <w:jc w:val="both"/>
              <w:rPr>
                <w:b/>
              </w:rPr>
            </w:pPr>
            <w:r w:rsidRPr="00534641">
              <w:rPr>
                <w:b/>
              </w:rPr>
              <w:t>Field Name</w:t>
            </w:r>
          </w:p>
        </w:tc>
        <w:tc>
          <w:tcPr>
            <w:tcW w:w="1199" w:type="dxa"/>
          </w:tcPr>
          <w:p w14:paraId="3A872A53" w14:textId="77777777" w:rsidR="004F0070" w:rsidRPr="00534641" w:rsidRDefault="004F0070" w:rsidP="005F2D0D">
            <w:pPr>
              <w:jc w:val="both"/>
              <w:rPr>
                <w:b/>
              </w:rPr>
            </w:pPr>
            <w:r w:rsidRPr="00534641">
              <w:rPr>
                <w:b/>
              </w:rPr>
              <w:t>Type</w:t>
            </w:r>
          </w:p>
        </w:tc>
        <w:tc>
          <w:tcPr>
            <w:tcW w:w="5098" w:type="dxa"/>
          </w:tcPr>
          <w:p w14:paraId="6E6F7BF4" w14:textId="77777777" w:rsidR="004F0070" w:rsidRPr="00534641" w:rsidRDefault="004F0070" w:rsidP="005F2D0D">
            <w:pPr>
              <w:jc w:val="both"/>
              <w:rPr>
                <w:b/>
              </w:rPr>
            </w:pPr>
            <w:r w:rsidRPr="00534641">
              <w:rPr>
                <w:b/>
              </w:rPr>
              <w:t>Description</w:t>
            </w:r>
          </w:p>
        </w:tc>
      </w:tr>
      <w:tr w:rsidR="004F0070" w14:paraId="2497292D" w14:textId="77777777" w:rsidTr="005F2D0D">
        <w:tc>
          <w:tcPr>
            <w:tcW w:w="2832" w:type="dxa"/>
          </w:tcPr>
          <w:p w14:paraId="1F6978B4" w14:textId="4A32CAC6" w:rsidR="004F0070" w:rsidRPr="00CA2034" w:rsidRDefault="004F0070" w:rsidP="005F2D0D">
            <w:pPr>
              <w:jc w:val="both"/>
            </w:pPr>
            <w:r w:rsidRPr="00CA2034">
              <w:t>ALF_</w:t>
            </w:r>
            <w:r w:rsidR="00E120D5">
              <w:t>P</w:t>
            </w:r>
            <w:r w:rsidRPr="00CA2034">
              <w:t>E</w:t>
            </w:r>
          </w:p>
        </w:tc>
        <w:tc>
          <w:tcPr>
            <w:tcW w:w="1199" w:type="dxa"/>
          </w:tcPr>
          <w:p w14:paraId="2C485C2C" w14:textId="77777777" w:rsidR="004F0070" w:rsidRPr="00CA2034" w:rsidRDefault="004F0070" w:rsidP="005F2D0D">
            <w:pPr>
              <w:jc w:val="both"/>
            </w:pPr>
            <w:r w:rsidRPr="00CA2034">
              <w:t>INTEGER</w:t>
            </w:r>
          </w:p>
        </w:tc>
        <w:tc>
          <w:tcPr>
            <w:tcW w:w="5098" w:type="dxa"/>
          </w:tcPr>
          <w:p w14:paraId="6F04C219" w14:textId="77777777" w:rsidR="004F0070" w:rsidRPr="00647BBE" w:rsidRDefault="004F0070" w:rsidP="005F2D0D">
            <w:pPr>
              <w:jc w:val="both"/>
            </w:pPr>
            <w:r w:rsidRPr="00647BBE">
              <w:t>LINKAGE FIELD - Person identifier (encrypted NHS number)</w:t>
            </w:r>
          </w:p>
        </w:tc>
      </w:tr>
      <w:tr w:rsidR="004F0070" w14:paraId="6C6191F6" w14:textId="77777777" w:rsidTr="005F2D0D">
        <w:tc>
          <w:tcPr>
            <w:tcW w:w="2832" w:type="dxa"/>
          </w:tcPr>
          <w:p w14:paraId="561372FF" w14:textId="77777777" w:rsidR="004F0070" w:rsidRPr="00CA2034" w:rsidRDefault="004F0070" w:rsidP="005F2D0D">
            <w:pPr>
              <w:jc w:val="both"/>
            </w:pPr>
            <w:r w:rsidRPr="00CA2034">
              <w:t>ALF_STS_CD</w:t>
            </w:r>
          </w:p>
        </w:tc>
        <w:tc>
          <w:tcPr>
            <w:tcW w:w="1199" w:type="dxa"/>
          </w:tcPr>
          <w:p w14:paraId="432F7DB3" w14:textId="77777777" w:rsidR="004F0070" w:rsidRPr="00CA2034" w:rsidRDefault="004F0070" w:rsidP="005F2D0D">
            <w:pPr>
              <w:jc w:val="both"/>
            </w:pPr>
            <w:r w:rsidRPr="00CA2034">
              <w:t>INTEGER</w:t>
            </w:r>
          </w:p>
        </w:tc>
        <w:tc>
          <w:tcPr>
            <w:tcW w:w="5098" w:type="dxa"/>
          </w:tcPr>
          <w:p w14:paraId="0FF6066F" w14:textId="5B262C82" w:rsidR="004F0070" w:rsidRPr="00647BBE" w:rsidRDefault="004F0070" w:rsidP="005F2D0D">
            <w:pPr>
              <w:jc w:val="both"/>
            </w:pPr>
            <w:r w:rsidRPr="00647BBE">
              <w:t>ALF status code</w:t>
            </w:r>
          </w:p>
        </w:tc>
      </w:tr>
      <w:tr w:rsidR="004F0070" w14:paraId="4320AE90" w14:textId="77777777" w:rsidTr="005F2D0D">
        <w:tc>
          <w:tcPr>
            <w:tcW w:w="2832" w:type="dxa"/>
          </w:tcPr>
          <w:p w14:paraId="762968B3" w14:textId="77777777" w:rsidR="004F0070" w:rsidRPr="00CA2034" w:rsidRDefault="004F0070" w:rsidP="005F2D0D">
            <w:pPr>
              <w:jc w:val="both"/>
            </w:pPr>
            <w:r w:rsidRPr="00CA2034">
              <w:t>ALF_MTCH_PCT</w:t>
            </w:r>
          </w:p>
        </w:tc>
        <w:tc>
          <w:tcPr>
            <w:tcW w:w="1199" w:type="dxa"/>
          </w:tcPr>
          <w:p w14:paraId="2DA28F3E" w14:textId="77777777" w:rsidR="004F0070" w:rsidRPr="00CA2034" w:rsidRDefault="004F0070" w:rsidP="005F2D0D">
            <w:pPr>
              <w:jc w:val="both"/>
            </w:pPr>
            <w:r w:rsidRPr="00CA2034">
              <w:t>DOUBLE</w:t>
            </w:r>
          </w:p>
        </w:tc>
        <w:tc>
          <w:tcPr>
            <w:tcW w:w="5098" w:type="dxa"/>
          </w:tcPr>
          <w:p w14:paraId="505E0CDF" w14:textId="628650B0" w:rsidR="004F0070" w:rsidRPr="00647BBE" w:rsidRDefault="004F0070">
            <w:pPr>
              <w:jc w:val="both"/>
            </w:pPr>
            <w:r w:rsidRPr="00647BBE">
              <w:t>ALF match percentage</w:t>
            </w:r>
          </w:p>
        </w:tc>
      </w:tr>
      <w:tr w:rsidR="004F0070" w14:paraId="43E94B33" w14:textId="77777777" w:rsidTr="005F2D0D">
        <w:tc>
          <w:tcPr>
            <w:tcW w:w="2832" w:type="dxa"/>
          </w:tcPr>
          <w:p w14:paraId="57D5A533" w14:textId="77777777" w:rsidR="004F0070" w:rsidRPr="00CA2034" w:rsidRDefault="004F0070" w:rsidP="005F2D0D">
            <w:pPr>
              <w:jc w:val="both"/>
            </w:pPr>
            <w:r w:rsidRPr="00CA2034">
              <w:t>SPCM_COLLECTED_DT</w:t>
            </w:r>
          </w:p>
        </w:tc>
        <w:tc>
          <w:tcPr>
            <w:tcW w:w="1199" w:type="dxa"/>
          </w:tcPr>
          <w:p w14:paraId="3A2F7C08" w14:textId="77777777" w:rsidR="004F0070" w:rsidRPr="00CA2034" w:rsidRDefault="004F0070" w:rsidP="005F2D0D">
            <w:pPr>
              <w:jc w:val="both"/>
            </w:pPr>
            <w:r w:rsidRPr="00CA2034">
              <w:t>DATE</w:t>
            </w:r>
          </w:p>
        </w:tc>
        <w:tc>
          <w:tcPr>
            <w:tcW w:w="5098" w:type="dxa"/>
          </w:tcPr>
          <w:p w14:paraId="4AB604F7" w14:textId="77777777" w:rsidR="004F0070" w:rsidRPr="00647BBE" w:rsidRDefault="004F0070" w:rsidP="005F2D0D">
            <w:pPr>
              <w:jc w:val="both"/>
            </w:pPr>
            <w:r w:rsidRPr="00647BBE">
              <w:t>Specimen collected date</w:t>
            </w:r>
          </w:p>
        </w:tc>
      </w:tr>
      <w:tr w:rsidR="004F0070" w14:paraId="6B5472E1" w14:textId="77777777" w:rsidTr="005F2D0D">
        <w:tc>
          <w:tcPr>
            <w:tcW w:w="2832" w:type="dxa"/>
          </w:tcPr>
          <w:p w14:paraId="0D8B9134" w14:textId="77777777" w:rsidR="004F0070" w:rsidRPr="00CA2034" w:rsidRDefault="004F0070" w:rsidP="005F2D0D">
            <w:pPr>
              <w:jc w:val="both"/>
            </w:pPr>
            <w:r w:rsidRPr="00CA2034">
              <w:t>REQUEST_SEQ</w:t>
            </w:r>
          </w:p>
        </w:tc>
        <w:tc>
          <w:tcPr>
            <w:tcW w:w="1199" w:type="dxa"/>
          </w:tcPr>
          <w:p w14:paraId="3E4E2A8B" w14:textId="77777777" w:rsidR="004F0070" w:rsidRPr="00CA2034" w:rsidRDefault="004F0070" w:rsidP="005F2D0D">
            <w:pPr>
              <w:jc w:val="both"/>
            </w:pPr>
            <w:r w:rsidRPr="00CA2034">
              <w:t>INTEGER</w:t>
            </w:r>
          </w:p>
        </w:tc>
        <w:tc>
          <w:tcPr>
            <w:tcW w:w="5098" w:type="dxa"/>
          </w:tcPr>
          <w:p w14:paraId="57C2E83E" w14:textId="6F23BC9A" w:rsidR="004F0070" w:rsidRPr="00647BBE" w:rsidRDefault="004F0070" w:rsidP="005F2D0D">
            <w:pPr>
              <w:jc w:val="both"/>
            </w:pPr>
            <w:r w:rsidRPr="00647BBE">
              <w:t>LINKAG</w:t>
            </w:r>
            <w:r w:rsidR="008E7336">
              <w:t>E FIELD</w:t>
            </w:r>
            <w:r w:rsidRPr="00647BBE">
              <w:t xml:space="preserve"> - Request sequence</w:t>
            </w:r>
          </w:p>
        </w:tc>
      </w:tr>
      <w:tr w:rsidR="004F0070" w14:paraId="5B8D3B7B" w14:textId="77777777" w:rsidTr="005F2D0D">
        <w:tc>
          <w:tcPr>
            <w:tcW w:w="2832" w:type="dxa"/>
          </w:tcPr>
          <w:p w14:paraId="1C5BA02B" w14:textId="77777777" w:rsidR="004F0070" w:rsidRPr="00CA2034" w:rsidRDefault="004F0070" w:rsidP="005F2D0D">
            <w:pPr>
              <w:jc w:val="both"/>
            </w:pPr>
            <w:r w:rsidRPr="00CA2034">
              <w:t>REPORT_SEQ</w:t>
            </w:r>
          </w:p>
        </w:tc>
        <w:tc>
          <w:tcPr>
            <w:tcW w:w="1199" w:type="dxa"/>
          </w:tcPr>
          <w:p w14:paraId="021C5223" w14:textId="77777777" w:rsidR="004F0070" w:rsidRPr="00CA2034" w:rsidRDefault="004F0070" w:rsidP="005F2D0D">
            <w:pPr>
              <w:jc w:val="both"/>
            </w:pPr>
            <w:r w:rsidRPr="00CA2034">
              <w:t>INTEGER</w:t>
            </w:r>
          </w:p>
        </w:tc>
        <w:tc>
          <w:tcPr>
            <w:tcW w:w="5098" w:type="dxa"/>
          </w:tcPr>
          <w:p w14:paraId="1387CB41" w14:textId="2D35D012" w:rsidR="004F0070" w:rsidRPr="00647BBE" w:rsidRDefault="004F0070" w:rsidP="005F2D0D">
            <w:pPr>
              <w:jc w:val="both"/>
            </w:pPr>
            <w:r w:rsidRPr="00647BBE">
              <w:t>LI</w:t>
            </w:r>
            <w:r w:rsidR="008E7336">
              <w:t>NKAGE FIELD</w:t>
            </w:r>
            <w:r w:rsidRPr="00647BBE">
              <w:t xml:space="preserve"> - Report sequence</w:t>
            </w:r>
          </w:p>
        </w:tc>
      </w:tr>
      <w:tr w:rsidR="004F0070" w14:paraId="4755E0D0" w14:textId="77777777" w:rsidTr="005F2D0D">
        <w:tc>
          <w:tcPr>
            <w:tcW w:w="2832" w:type="dxa"/>
          </w:tcPr>
          <w:p w14:paraId="542FB75F" w14:textId="77777777" w:rsidR="004F0070" w:rsidRPr="00CA2034" w:rsidRDefault="004F0070" w:rsidP="005F2D0D">
            <w:pPr>
              <w:jc w:val="both"/>
            </w:pPr>
            <w:r w:rsidRPr="00CA2034">
              <w:t>VAL_TYPE</w:t>
            </w:r>
          </w:p>
        </w:tc>
        <w:tc>
          <w:tcPr>
            <w:tcW w:w="1199" w:type="dxa"/>
          </w:tcPr>
          <w:p w14:paraId="459AA19C" w14:textId="77777777" w:rsidR="004F0070" w:rsidRPr="00CA2034" w:rsidRDefault="004F0070" w:rsidP="005F2D0D">
            <w:pPr>
              <w:jc w:val="both"/>
            </w:pPr>
            <w:r w:rsidRPr="00CA2034">
              <w:t>VARCHAR</w:t>
            </w:r>
          </w:p>
        </w:tc>
        <w:tc>
          <w:tcPr>
            <w:tcW w:w="5098" w:type="dxa"/>
          </w:tcPr>
          <w:p w14:paraId="5836BF4D" w14:textId="55D26B7E" w:rsidR="004F0070" w:rsidRPr="00647BBE" w:rsidRDefault="004F0070">
            <w:pPr>
              <w:jc w:val="both"/>
            </w:pPr>
            <w:r w:rsidRPr="00647BBE">
              <w:t>Test result value type (VAL entry type)</w:t>
            </w:r>
          </w:p>
        </w:tc>
      </w:tr>
      <w:tr w:rsidR="004F0070" w14:paraId="1E5D3B8E" w14:textId="77777777" w:rsidTr="005F2D0D">
        <w:tc>
          <w:tcPr>
            <w:tcW w:w="2832" w:type="dxa"/>
          </w:tcPr>
          <w:p w14:paraId="449E5E5C" w14:textId="77777777" w:rsidR="004F0070" w:rsidRPr="00CA2034" w:rsidRDefault="004F0070" w:rsidP="005F2D0D">
            <w:pPr>
              <w:jc w:val="both"/>
            </w:pPr>
            <w:r w:rsidRPr="00CA2034">
              <w:t>CODE</w:t>
            </w:r>
          </w:p>
        </w:tc>
        <w:tc>
          <w:tcPr>
            <w:tcW w:w="1199" w:type="dxa"/>
          </w:tcPr>
          <w:p w14:paraId="0A96BE40" w14:textId="77777777" w:rsidR="004F0070" w:rsidRPr="00CA2034" w:rsidRDefault="004F0070" w:rsidP="005F2D0D">
            <w:pPr>
              <w:jc w:val="both"/>
            </w:pPr>
            <w:r w:rsidRPr="00CA2034">
              <w:t>VARCHAR</w:t>
            </w:r>
          </w:p>
        </w:tc>
        <w:tc>
          <w:tcPr>
            <w:tcW w:w="5098" w:type="dxa"/>
          </w:tcPr>
          <w:p w14:paraId="540D5406" w14:textId="77777777" w:rsidR="004F0070" w:rsidRPr="00647BBE" w:rsidRDefault="004F0070" w:rsidP="005F2D0D">
            <w:pPr>
              <w:jc w:val="both"/>
            </w:pPr>
            <w:r w:rsidRPr="00647BBE">
              <w:t>Code of the test</w:t>
            </w:r>
          </w:p>
        </w:tc>
      </w:tr>
      <w:tr w:rsidR="004F0070" w14:paraId="7EF7C914" w14:textId="77777777" w:rsidTr="005F2D0D">
        <w:tc>
          <w:tcPr>
            <w:tcW w:w="2832" w:type="dxa"/>
          </w:tcPr>
          <w:p w14:paraId="79C27419" w14:textId="77777777" w:rsidR="004F0070" w:rsidRPr="00CA2034" w:rsidRDefault="004F0070" w:rsidP="005F2D0D">
            <w:pPr>
              <w:jc w:val="both"/>
            </w:pPr>
            <w:r w:rsidRPr="00CA2034">
              <w:t>NAME</w:t>
            </w:r>
          </w:p>
        </w:tc>
        <w:tc>
          <w:tcPr>
            <w:tcW w:w="1199" w:type="dxa"/>
          </w:tcPr>
          <w:p w14:paraId="33ECE828" w14:textId="77777777" w:rsidR="004F0070" w:rsidRPr="00CA2034" w:rsidRDefault="004F0070" w:rsidP="005F2D0D">
            <w:pPr>
              <w:jc w:val="both"/>
            </w:pPr>
            <w:r w:rsidRPr="00CA2034">
              <w:t>VARCHAR</w:t>
            </w:r>
          </w:p>
        </w:tc>
        <w:tc>
          <w:tcPr>
            <w:tcW w:w="5098" w:type="dxa"/>
          </w:tcPr>
          <w:p w14:paraId="229310CA" w14:textId="77777777" w:rsidR="004F0070" w:rsidRPr="00647BBE" w:rsidRDefault="004F0070" w:rsidP="005F2D0D">
            <w:pPr>
              <w:jc w:val="both"/>
            </w:pPr>
            <w:r w:rsidRPr="00647BBE">
              <w:t>Name of the test</w:t>
            </w:r>
          </w:p>
        </w:tc>
      </w:tr>
      <w:tr w:rsidR="004F0070" w14:paraId="2618D54F" w14:textId="77777777" w:rsidTr="005F2D0D">
        <w:tc>
          <w:tcPr>
            <w:tcW w:w="2832" w:type="dxa"/>
          </w:tcPr>
          <w:p w14:paraId="02EA1136" w14:textId="77777777" w:rsidR="004F0070" w:rsidRPr="00CA2034" w:rsidRDefault="004F0070" w:rsidP="005F2D0D">
            <w:pPr>
              <w:jc w:val="both"/>
            </w:pPr>
            <w:r w:rsidRPr="00CA2034">
              <w:t>PROV_SYSTEM_CD</w:t>
            </w:r>
          </w:p>
        </w:tc>
        <w:tc>
          <w:tcPr>
            <w:tcW w:w="1199" w:type="dxa"/>
          </w:tcPr>
          <w:p w14:paraId="68A2EB5A" w14:textId="77777777" w:rsidR="004F0070" w:rsidRPr="00CA2034" w:rsidRDefault="004F0070" w:rsidP="005F2D0D">
            <w:pPr>
              <w:jc w:val="both"/>
            </w:pPr>
            <w:r w:rsidRPr="00CA2034">
              <w:t>VARCHAR</w:t>
            </w:r>
          </w:p>
        </w:tc>
        <w:tc>
          <w:tcPr>
            <w:tcW w:w="5098" w:type="dxa"/>
          </w:tcPr>
          <w:p w14:paraId="4D2BD861" w14:textId="77777777" w:rsidR="004F0070" w:rsidRPr="00647BBE" w:rsidRDefault="004F0070" w:rsidP="005F2D0D">
            <w:pPr>
              <w:jc w:val="both"/>
            </w:pPr>
            <w:r w:rsidRPr="00647BBE">
              <w:t>Provider system code</w:t>
            </w:r>
          </w:p>
        </w:tc>
      </w:tr>
      <w:tr w:rsidR="004F0070" w14:paraId="08E36E9E" w14:textId="77777777" w:rsidTr="005F2D0D">
        <w:tc>
          <w:tcPr>
            <w:tcW w:w="2832" w:type="dxa"/>
          </w:tcPr>
          <w:p w14:paraId="21BC09E6" w14:textId="77777777" w:rsidR="004F0070" w:rsidRPr="00CA2034" w:rsidRDefault="004F0070" w:rsidP="005F2D0D">
            <w:pPr>
              <w:jc w:val="both"/>
            </w:pPr>
            <w:r w:rsidRPr="00CA2034">
              <w:t>READ_CD</w:t>
            </w:r>
          </w:p>
        </w:tc>
        <w:tc>
          <w:tcPr>
            <w:tcW w:w="1199" w:type="dxa"/>
          </w:tcPr>
          <w:p w14:paraId="45D479FF" w14:textId="77777777" w:rsidR="004F0070" w:rsidRPr="00CA2034" w:rsidRDefault="004F0070" w:rsidP="005F2D0D">
            <w:pPr>
              <w:jc w:val="both"/>
            </w:pPr>
            <w:r w:rsidRPr="00CA2034">
              <w:t>VARCHAR</w:t>
            </w:r>
          </w:p>
        </w:tc>
        <w:tc>
          <w:tcPr>
            <w:tcW w:w="5098" w:type="dxa"/>
          </w:tcPr>
          <w:p w14:paraId="03590362" w14:textId="0472AEC6" w:rsidR="004F0070" w:rsidRPr="00647BBE" w:rsidRDefault="004F0070">
            <w:pPr>
              <w:jc w:val="both"/>
            </w:pPr>
            <w:r w:rsidRPr="00647BBE">
              <w:t>Read code of test</w:t>
            </w:r>
          </w:p>
        </w:tc>
      </w:tr>
      <w:tr w:rsidR="004F0070" w14:paraId="1E884D92" w14:textId="77777777" w:rsidTr="005F2D0D">
        <w:tc>
          <w:tcPr>
            <w:tcW w:w="2832" w:type="dxa"/>
          </w:tcPr>
          <w:p w14:paraId="181756BA" w14:textId="77777777" w:rsidR="004F0070" w:rsidRPr="00CA2034" w:rsidRDefault="004F0070" w:rsidP="005F2D0D">
            <w:pPr>
              <w:jc w:val="both"/>
            </w:pPr>
            <w:r w:rsidRPr="00CA2034">
              <w:t>VAL</w:t>
            </w:r>
          </w:p>
        </w:tc>
        <w:tc>
          <w:tcPr>
            <w:tcW w:w="1199" w:type="dxa"/>
          </w:tcPr>
          <w:p w14:paraId="5266E14E" w14:textId="77777777" w:rsidR="004F0070" w:rsidRPr="00CA2034" w:rsidRDefault="004F0070" w:rsidP="005F2D0D">
            <w:pPr>
              <w:jc w:val="both"/>
            </w:pPr>
            <w:r w:rsidRPr="00CA2034">
              <w:t>VARCHAR</w:t>
            </w:r>
          </w:p>
        </w:tc>
        <w:tc>
          <w:tcPr>
            <w:tcW w:w="5098" w:type="dxa"/>
          </w:tcPr>
          <w:p w14:paraId="4FDE4EF8" w14:textId="77777777" w:rsidR="004F0070" w:rsidRPr="00647BBE" w:rsidRDefault="004F0070" w:rsidP="005F2D0D">
            <w:pPr>
              <w:jc w:val="both"/>
            </w:pPr>
            <w:r w:rsidRPr="00647BBE">
              <w:t>Test result value</w:t>
            </w:r>
          </w:p>
        </w:tc>
      </w:tr>
      <w:tr w:rsidR="004F0070" w14:paraId="418A13EF" w14:textId="77777777" w:rsidTr="005F2D0D">
        <w:tc>
          <w:tcPr>
            <w:tcW w:w="2832" w:type="dxa"/>
          </w:tcPr>
          <w:p w14:paraId="6E14ACD5" w14:textId="77777777" w:rsidR="004F0070" w:rsidRPr="00CA2034" w:rsidRDefault="004F0070" w:rsidP="005F2D0D">
            <w:pPr>
              <w:jc w:val="both"/>
            </w:pPr>
            <w:r w:rsidRPr="00CA2034">
              <w:t>UNITOFMEASUREMENT</w:t>
            </w:r>
          </w:p>
        </w:tc>
        <w:tc>
          <w:tcPr>
            <w:tcW w:w="1199" w:type="dxa"/>
          </w:tcPr>
          <w:p w14:paraId="2A375C92" w14:textId="77777777" w:rsidR="004F0070" w:rsidRPr="00CA2034" w:rsidRDefault="004F0070" w:rsidP="005F2D0D">
            <w:pPr>
              <w:jc w:val="both"/>
            </w:pPr>
            <w:r w:rsidRPr="00CA2034">
              <w:t>VARCHAR</w:t>
            </w:r>
          </w:p>
        </w:tc>
        <w:tc>
          <w:tcPr>
            <w:tcW w:w="5098" w:type="dxa"/>
          </w:tcPr>
          <w:p w14:paraId="28E703D0" w14:textId="77777777" w:rsidR="004F0070" w:rsidRPr="00647BBE" w:rsidRDefault="004F0070" w:rsidP="005F2D0D">
            <w:pPr>
              <w:jc w:val="both"/>
            </w:pPr>
            <w:r w:rsidRPr="00647BBE">
              <w:t>Test result unit</w:t>
            </w:r>
          </w:p>
        </w:tc>
      </w:tr>
      <w:tr w:rsidR="004F0070" w14:paraId="2EE3DF18" w14:textId="77777777" w:rsidTr="005F2D0D">
        <w:tc>
          <w:tcPr>
            <w:tcW w:w="2832" w:type="dxa"/>
          </w:tcPr>
          <w:p w14:paraId="692B9BB4" w14:textId="77777777" w:rsidR="004F0070" w:rsidRPr="00CA2034" w:rsidRDefault="004F0070" w:rsidP="005F2D0D">
            <w:pPr>
              <w:jc w:val="both"/>
            </w:pPr>
            <w:r w:rsidRPr="00CA2034">
              <w:t>REFERENCERANGE</w:t>
            </w:r>
          </w:p>
        </w:tc>
        <w:tc>
          <w:tcPr>
            <w:tcW w:w="1199" w:type="dxa"/>
          </w:tcPr>
          <w:p w14:paraId="4901271A" w14:textId="77777777" w:rsidR="004F0070" w:rsidRPr="00CA2034" w:rsidRDefault="004F0070" w:rsidP="005F2D0D">
            <w:pPr>
              <w:jc w:val="both"/>
            </w:pPr>
            <w:r w:rsidRPr="00CA2034">
              <w:t>VARCHAR</w:t>
            </w:r>
          </w:p>
        </w:tc>
        <w:tc>
          <w:tcPr>
            <w:tcW w:w="5098" w:type="dxa"/>
          </w:tcPr>
          <w:p w14:paraId="4C45DAB3" w14:textId="77777777" w:rsidR="004F0070" w:rsidRPr="00647BBE" w:rsidRDefault="004F0070" w:rsidP="005F2D0D">
            <w:pPr>
              <w:jc w:val="both"/>
            </w:pPr>
            <w:r w:rsidRPr="00647BBE">
              <w:t>Test result reference range</w:t>
            </w:r>
          </w:p>
        </w:tc>
      </w:tr>
      <w:tr w:rsidR="004F0070" w14:paraId="45AB1A0C" w14:textId="77777777" w:rsidTr="005F2D0D">
        <w:tc>
          <w:tcPr>
            <w:tcW w:w="2832" w:type="dxa"/>
          </w:tcPr>
          <w:p w14:paraId="76F25BEE" w14:textId="77777777" w:rsidR="004F0070" w:rsidRPr="00CA2034" w:rsidRDefault="004F0070" w:rsidP="005F2D0D">
            <w:pPr>
              <w:jc w:val="both"/>
            </w:pPr>
            <w:r w:rsidRPr="00CA2034">
              <w:t>ABNORMAL_STS_CD</w:t>
            </w:r>
          </w:p>
        </w:tc>
        <w:tc>
          <w:tcPr>
            <w:tcW w:w="1199" w:type="dxa"/>
          </w:tcPr>
          <w:p w14:paraId="4ABDACDA" w14:textId="77777777" w:rsidR="004F0070" w:rsidRPr="00CA2034" w:rsidRDefault="004F0070" w:rsidP="005F2D0D">
            <w:pPr>
              <w:jc w:val="both"/>
            </w:pPr>
            <w:r w:rsidRPr="00CA2034">
              <w:t>VARCHAR</w:t>
            </w:r>
          </w:p>
        </w:tc>
        <w:tc>
          <w:tcPr>
            <w:tcW w:w="5098" w:type="dxa"/>
          </w:tcPr>
          <w:p w14:paraId="699CF68B" w14:textId="3EA787EB" w:rsidR="004F0070" w:rsidRPr="00647BBE" w:rsidRDefault="004F0070">
            <w:pPr>
              <w:jc w:val="both"/>
            </w:pPr>
            <w:r w:rsidRPr="00647BBE">
              <w:t>Whether the result (VAL) lies within normal range</w:t>
            </w:r>
          </w:p>
        </w:tc>
      </w:tr>
      <w:tr w:rsidR="004F0070" w14:paraId="55A9EF6F" w14:textId="77777777" w:rsidTr="005F2D0D">
        <w:tc>
          <w:tcPr>
            <w:tcW w:w="2832" w:type="dxa"/>
          </w:tcPr>
          <w:p w14:paraId="5013193F" w14:textId="77777777" w:rsidR="004F0070" w:rsidRPr="00CA2034" w:rsidRDefault="004F0070" w:rsidP="005F2D0D">
            <w:pPr>
              <w:jc w:val="both"/>
            </w:pPr>
            <w:r w:rsidRPr="00CA2034">
              <w:t>AVAIL_FROM_DT</w:t>
            </w:r>
          </w:p>
        </w:tc>
        <w:tc>
          <w:tcPr>
            <w:tcW w:w="1199" w:type="dxa"/>
          </w:tcPr>
          <w:p w14:paraId="07BC6C64" w14:textId="77777777" w:rsidR="004F0070" w:rsidRDefault="004F0070" w:rsidP="005F2D0D">
            <w:pPr>
              <w:jc w:val="both"/>
            </w:pPr>
            <w:r w:rsidRPr="00CA2034">
              <w:t>DATE</w:t>
            </w:r>
          </w:p>
        </w:tc>
        <w:tc>
          <w:tcPr>
            <w:tcW w:w="5098" w:type="dxa"/>
          </w:tcPr>
          <w:p w14:paraId="6296FE62" w14:textId="77777777" w:rsidR="004F0070" w:rsidRDefault="004F0070" w:rsidP="005F2D0D">
            <w:pPr>
              <w:jc w:val="both"/>
            </w:pPr>
            <w:r w:rsidRPr="00647BBE">
              <w:t>Date of data upload into SAIL</w:t>
            </w:r>
          </w:p>
        </w:tc>
      </w:tr>
    </w:tbl>
    <w:p w14:paraId="077FBAED" w14:textId="77777777" w:rsidR="00E120D5" w:rsidRDefault="00E120D5" w:rsidP="004F0070">
      <w:pPr>
        <w:jc w:val="both"/>
      </w:pPr>
    </w:p>
    <w:p w14:paraId="5581BE10" w14:textId="7DDC4CEA" w:rsidR="004F0070" w:rsidRPr="00BD199A" w:rsidRDefault="004F0070" w:rsidP="004F0070">
      <w:pPr>
        <w:jc w:val="both"/>
      </w:pPr>
      <w:r w:rsidRPr="00BD199A">
        <w:lastRenderedPageBreak/>
        <w:t>Table name: WRRS_REPORT</w:t>
      </w:r>
    </w:p>
    <w:tbl>
      <w:tblPr>
        <w:tblStyle w:val="TableGrid"/>
        <w:tblW w:w="9129" w:type="dxa"/>
        <w:tblLook w:val="04A0" w:firstRow="1" w:lastRow="0" w:firstColumn="1" w:lastColumn="0" w:noHBand="0" w:noVBand="1"/>
      </w:tblPr>
      <w:tblGrid>
        <w:gridCol w:w="3125"/>
        <w:gridCol w:w="1312"/>
        <w:gridCol w:w="4692"/>
      </w:tblGrid>
      <w:tr w:rsidR="004F0070" w14:paraId="1564C338" w14:textId="77777777" w:rsidTr="005F2D0D">
        <w:tc>
          <w:tcPr>
            <w:tcW w:w="3125" w:type="dxa"/>
          </w:tcPr>
          <w:p w14:paraId="6D6552C3" w14:textId="77777777" w:rsidR="004F0070" w:rsidRPr="00534641" w:rsidRDefault="004F0070" w:rsidP="005F2D0D">
            <w:pPr>
              <w:jc w:val="both"/>
              <w:rPr>
                <w:b/>
              </w:rPr>
            </w:pPr>
            <w:r w:rsidRPr="00534641">
              <w:rPr>
                <w:b/>
              </w:rPr>
              <w:t>Field Name</w:t>
            </w:r>
          </w:p>
        </w:tc>
        <w:tc>
          <w:tcPr>
            <w:tcW w:w="1312" w:type="dxa"/>
          </w:tcPr>
          <w:p w14:paraId="6324F2B5" w14:textId="77777777" w:rsidR="004F0070" w:rsidRPr="00534641" w:rsidRDefault="004F0070" w:rsidP="005F2D0D">
            <w:pPr>
              <w:jc w:val="both"/>
              <w:rPr>
                <w:b/>
              </w:rPr>
            </w:pPr>
            <w:r w:rsidRPr="00534641">
              <w:rPr>
                <w:b/>
              </w:rPr>
              <w:t>Type</w:t>
            </w:r>
          </w:p>
        </w:tc>
        <w:tc>
          <w:tcPr>
            <w:tcW w:w="4692" w:type="dxa"/>
          </w:tcPr>
          <w:p w14:paraId="1B7FEAF0" w14:textId="77777777" w:rsidR="004F0070" w:rsidRPr="00534641" w:rsidRDefault="004F0070" w:rsidP="005F2D0D">
            <w:pPr>
              <w:jc w:val="both"/>
              <w:rPr>
                <w:b/>
              </w:rPr>
            </w:pPr>
            <w:r w:rsidRPr="00534641">
              <w:rPr>
                <w:b/>
              </w:rPr>
              <w:t>Description</w:t>
            </w:r>
          </w:p>
        </w:tc>
      </w:tr>
      <w:tr w:rsidR="004F0070" w14:paraId="165EFC90" w14:textId="77777777" w:rsidTr="005F2D0D">
        <w:tc>
          <w:tcPr>
            <w:tcW w:w="3125" w:type="dxa"/>
          </w:tcPr>
          <w:p w14:paraId="4025513A" w14:textId="77777777" w:rsidR="004F0070" w:rsidRPr="00416EFD" w:rsidRDefault="004F0070" w:rsidP="005F2D0D">
            <w:pPr>
              <w:jc w:val="both"/>
            </w:pPr>
            <w:r w:rsidRPr="00416EFD">
              <w:t>REPORT_SEQ</w:t>
            </w:r>
          </w:p>
        </w:tc>
        <w:tc>
          <w:tcPr>
            <w:tcW w:w="1312" w:type="dxa"/>
          </w:tcPr>
          <w:p w14:paraId="72A9F356" w14:textId="77777777" w:rsidR="004F0070" w:rsidRPr="00416EFD" w:rsidRDefault="004F0070" w:rsidP="005F2D0D">
            <w:pPr>
              <w:jc w:val="both"/>
            </w:pPr>
            <w:r w:rsidRPr="00416EFD">
              <w:t>INTEGER</w:t>
            </w:r>
          </w:p>
        </w:tc>
        <w:tc>
          <w:tcPr>
            <w:tcW w:w="4692" w:type="dxa"/>
          </w:tcPr>
          <w:p w14:paraId="7CE91F34" w14:textId="1F31EB10" w:rsidR="004F0070" w:rsidRPr="006F1011" w:rsidRDefault="004F0070" w:rsidP="005F2D0D">
            <w:pPr>
              <w:jc w:val="both"/>
            </w:pPr>
            <w:r w:rsidRPr="006F1011">
              <w:t>LI</w:t>
            </w:r>
            <w:r w:rsidR="008E7336">
              <w:t>NKAGE FIELD</w:t>
            </w:r>
            <w:r w:rsidRPr="006F1011">
              <w:t xml:space="preserve"> - Report sequence</w:t>
            </w:r>
          </w:p>
        </w:tc>
      </w:tr>
      <w:tr w:rsidR="004F0070" w14:paraId="083481C1" w14:textId="77777777" w:rsidTr="005F2D0D">
        <w:tc>
          <w:tcPr>
            <w:tcW w:w="3125" w:type="dxa"/>
          </w:tcPr>
          <w:p w14:paraId="672D507C" w14:textId="77777777" w:rsidR="004F0070" w:rsidRPr="00416EFD" w:rsidRDefault="004F0070" w:rsidP="005F2D0D">
            <w:pPr>
              <w:jc w:val="both"/>
            </w:pPr>
            <w:r w:rsidRPr="00416EFD">
              <w:t>REPORTVERSION</w:t>
            </w:r>
          </w:p>
        </w:tc>
        <w:tc>
          <w:tcPr>
            <w:tcW w:w="1312" w:type="dxa"/>
          </w:tcPr>
          <w:p w14:paraId="5075875A" w14:textId="77777777" w:rsidR="004F0070" w:rsidRPr="00416EFD" w:rsidRDefault="004F0070" w:rsidP="005F2D0D">
            <w:pPr>
              <w:jc w:val="both"/>
            </w:pPr>
            <w:r w:rsidRPr="00416EFD">
              <w:t>INTEGER</w:t>
            </w:r>
          </w:p>
        </w:tc>
        <w:tc>
          <w:tcPr>
            <w:tcW w:w="4692" w:type="dxa"/>
          </w:tcPr>
          <w:p w14:paraId="47D66D86" w14:textId="77777777" w:rsidR="004F0070" w:rsidRPr="006F1011" w:rsidRDefault="004F0070" w:rsidP="005F2D0D">
            <w:pPr>
              <w:jc w:val="both"/>
            </w:pPr>
            <w:r w:rsidRPr="006F1011">
              <w:t>Report version</w:t>
            </w:r>
          </w:p>
        </w:tc>
      </w:tr>
      <w:tr w:rsidR="004F0070" w14:paraId="227CADDF" w14:textId="77777777" w:rsidTr="005F2D0D">
        <w:tc>
          <w:tcPr>
            <w:tcW w:w="3125" w:type="dxa"/>
          </w:tcPr>
          <w:p w14:paraId="616274F2" w14:textId="77777777" w:rsidR="004F0070" w:rsidRPr="00416EFD" w:rsidRDefault="004F0070" w:rsidP="005F2D0D">
            <w:pPr>
              <w:jc w:val="both"/>
            </w:pPr>
            <w:r w:rsidRPr="00416EFD">
              <w:t>REPORTTITLE</w:t>
            </w:r>
          </w:p>
        </w:tc>
        <w:tc>
          <w:tcPr>
            <w:tcW w:w="1312" w:type="dxa"/>
          </w:tcPr>
          <w:p w14:paraId="192D4BB9" w14:textId="77777777" w:rsidR="004F0070" w:rsidRPr="00416EFD" w:rsidRDefault="004F0070" w:rsidP="005F2D0D">
            <w:pPr>
              <w:jc w:val="both"/>
            </w:pPr>
            <w:r w:rsidRPr="00416EFD">
              <w:t>VARCHAR</w:t>
            </w:r>
          </w:p>
        </w:tc>
        <w:tc>
          <w:tcPr>
            <w:tcW w:w="4692" w:type="dxa"/>
          </w:tcPr>
          <w:p w14:paraId="79BEA995" w14:textId="77777777" w:rsidR="004F0070" w:rsidRPr="006F1011" w:rsidRDefault="004F0070" w:rsidP="005F2D0D">
            <w:pPr>
              <w:jc w:val="both"/>
            </w:pPr>
            <w:r w:rsidRPr="006F1011">
              <w:t>Report title</w:t>
            </w:r>
          </w:p>
        </w:tc>
      </w:tr>
      <w:tr w:rsidR="004F0070" w14:paraId="5450B90A" w14:textId="77777777" w:rsidTr="005F2D0D">
        <w:tc>
          <w:tcPr>
            <w:tcW w:w="3125" w:type="dxa"/>
          </w:tcPr>
          <w:p w14:paraId="2426F77D" w14:textId="77777777" w:rsidR="004F0070" w:rsidRPr="00416EFD" w:rsidRDefault="004F0070" w:rsidP="005F2D0D">
            <w:pPr>
              <w:jc w:val="both"/>
            </w:pPr>
            <w:r w:rsidRPr="00416EFD">
              <w:t>PROV_TYPE_CD</w:t>
            </w:r>
          </w:p>
        </w:tc>
        <w:tc>
          <w:tcPr>
            <w:tcW w:w="1312" w:type="dxa"/>
          </w:tcPr>
          <w:p w14:paraId="05F14816" w14:textId="77777777" w:rsidR="004F0070" w:rsidRPr="00416EFD" w:rsidRDefault="004F0070" w:rsidP="005F2D0D">
            <w:pPr>
              <w:jc w:val="both"/>
            </w:pPr>
            <w:r w:rsidRPr="00416EFD">
              <w:t>VARCHAR</w:t>
            </w:r>
          </w:p>
        </w:tc>
        <w:tc>
          <w:tcPr>
            <w:tcW w:w="4692" w:type="dxa"/>
          </w:tcPr>
          <w:p w14:paraId="14672705" w14:textId="77777777" w:rsidR="004F0070" w:rsidRPr="006F1011" w:rsidRDefault="004F0070" w:rsidP="005F2D0D">
            <w:pPr>
              <w:jc w:val="both"/>
            </w:pPr>
            <w:r w:rsidRPr="006F1011">
              <w:t>Provider type code</w:t>
            </w:r>
          </w:p>
        </w:tc>
      </w:tr>
      <w:tr w:rsidR="004F0070" w14:paraId="1B020DAA" w14:textId="77777777" w:rsidTr="005F2D0D">
        <w:tc>
          <w:tcPr>
            <w:tcW w:w="3125" w:type="dxa"/>
          </w:tcPr>
          <w:p w14:paraId="37D7A6C0" w14:textId="77777777" w:rsidR="004F0070" w:rsidRPr="00416EFD" w:rsidRDefault="004F0070" w:rsidP="005F2D0D">
            <w:pPr>
              <w:jc w:val="both"/>
            </w:pPr>
            <w:r w:rsidRPr="00416EFD">
              <w:t>REPORTSENSITIVITY_STS_CD</w:t>
            </w:r>
          </w:p>
        </w:tc>
        <w:tc>
          <w:tcPr>
            <w:tcW w:w="1312" w:type="dxa"/>
          </w:tcPr>
          <w:p w14:paraId="6724DFBA" w14:textId="77777777" w:rsidR="004F0070" w:rsidRPr="00416EFD" w:rsidRDefault="004F0070" w:rsidP="005F2D0D">
            <w:pPr>
              <w:jc w:val="both"/>
            </w:pPr>
            <w:r w:rsidRPr="00416EFD">
              <w:t>VARCHAR</w:t>
            </w:r>
          </w:p>
        </w:tc>
        <w:tc>
          <w:tcPr>
            <w:tcW w:w="4692" w:type="dxa"/>
          </w:tcPr>
          <w:p w14:paraId="0CA7C375" w14:textId="77777777" w:rsidR="004F0070" w:rsidRPr="006F1011" w:rsidRDefault="004F0070" w:rsidP="005F2D0D">
            <w:pPr>
              <w:jc w:val="both"/>
            </w:pPr>
            <w:r w:rsidRPr="006F1011">
              <w:t>Report sensitivity status code</w:t>
            </w:r>
          </w:p>
        </w:tc>
      </w:tr>
      <w:tr w:rsidR="004F0070" w14:paraId="10ED0F6C" w14:textId="77777777" w:rsidTr="005F2D0D">
        <w:tc>
          <w:tcPr>
            <w:tcW w:w="3125" w:type="dxa"/>
          </w:tcPr>
          <w:p w14:paraId="38D2E20A" w14:textId="77777777" w:rsidR="004F0070" w:rsidRPr="00416EFD" w:rsidRDefault="004F0070" w:rsidP="005F2D0D">
            <w:pPr>
              <w:jc w:val="both"/>
            </w:pPr>
            <w:r w:rsidRPr="00416EFD">
              <w:t>REPORTSENSITIVE</w:t>
            </w:r>
          </w:p>
        </w:tc>
        <w:tc>
          <w:tcPr>
            <w:tcW w:w="1312" w:type="dxa"/>
          </w:tcPr>
          <w:p w14:paraId="0D3664B7" w14:textId="77777777" w:rsidR="004F0070" w:rsidRPr="00416EFD" w:rsidRDefault="004F0070" w:rsidP="005F2D0D">
            <w:pPr>
              <w:jc w:val="both"/>
            </w:pPr>
            <w:r w:rsidRPr="00416EFD">
              <w:t>VARCHAR</w:t>
            </w:r>
          </w:p>
        </w:tc>
        <w:tc>
          <w:tcPr>
            <w:tcW w:w="4692" w:type="dxa"/>
          </w:tcPr>
          <w:p w14:paraId="7AC2741A" w14:textId="77777777" w:rsidR="004F0070" w:rsidRPr="006F1011" w:rsidRDefault="004F0070" w:rsidP="005F2D0D">
            <w:pPr>
              <w:jc w:val="both"/>
            </w:pPr>
            <w:r w:rsidRPr="006F1011">
              <w:t>Flag as to whether the report is of sensitive nature (true/false)</w:t>
            </w:r>
          </w:p>
        </w:tc>
      </w:tr>
      <w:tr w:rsidR="004F0070" w14:paraId="66E18060" w14:textId="77777777" w:rsidTr="005F2D0D">
        <w:tc>
          <w:tcPr>
            <w:tcW w:w="3125" w:type="dxa"/>
          </w:tcPr>
          <w:p w14:paraId="71754D04" w14:textId="77777777" w:rsidR="004F0070" w:rsidRPr="00416EFD" w:rsidRDefault="004F0070" w:rsidP="005F2D0D">
            <w:pPr>
              <w:jc w:val="both"/>
            </w:pPr>
            <w:r w:rsidRPr="00416EFD">
              <w:t>ABNORMALRESULTS</w:t>
            </w:r>
          </w:p>
        </w:tc>
        <w:tc>
          <w:tcPr>
            <w:tcW w:w="1312" w:type="dxa"/>
          </w:tcPr>
          <w:p w14:paraId="3C1887CB" w14:textId="77777777" w:rsidR="004F0070" w:rsidRPr="00416EFD" w:rsidRDefault="004F0070" w:rsidP="005F2D0D">
            <w:pPr>
              <w:jc w:val="both"/>
            </w:pPr>
            <w:r w:rsidRPr="00416EFD">
              <w:t>VARCHAR</w:t>
            </w:r>
          </w:p>
        </w:tc>
        <w:tc>
          <w:tcPr>
            <w:tcW w:w="4692" w:type="dxa"/>
          </w:tcPr>
          <w:p w14:paraId="141E3B9C" w14:textId="77777777" w:rsidR="004F0070" w:rsidRPr="006F1011" w:rsidRDefault="004F0070" w:rsidP="005F2D0D">
            <w:pPr>
              <w:jc w:val="both"/>
            </w:pPr>
            <w:r w:rsidRPr="006F1011">
              <w:t>Abnormal result flag (Y/N)</w:t>
            </w:r>
          </w:p>
        </w:tc>
      </w:tr>
      <w:tr w:rsidR="004F0070" w14:paraId="6CB58A11" w14:textId="77777777" w:rsidTr="005F2D0D">
        <w:tc>
          <w:tcPr>
            <w:tcW w:w="3125" w:type="dxa"/>
          </w:tcPr>
          <w:p w14:paraId="7406BF42" w14:textId="77777777" w:rsidR="004F0070" w:rsidRPr="00416EFD" w:rsidRDefault="004F0070" w:rsidP="005F2D0D">
            <w:pPr>
              <w:jc w:val="both"/>
            </w:pPr>
            <w:r w:rsidRPr="00416EFD">
              <w:t>PLACER_REQST_NUM</w:t>
            </w:r>
          </w:p>
        </w:tc>
        <w:tc>
          <w:tcPr>
            <w:tcW w:w="1312" w:type="dxa"/>
          </w:tcPr>
          <w:p w14:paraId="41E445C1" w14:textId="77777777" w:rsidR="004F0070" w:rsidRPr="00416EFD" w:rsidRDefault="004F0070" w:rsidP="005F2D0D">
            <w:pPr>
              <w:jc w:val="both"/>
            </w:pPr>
            <w:r w:rsidRPr="00416EFD">
              <w:t>INTEGER</w:t>
            </w:r>
          </w:p>
        </w:tc>
        <w:tc>
          <w:tcPr>
            <w:tcW w:w="4692" w:type="dxa"/>
          </w:tcPr>
          <w:p w14:paraId="6D54E3D6" w14:textId="77777777" w:rsidR="004F0070" w:rsidRPr="006F1011" w:rsidRDefault="004F0070" w:rsidP="005F2D0D">
            <w:pPr>
              <w:jc w:val="both"/>
            </w:pPr>
            <w:r w:rsidRPr="006F1011">
              <w:t>Placer request number</w:t>
            </w:r>
          </w:p>
        </w:tc>
      </w:tr>
      <w:tr w:rsidR="004F0070" w14:paraId="0A2E231A" w14:textId="77777777" w:rsidTr="005F2D0D">
        <w:tc>
          <w:tcPr>
            <w:tcW w:w="3125" w:type="dxa"/>
          </w:tcPr>
          <w:p w14:paraId="0B7E9BCD" w14:textId="77777777" w:rsidR="004F0070" w:rsidRPr="00416EFD" w:rsidRDefault="004F0070" w:rsidP="005F2D0D">
            <w:pPr>
              <w:jc w:val="both"/>
            </w:pPr>
            <w:r w:rsidRPr="00416EFD">
              <w:t>PATHWAY_ID</w:t>
            </w:r>
          </w:p>
        </w:tc>
        <w:tc>
          <w:tcPr>
            <w:tcW w:w="1312" w:type="dxa"/>
          </w:tcPr>
          <w:p w14:paraId="132BB110" w14:textId="77777777" w:rsidR="004F0070" w:rsidRPr="00416EFD" w:rsidRDefault="004F0070" w:rsidP="005F2D0D">
            <w:pPr>
              <w:jc w:val="both"/>
            </w:pPr>
            <w:r w:rsidRPr="00416EFD">
              <w:t>INTEGER</w:t>
            </w:r>
          </w:p>
        </w:tc>
        <w:tc>
          <w:tcPr>
            <w:tcW w:w="4692" w:type="dxa"/>
          </w:tcPr>
          <w:p w14:paraId="0E345F06" w14:textId="77777777" w:rsidR="004F0070" w:rsidRPr="006F1011" w:rsidRDefault="004F0070" w:rsidP="005F2D0D">
            <w:pPr>
              <w:jc w:val="both"/>
            </w:pPr>
            <w:r w:rsidRPr="006F1011">
              <w:t>Pathway ID</w:t>
            </w:r>
          </w:p>
        </w:tc>
      </w:tr>
      <w:tr w:rsidR="004F0070" w14:paraId="1E2AC7C6" w14:textId="77777777" w:rsidTr="005F2D0D">
        <w:tc>
          <w:tcPr>
            <w:tcW w:w="3125" w:type="dxa"/>
          </w:tcPr>
          <w:p w14:paraId="34B4C398" w14:textId="77777777" w:rsidR="004F0070" w:rsidRPr="00416EFD" w:rsidRDefault="004F0070" w:rsidP="005F2D0D">
            <w:pPr>
              <w:jc w:val="both"/>
            </w:pPr>
            <w:r w:rsidRPr="00416EFD">
              <w:t>PROV_DEPT_SITEID</w:t>
            </w:r>
          </w:p>
        </w:tc>
        <w:tc>
          <w:tcPr>
            <w:tcW w:w="1312" w:type="dxa"/>
          </w:tcPr>
          <w:p w14:paraId="15C06A46" w14:textId="77777777" w:rsidR="004F0070" w:rsidRPr="00416EFD" w:rsidRDefault="004F0070" w:rsidP="005F2D0D">
            <w:pPr>
              <w:jc w:val="both"/>
            </w:pPr>
            <w:r w:rsidRPr="00416EFD">
              <w:t>INTEGER</w:t>
            </w:r>
          </w:p>
        </w:tc>
        <w:tc>
          <w:tcPr>
            <w:tcW w:w="4692" w:type="dxa"/>
          </w:tcPr>
          <w:p w14:paraId="11B9C0EC" w14:textId="77777777" w:rsidR="004F0070" w:rsidRPr="006F1011" w:rsidRDefault="004F0070" w:rsidP="005F2D0D">
            <w:pPr>
              <w:jc w:val="both"/>
            </w:pPr>
            <w:r w:rsidRPr="006F1011">
              <w:t>Provider department site ID (lookup table = SAILWRRSREFV.WRRS_REFERENCE)</w:t>
            </w:r>
          </w:p>
        </w:tc>
      </w:tr>
      <w:tr w:rsidR="004F0070" w14:paraId="4826D2E3" w14:textId="77777777" w:rsidTr="005F2D0D">
        <w:tc>
          <w:tcPr>
            <w:tcW w:w="3125" w:type="dxa"/>
          </w:tcPr>
          <w:p w14:paraId="03026941" w14:textId="77777777" w:rsidR="004F0070" w:rsidRPr="00416EFD" w:rsidRDefault="004F0070" w:rsidP="005F2D0D">
            <w:pPr>
              <w:jc w:val="both"/>
            </w:pPr>
            <w:r w:rsidRPr="00416EFD">
              <w:t>SUBJECT_LOC_ID</w:t>
            </w:r>
          </w:p>
        </w:tc>
        <w:tc>
          <w:tcPr>
            <w:tcW w:w="1312" w:type="dxa"/>
          </w:tcPr>
          <w:p w14:paraId="0E8C8F46" w14:textId="77777777" w:rsidR="004F0070" w:rsidRPr="00416EFD" w:rsidRDefault="004F0070" w:rsidP="005F2D0D">
            <w:pPr>
              <w:jc w:val="both"/>
            </w:pPr>
            <w:r w:rsidRPr="00416EFD">
              <w:t>INTEGER</w:t>
            </w:r>
          </w:p>
        </w:tc>
        <w:tc>
          <w:tcPr>
            <w:tcW w:w="4692" w:type="dxa"/>
          </w:tcPr>
          <w:p w14:paraId="41612DCC" w14:textId="77777777" w:rsidR="004F0070" w:rsidRPr="006F1011" w:rsidRDefault="004F0070" w:rsidP="005F2D0D">
            <w:pPr>
              <w:jc w:val="both"/>
            </w:pPr>
            <w:r w:rsidRPr="006F1011">
              <w:t>Subject location ID</w:t>
            </w:r>
          </w:p>
        </w:tc>
      </w:tr>
      <w:tr w:rsidR="004F0070" w14:paraId="51F558DE" w14:textId="77777777" w:rsidTr="005F2D0D">
        <w:tc>
          <w:tcPr>
            <w:tcW w:w="3125" w:type="dxa"/>
          </w:tcPr>
          <w:p w14:paraId="147517E6" w14:textId="77777777" w:rsidR="004F0070" w:rsidRPr="00416EFD" w:rsidRDefault="004F0070" w:rsidP="005F2D0D">
            <w:pPr>
              <w:jc w:val="both"/>
            </w:pPr>
            <w:r w:rsidRPr="00416EFD">
              <w:t>SUBJECTSITEID</w:t>
            </w:r>
          </w:p>
        </w:tc>
        <w:tc>
          <w:tcPr>
            <w:tcW w:w="1312" w:type="dxa"/>
          </w:tcPr>
          <w:p w14:paraId="6B228654" w14:textId="77777777" w:rsidR="004F0070" w:rsidRPr="00416EFD" w:rsidRDefault="004F0070" w:rsidP="005F2D0D">
            <w:pPr>
              <w:jc w:val="both"/>
            </w:pPr>
            <w:r w:rsidRPr="00416EFD">
              <w:t>INTEGER</w:t>
            </w:r>
          </w:p>
        </w:tc>
        <w:tc>
          <w:tcPr>
            <w:tcW w:w="4692" w:type="dxa"/>
          </w:tcPr>
          <w:p w14:paraId="26883210" w14:textId="77777777" w:rsidR="004F0070" w:rsidRPr="006F1011" w:rsidRDefault="004F0070" w:rsidP="005F2D0D">
            <w:pPr>
              <w:jc w:val="both"/>
            </w:pPr>
            <w:r w:rsidRPr="006F1011">
              <w:t>Subject site ID (lookup table = SAILWRRSREFV.WRRS_REFERENCE)</w:t>
            </w:r>
          </w:p>
        </w:tc>
      </w:tr>
      <w:tr w:rsidR="004F0070" w14:paraId="46C16896" w14:textId="77777777" w:rsidTr="005F2D0D">
        <w:tc>
          <w:tcPr>
            <w:tcW w:w="3125" w:type="dxa"/>
          </w:tcPr>
          <w:p w14:paraId="44C9A98F" w14:textId="77777777" w:rsidR="004F0070" w:rsidRPr="00416EFD" w:rsidRDefault="004F0070" w:rsidP="005F2D0D">
            <w:pPr>
              <w:jc w:val="both"/>
            </w:pPr>
            <w:r w:rsidRPr="00416EFD">
              <w:t>PAT_TYPE_ID</w:t>
            </w:r>
          </w:p>
        </w:tc>
        <w:tc>
          <w:tcPr>
            <w:tcW w:w="1312" w:type="dxa"/>
          </w:tcPr>
          <w:p w14:paraId="077AB183" w14:textId="77777777" w:rsidR="004F0070" w:rsidRPr="00416EFD" w:rsidRDefault="004F0070" w:rsidP="005F2D0D">
            <w:pPr>
              <w:jc w:val="both"/>
            </w:pPr>
            <w:r w:rsidRPr="00416EFD">
              <w:t>INTEGER</w:t>
            </w:r>
          </w:p>
        </w:tc>
        <w:tc>
          <w:tcPr>
            <w:tcW w:w="4692" w:type="dxa"/>
          </w:tcPr>
          <w:p w14:paraId="08F8AAE9" w14:textId="77777777" w:rsidR="004F0070" w:rsidRPr="006F1011" w:rsidRDefault="004F0070" w:rsidP="005F2D0D">
            <w:pPr>
              <w:jc w:val="both"/>
            </w:pPr>
            <w:r w:rsidRPr="006F1011">
              <w:t>Patient type ID</w:t>
            </w:r>
          </w:p>
        </w:tc>
      </w:tr>
      <w:tr w:rsidR="004F0070" w14:paraId="1A3F51B5" w14:textId="77777777" w:rsidTr="005F2D0D">
        <w:tc>
          <w:tcPr>
            <w:tcW w:w="3125" w:type="dxa"/>
          </w:tcPr>
          <w:p w14:paraId="04D62853" w14:textId="77777777" w:rsidR="004F0070" w:rsidRPr="00416EFD" w:rsidRDefault="004F0070" w:rsidP="005F2D0D">
            <w:pPr>
              <w:jc w:val="both"/>
            </w:pPr>
            <w:r w:rsidRPr="00416EFD">
              <w:t>PAT_CAT_ID</w:t>
            </w:r>
          </w:p>
        </w:tc>
        <w:tc>
          <w:tcPr>
            <w:tcW w:w="1312" w:type="dxa"/>
          </w:tcPr>
          <w:p w14:paraId="26D5A5DC" w14:textId="77777777" w:rsidR="004F0070" w:rsidRPr="00416EFD" w:rsidRDefault="004F0070" w:rsidP="005F2D0D">
            <w:pPr>
              <w:jc w:val="both"/>
            </w:pPr>
            <w:r w:rsidRPr="00416EFD">
              <w:t>INTEGER</w:t>
            </w:r>
          </w:p>
        </w:tc>
        <w:tc>
          <w:tcPr>
            <w:tcW w:w="4692" w:type="dxa"/>
          </w:tcPr>
          <w:p w14:paraId="6D48BB1E" w14:textId="77777777" w:rsidR="004F0070" w:rsidRPr="006F1011" w:rsidRDefault="004F0070" w:rsidP="005F2D0D">
            <w:pPr>
              <w:jc w:val="both"/>
            </w:pPr>
            <w:r w:rsidRPr="006F1011">
              <w:t>Patient category ID</w:t>
            </w:r>
          </w:p>
        </w:tc>
      </w:tr>
      <w:tr w:rsidR="004F0070" w14:paraId="038ACF14" w14:textId="77777777" w:rsidTr="005F2D0D">
        <w:tc>
          <w:tcPr>
            <w:tcW w:w="3125" w:type="dxa"/>
          </w:tcPr>
          <w:p w14:paraId="0A2E3E23" w14:textId="77777777" w:rsidR="004F0070" w:rsidRPr="00416EFD" w:rsidRDefault="004F0070" w:rsidP="005F2D0D">
            <w:pPr>
              <w:jc w:val="both"/>
            </w:pPr>
            <w:r w:rsidRPr="00416EFD">
              <w:t>REPORT_DTTM</w:t>
            </w:r>
          </w:p>
        </w:tc>
        <w:tc>
          <w:tcPr>
            <w:tcW w:w="1312" w:type="dxa"/>
          </w:tcPr>
          <w:p w14:paraId="2B126CBA" w14:textId="77777777" w:rsidR="004F0070" w:rsidRPr="00416EFD" w:rsidRDefault="004F0070" w:rsidP="005F2D0D">
            <w:pPr>
              <w:jc w:val="both"/>
            </w:pPr>
            <w:r w:rsidRPr="00416EFD">
              <w:t>TIMESTAMP</w:t>
            </w:r>
          </w:p>
        </w:tc>
        <w:tc>
          <w:tcPr>
            <w:tcW w:w="4692" w:type="dxa"/>
          </w:tcPr>
          <w:p w14:paraId="7CE1F542" w14:textId="77777777" w:rsidR="004F0070" w:rsidRPr="006F1011" w:rsidRDefault="004F0070" w:rsidP="005F2D0D">
            <w:pPr>
              <w:jc w:val="both"/>
            </w:pPr>
            <w:r w:rsidRPr="006F1011">
              <w:t>Report date and time</w:t>
            </w:r>
          </w:p>
        </w:tc>
      </w:tr>
      <w:tr w:rsidR="004F0070" w14:paraId="505C7D37" w14:textId="77777777" w:rsidTr="005F2D0D">
        <w:tc>
          <w:tcPr>
            <w:tcW w:w="3125" w:type="dxa"/>
          </w:tcPr>
          <w:p w14:paraId="7F36ED88" w14:textId="77777777" w:rsidR="004F0070" w:rsidRPr="00416EFD" w:rsidRDefault="004F0070" w:rsidP="005F2D0D">
            <w:pPr>
              <w:jc w:val="both"/>
            </w:pPr>
            <w:r w:rsidRPr="00416EFD">
              <w:t>SPCM_COLLECTED_DT</w:t>
            </w:r>
          </w:p>
        </w:tc>
        <w:tc>
          <w:tcPr>
            <w:tcW w:w="1312" w:type="dxa"/>
          </w:tcPr>
          <w:p w14:paraId="79436E3E" w14:textId="77777777" w:rsidR="004F0070" w:rsidRPr="00416EFD" w:rsidRDefault="004F0070" w:rsidP="005F2D0D">
            <w:pPr>
              <w:jc w:val="both"/>
            </w:pPr>
            <w:r w:rsidRPr="00416EFD">
              <w:t>DATE</w:t>
            </w:r>
          </w:p>
        </w:tc>
        <w:tc>
          <w:tcPr>
            <w:tcW w:w="4692" w:type="dxa"/>
          </w:tcPr>
          <w:p w14:paraId="2AE939D5" w14:textId="77777777" w:rsidR="004F0070" w:rsidRPr="006F1011" w:rsidRDefault="004F0070" w:rsidP="005F2D0D">
            <w:pPr>
              <w:jc w:val="both"/>
            </w:pPr>
            <w:r w:rsidRPr="006F1011">
              <w:t>Specimen collected date</w:t>
            </w:r>
          </w:p>
        </w:tc>
      </w:tr>
      <w:tr w:rsidR="004F0070" w14:paraId="1D22452E" w14:textId="77777777" w:rsidTr="005F2D0D">
        <w:tc>
          <w:tcPr>
            <w:tcW w:w="3125" w:type="dxa"/>
          </w:tcPr>
          <w:p w14:paraId="073C82D9" w14:textId="77777777" w:rsidR="004F0070" w:rsidRPr="00416EFD" w:rsidRDefault="004F0070" w:rsidP="005F2D0D">
            <w:pPr>
              <w:jc w:val="both"/>
            </w:pPr>
            <w:r w:rsidRPr="00416EFD">
              <w:t>SPCM_COLLECTED_TM</w:t>
            </w:r>
          </w:p>
        </w:tc>
        <w:tc>
          <w:tcPr>
            <w:tcW w:w="1312" w:type="dxa"/>
          </w:tcPr>
          <w:p w14:paraId="37746678" w14:textId="77777777" w:rsidR="004F0070" w:rsidRPr="00416EFD" w:rsidRDefault="004F0070" w:rsidP="005F2D0D">
            <w:pPr>
              <w:jc w:val="both"/>
            </w:pPr>
            <w:r w:rsidRPr="00416EFD">
              <w:t>VARCHAR</w:t>
            </w:r>
          </w:p>
        </w:tc>
        <w:tc>
          <w:tcPr>
            <w:tcW w:w="4692" w:type="dxa"/>
          </w:tcPr>
          <w:p w14:paraId="078BE6CF" w14:textId="77777777" w:rsidR="004F0070" w:rsidRPr="006F1011" w:rsidRDefault="004F0070" w:rsidP="005F2D0D">
            <w:pPr>
              <w:jc w:val="both"/>
            </w:pPr>
            <w:r w:rsidRPr="006F1011">
              <w:t>Specimen collected time</w:t>
            </w:r>
          </w:p>
        </w:tc>
      </w:tr>
      <w:tr w:rsidR="004F0070" w14:paraId="134EC990" w14:textId="77777777" w:rsidTr="005F2D0D">
        <w:tc>
          <w:tcPr>
            <w:tcW w:w="3125" w:type="dxa"/>
          </w:tcPr>
          <w:p w14:paraId="46C4AF1B" w14:textId="77777777" w:rsidR="004F0070" w:rsidRPr="00416EFD" w:rsidRDefault="004F0070" w:rsidP="005F2D0D">
            <w:pPr>
              <w:jc w:val="both"/>
            </w:pPr>
            <w:r w:rsidRPr="00416EFD">
              <w:t>SPCM_RECEIVED_DT</w:t>
            </w:r>
          </w:p>
        </w:tc>
        <w:tc>
          <w:tcPr>
            <w:tcW w:w="1312" w:type="dxa"/>
          </w:tcPr>
          <w:p w14:paraId="027E7DE6" w14:textId="77777777" w:rsidR="004F0070" w:rsidRPr="00416EFD" w:rsidRDefault="004F0070" w:rsidP="005F2D0D">
            <w:pPr>
              <w:jc w:val="both"/>
            </w:pPr>
            <w:r w:rsidRPr="00416EFD">
              <w:t>DATE</w:t>
            </w:r>
          </w:p>
        </w:tc>
        <w:tc>
          <w:tcPr>
            <w:tcW w:w="4692" w:type="dxa"/>
          </w:tcPr>
          <w:p w14:paraId="49B080EC" w14:textId="77777777" w:rsidR="004F0070" w:rsidRPr="006F1011" w:rsidRDefault="004F0070" w:rsidP="005F2D0D">
            <w:pPr>
              <w:jc w:val="both"/>
            </w:pPr>
            <w:r w:rsidRPr="006F1011">
              <w:t>Specimen received date</w:t>
            </w:r>
          </w:p>
        </w:tc>
      </w:tr>
      <w:tr w:rsidR="004F0070" w14:paraId="3EA26985" w14:textId="77777777" w:rsidTr="005F2D0D">
        <w:tc>
          <w:tcPr>
            <w:tcW w:w="3125" w:type="dxa"/>
          </w:tcPr>
          <w:p w14:paraId="50974C0A" w14:textId="77777777" w:rsidR="004F0070" w:rsidRPr="00416EFD" w:rsidRDefault="004F0070" w:rsidP="005F2D0D">
            <w:pPr>
              <w:jc w:val="both"/>
            </w:pPr>
            <w:r w:rsidRPr="00416EFD">
              <w:t>SPCM_RECEIVED_TM</w:t>
            </w:r>
          </w:p>
        </w:tc>
        <w:tc>
          <w:tcPr>
            <w:tcW w:w="1312" w:type="dxa"/>
          </w:tcPr>
          <w:p w14:paraId="574CF459" w14:textId="77777777" w:rsidR="004F0070" w:rsidRPr="00416EFD" w:rsidRDefault="004F0070" w:rsidP="005F2D0D">
            <w:pPr>
              <w:jc w:val="both"/>
            </w:pPr>
            <w:r w:rsidRPr="00416EFD">
              <w:t>VARCHAR</w:t>
            </w:r>
          </w:p>
        </w:tc>
        <w:tc>
          <w:tcPr>
            <w:tcW w:w="4692" w:type="dxa"/>
          </w:tcPr>
          <w:p w14:paraId="3E46D692" w14:textId="77777777" w:rsidR="004F0070" w:rsidRPr="006F1011" w:rsidRDefault="004F0070" w:rsidP="005F2D0D">
            <w:pPr>
              <w:jc w:val="both"/>
            </w:pPr>
            <w:r w:rsidRPr="006F1011">
              <w:t>Specimen received time</w:t>
            </w:r>
          </w:p>
        </w:tc>
      </w:tr>
      <w:tr w:rsidR="004F0070" w14:paraId="776F0EBE" w14:textId="77777777" w:rsidTr="005F2D0D">
        <w:tc>
          <w:tcPr>
            <w:tcW w:w="3125" w:type="dxa"/>
          </w:tcPr>
          <w:p w14:paraId="77B6DBEB" w14:textId="77777777" w:rsidR="004F0070" w:rsidRPr="00416EFD" w:rsidRDefault="004F0070" w:rsidP="005F2D0D">
            <w:pPr>
              <w:jc w:val="both"/>
            </w:pPr>
            <w:r w:rsidRPr="00416EFD">
              <w:t>UPDATED_DTTM</w:t>
            </w:r>
          </w:p>
        </w:tc>
        <w:tc>
          <w:tcPr>
            <w:tcW w:w="1312" w:type="dxa"/>
          </w:tcPr>
          <w:p w14:paraId="3D1FC6F3" w14:textId="77777777" w:rsidR="004F0070" w:rsidRPr="00416EFD" w:rsidRDefault="004F0070" w:rsidP="005F2D0D">
            <w:pPr>
              <w:jc w:val="both"/>
            </w:pPr>
            <w:r w:rsidRPr="00416EFD">
              <w:t>TIMESTAMP</w:t>
            </w:r>
          </w:p>
        </w:tc>
        <w:tc>
          <w:tcPr>
            <w:tcW w:w="4692" w:type="dxa"/>
          </w:tcPr>
          <w:p w14:paraId="0720266E" w14:textId="77777777" w:rsidR="004F0070" w:rsidRPr="006F1011" w:rsidRDefault="004F0070" w:rsidP="005F2D0D">
            <w:pPr>
              <w:jc w:val="both"/>
            </w:pPr>
            <w:r w:rsidRPr="006F1011">
              <w:t>Updated date and time</w:t>
            </w:r>
          </w:p>
        </w:tc>
      </w:tr>
      <w:tr w:rsidR="004F0070" w14:paraId="1954E723" w14:textId="77777777" w:rsidTr="005F2D0D">
        <w:tc>
          <w:tcPr>
            <w:tcW w:w="3125" w:type="dxa"/>
          </w:tcPr>
          <w:p w14:paraId="7A95857B" w14:textId="77777777" w:rsidR="004F0070" w:rsidRPr="00416EFD" w:rsidRDefault="004F0070" w:rsidP="005F2D0D">
            <w:pPr>
              <w:jc w:val="both"/>
            </w:pPr>
            <w:r w:rsidRPr="00416EFD">
              <w:t>ISARCHIVED</w:t>
            </w:r>
          </w:p>
        </w:tc>
        <w:tc>
          <w:tcPr>
            <w:tcW w:w="1312" w:type="dxa"/>
          </w:tcPr>
          <w:p w14:paraId="552EC6A1" w14:textId="77777777" w:rsidR="004F0070" w:rsidRPr="00416EFD" w:rsidRDefault="004F0070" w:rsidP="005F2D0D">
            <w:pPr>
              <w:jc w:val="both"/>
            </w:pPr>
            <w:r w:rsidRPr="00416EFD">
              <w:t>INTEGER</w:t>
            </w:r>
          </w:p>
        </w:tc>
        <w:tc>
          <w:tcPr>
            <w:tcW w:w="4692" w:type="dxa"/>
          </w:tcPr>
          <w:p w14:paraId="7E86ED92" w14:textId="77777777" w:rsidR="004F0070" w:rsidRPr="006F1011" w:rsidRDefault="004F0070" w:rsidP="005F2D0D">
            <w:pPr>
              <w:jc w:val="both"/>
            </w:pPr>
            <w:r w:rsidRPr="006F1011">
              <w:t>Archived flag</w:t>
            </w:r>
          </w:p>
        </w:tc>
      </w:tr>
      <w:tr w:rsidR="004F0070" w14:paraId="1BED0639" w14:textId="77777777" w:rsidTr="005F2D0D">
        <w:tc>
          <w:tcPr>
            <w:tcW w:w="3125" w:type="dxa"/>
          </w:tcPr>
          <w:p w14:paraId="6933EF2C" w14:textId="77777777" w:rsidR="004F0070" w:rsidRPr="00416EFD" w:rsidRDefault="004F0070" w:rsidP="005F2D0D">
            <w:pPr>
              <w:jc w:val="both"/>
            </w:pPr>
            <w:r w:rsidRPr="00416EFD">
              <w:t>TRANSFORMATIONPROCESSID</w:t>
            </w:r>
          </w:p>
        </w:tc>
        <w:tc>
          <w:tcPr>
            <w:tcW w:w="1312" w:type="dxa"/>
          </w:tcPr>
          <w:p w14:paraId="086B5370" w14:textId="77777777" w:rsidR="004F0070" w:rsidRPr="00416EFD" w:rsidRDefault="004F0070" w:rsidP="005F2D0D">
            <w:pPr>
              <w:jc w:val="both"/>
            </w:pPr>
            <w:r w:rsidRPr="00416EFD">
              <w:t>INTEGER</w:t>
            </w:r>
          </w:p>
        </w:tc>
        <w:tc>
          <w:tcPr>
            <w:tcW w:w="4692" w:type="dxa"/>
          </w:tcPr>
          <w:p w14:paraId="186CAB1C" w14:textId="77777777" w:rsidR="004F0070" w:rsidRPr="006F1011" w:rsidRDefault="004F0070" w:rsidP="005F2D0D">
            <w:pPr>
              <w:jc w:val="both"/>
            </w:pPr>
            <w:r w:rsidRPr="006F1011">
              <w:t>Transformation process ID</w:t>
            </w:r>
          </w:p>
        </w:tc>
      </w:tr>
      <w:tr w:rsidR="004F0070" w14:paraId="4CAB4EB6" w14:textId="77777777" w:rsidTr="005F2D0D">
        <w:tc>
          <w:tcPr>
            <w:tcW w:w="3125" w:type="dxa"/>
          </w:tcPr>
          <w:p w14:paraId="6F148342" w14:textId="77777777" w:rsidR="004F0070" w:rsidRPr="00416EFD" w:rsidRDefault="004F0070" w:rsidP="005F2D0D">
            <w:pPr>
              <w:jc w:val="both"/>
            </w:pPr>
            <w:r w:rsidRPr="00416EFD">
              <w:t>ISBINARY</w:t>
            </w:r>
          </w:p>
        </w:tc>
        <w:tc>
          <w:tcPr>
            <w:tcW w:w="1312" w:type="dxa"/>
          </w:tcPr>
          <w:p w14:paraId="00FC70EB" w14:textId="77777777" w:rsidR="004F0070" w:rsidRPr="00416EFD" w:rsidRDefault="004F0070" w:rsidP="005F2D0D">
            <w:pPr>
              <w:jc w:val="both"/>
            </w:pPr>
            <w:r w:rsidRPr="00416EFD">
              <w:t>VARCHAR</w:t>
            </w:r>
          </w:p>
        </w:tc>
        <w:tc>
          <w:tcPr>
            <w:tcW w:w="4692" w:type="dxa"/>
          </w:tcPr>
          <w:p w14:paraId="6F84973F" w14:textId="77777777" w:rsidR="004F0070" w:rsidRPr="006F1011" w:rsidRDefault="004F0070" w:rsidP="005F2D0D">
            <w:pPr>
              <w:jc w:val="both"/>
            </w:pPr>
            <w:r w:rsidRPr="006F1011">
              <w:t>Is binary (true/false)</w:t>
            </w:r>
          </w:p>
        </w:tc>
      </w:tr>
      <w:tr w:rsidR="004F0070" w14:paraId="3E105F9E" w14:textId="77777777" w:rsidTr="005F2D0D">
        <w:tc>
          <w:tcPr>
            <w:tcW w:w="3125" w:type="dxa"/>
          </w:tcPr>
          <w:p w14:paraId="62F7870A" w14:textId="35B6B499" w:rsidR="004F0070" w:rsidRPr="00416EFD" w:rsidRDefault="004F0070" w:rsidP="005F2D0D">
            <w:pPr>
              <w:jc w:val="both"/>
            </w:pPr>
            <w:r w:rsidRPr="00416EFD">
              <w:t>ALF_</w:t>
            </w:r>
            <w:r w:rsidR="009350D1">
              <w:t>P</w:t>
            </w:r>
            <w:r w:rsidRPr="00416EFD">
              <w:t>E</w:t>
            </w:r>
          </w:p>
        </w:tc>
        <w:tc>
          <w:tcPr>
            <w:tcW w:w="1312" w:type="dxa"/>
          </w:tcPr>
          <w:p w14:paraId="4D046C30" w14:textId="77777777" w:rsidR="004F0070" w:rsidRPr="00416EFD" w:rsidRDefault="004F0070" w:rsidP="005F2D0D">
            <w:pPr>
              <w:jc w:val="both"/>
            </w:pPr>
            <w:r w:rsidRPr="00416EFD">
              <w:t>INTEGER</w:t>
            </w:r>
          </w:p>
        </w:tc>
        <w:tc>
          <w:tcPr>
            <w:tcW w:w="4692" w:type="dxa"/>
          </w:tcPr>
          <w:p w14:paraId="3DB75A4F" w14:textId="77777777" w:rsidR="004F0070" w:rsidRPr="006F1011" w:rsidRDefault="004F0070" w:rsidP="005F2D0D">
            <w:pPr>
              <w:jc w:val="both"/>
            </w:pPr>
            <w:r w:rsidRPr="006F1011">
              <w:t>LINKAGE FIELD - Person identifier (encrypted NHS number)</w:t>
            </w:r>
          </w:p>
        </w:tc>
      </w:tr>
      <w:tr w:rsidR="004F0070" w14:paraId="671977F8" w14:textId="77777777" w:rsidTr="005F2D0D">
        <w:tc>
          <w:tcPr>
            <w:tcW w:w="3125" w:type="dxa"/>
          </w:tcPr>
          <w:p w14:paraId="1530FEDA" w14:textId="77777777" w:rsidR="004F0070" w:rsidRPr="00416EFD" w:rsidRDefault="004F0070" w:rsidP="005F2D0D">
            <w:pPr>
              <w:jc w:val="both"/>
            </w:pPr>
            <w:r w:rsidRPr="00416EFD">
              <w:t>ALF_STS_CD</w:t>
            </w:r>
          </w:p>
        </w:tc>
        <w:tc>
          <w:tcPr>
            <w:tcW w:w="1312" w:type="dxa"/>
          </w:tcPr>
          <w:p w14:paraId="13ADAB7E" w14:textId="77777777" w:rsidR="004F0070" w:rsidRPr="00416EFD" w:rsidRDefault="004F0070" w:rsidP="005F2D0D">
            <w:pPr>
              <w:jc w:val="both"/>
            </w:pPr>
            <w:r w:rsidRPr="00416EFD">
              <w:t>INTEGER</w:t>
            </w:r>
          </w:p>
        </w:tc>
        <w:tc>
          <w:tcPr>
            <w:tcW w:w="4692" w:type="dxa"/>
          </w:tcPr>
          <w:p w14:paraId="0898C064" w14:textId="3C161FBB" w:rsidR="004F0070" w:rsidRPr="006F1011" w:rsidRDefault="004F0070">
            <w:pPr>
              <w:jc w:val="both"/>
            </w:pPr>
            <w:r w:rsidRPr="006F1011">
              <w:t>ALF status code</w:t>
            </w:r>
          </w:p>
        </w:tc>
      </w:tr>
      <w:tr w:rsidR="004F0070" w14:paraId="0B502B2D" w14:textId="77777777" w:rsidTr="005F2D0D">
        <w:tc>
          <w:tcPr>
            <w:tcW w:w="3125" w:type="dxa"/>
          </w:tcPr>
          <w:p w14:paraId="571C5569" w14:textId="77777777" w:rsidR="004F0070" w:rsidRPr="00416EFD" w:rsidRDefault="004F0070" w:rsidP="005F2D0D">
            <w:pPr>
              <w:jc w:val="both"/>
            </w:pPr>
            <w:r w:rsidRPr="00416EFD">
              <w:t>ALF_MTCH_PCT</w:t>
            </w:r>
          </w:p>
        </w:tc>
        <w:tc>
          <w:tcPr>
            <w:tcW w:w="1312" w:type="dxa"/>
          </w:tcPr>
          <w:p w14:paraId="750581B2" w14:textId="77777777" w:rsidR="004F0070" w:rsidRPr="00416EFD" w:rsidRDefault="004F0070" w:rsidP="005F2D0D">
            <w:pPr>
              <w:jc w:val="both"/>
            </w:pPr>
            <w:r w:rsidRPr="00416EFD">
              <w:t>DOUBLE</w:t>
            </w:r>
          </w:p>
        </w:tc>
        <w:tc>
          <w:tcPr>
            <w:tcW w:w="4692" w:type="dxa"/>
          </w:tcPr>
          <w:p w14:paraId="6F4D80B9" w14:textId="77777777" w:rsidR="004F0070" w:rsidRPr="006F1011" w:rsidRDefault="004F0070" w:rsidP="005F2D0D">
            <w:pPr>
              <w:jc w:val="both"/>
            </w:pPr>
            <w:r w:rsidRPr="006F1011">
              <w:t>ALF match percentage (informs ALF_STS_CD)</w:t>
            </w:r>
          </w:p>
        </w:tc>
      </w:tr>
      <w:tr w:rsidR="004F0070" w14:paraId="7578E496" w14:textId="77777777" w:rsidTr="005F2D0D">
        <w:tc>
          <w:tcPr>
            <w:tcW w:w="3125" w:type="dxa"/>
          </w:tcPr>
          <w:p w14:paraId="1D951B77" w14:textId="77777777" w:rsidR="004F0070" w:rsidRPr="00416EFD" w:rsidRDefault="004F0070" w:rsidP="005F2D0D">
            <w:pPr>
              <w:jc w:val="both"/>
            </w:pPr>
            <w:r w:rsidRPr="00416EFD">
              <w:t>STATS_CURR_CENSUS_LSOA_CD</w:t>
            </w:r>
          </w:p>
        </w:tc>
        <w:tc>
          <w:tcPr>
            <w:tcW w:w="1312" w:type="dxa"/>
          </w:tcPr>
          <w:p w14:paraId="7C4B6DF5" w14:textId="77777777" w:rsidR="004F0070" w:rsidRPr="00416EFD" w:rsidRDefault="004F0070" w:rsidP="005F2D0D">
            <w:pPr>
              <w:jc w:val="both"/>
            </w:pPr>
            <w:r w:rsidRPr="00416EFD">
              <w:t>VARCHAR</w:t>
            </w:r>
          </w:p>
        </w:tc>
        <w:tc>
          <w:tcPr>
            <w:tcW w:w="4692" w:type="dxa"/>
          </w:tcPr>
          <w:p w14:paraId="74C64603" w14:textId="77777777" w:rsidR="004F0070" w:rsidRPr="006F1011" w:rsidRDefault="004F0070" w:rsidP="005F2D0D">
            <w:pPr>
              <w:jc w:val="both"/>
            </w:pPr>
            <w:r w:rsidRPr="006F1011">
              <w:t>LSOA code from current census</w:t>
            </w:r>
          </w:p>
        </w:tc>
      </w:tr>
      <w:tr w:rsidR="004F0070" w14:paraId="16C12843" w14:textId="77777777" w:rsidTr="005F2D0D">
        <w:tc>
          <w:tcPr>
            <w:tcW w:w="3125" w:type="dxa"/>
          </w:tcPr>
          <w:p w14:paraId="39E6464E" w14:textId="77777777" w:rsidR="004F0070" w:rsidRPr="00416EFD" w:rsidRDefault="004F0070" w:rsidP="005F2D0D">
            <w:pPr>
              <w:jc w:val="both"/>
            </w:pPr>
            <w:r w:rsidRPr="00416EFD">
              <w:t>AVAIL_FROM_DT</w:t>
            </w:r>
          </w:p>
        </w:tc>
        <w:tc>
          <w:tcPr>
            <w:tcW w:w="1312" w:type="dxa"/>
          </w:tcPr>
          <w:p w14:paraId="5223E2E5" w14:textId="77777777" w:rsidR="004F0070" w:rsidRDefault="004F0070" w:rsidP="005F2D0D">
            <w:pPr>
              <w:jc w:val="both"/>
            </w:pPr>
            <w:r w:rsidRPr="00416EFD">
              <w:t>DATE</w:t>
            </w:r>
          </w:p>
        </w:tc>
        <w:tc>
          <w:tcPr>
            <w:tcW w:w="4692" w:type="dxa"/>
          </w:tcPr>
          <w:p w14:paraId="45C44CBF" w14:textId="77777777" w:rsidR="004F0070" w:rsidRDefault="004F0070" w:rsidP="005F2D0D">
            <w:pPr>
              <w:jc w:val="both"/>
            </w:pPr>
            <w:r w:rsidRPr="006F1011">
              <w:t>Date of data upload into SAIL</w:t>
            </w:r>
          </w:p>
        </w:tc>
      </w:tr>
    </w:tbl>
    <w:p w14:paraId="0B3242E6" w14:textId="77777777" w:rsidR="004F0070" w:rsidRPr="00534641" w:rsidRDefault="004F0070" w:rsidP="004F0070">
      <w:pPr>
        <w:jc w:val="both"/>
        <w:rPr>
          <w:u w:val="single"/>
        </w:rPr>
      </w:pPr>
    </w:p>
    <w:p w14:paraId="17EE7AB7" w14:textId="37CC2F36" w:rsidR="005904D2" w:rsidRDefault="005904D2">
      <w:pPr>
        <w:rPr>
          <w:b/>
          <w:sz w:val="28"/>
          <w:szCs w:val="28"/>
        </w:rPr>
      </w:pPr>
    </w:p>
    <w:p w14:paraId="2EF967FE" w14:textId="77777777" w:rsidR="000517A0" w:rsidRDefault="000517A0">
      <w:pPr>
        <w:rPr>
          <w:b/>
          <w:i/>
        </w:rPr>
      </w:pPr>
      <w:r>
        <w:rPr>
          <w:b/>
          <w:i/>
        </w:rPr>
        <w:br w:type="page"/>
      </w:r>
    </w:p>
    <w:p w14:paraId="32E66FEF" w14:textId="2F3C0223" w:rsidR="005904D2" w:rsidRDefault="0081298B" w:rsidP="005904D2">
      <w:pPr>
        <w:jc w:val="both"/>
        <w:rPr>
          <w:b/>
          <w:i/>
        </w:rPr>
      </w:pPr>
      <w:r>
        <w:rPr>
          <w:b/>
          <w:i/>
        </w:rPr>
        <w:lastRenderedPageBreak/>
        <w:t xml:space="preserve">Figure 8: </w:t>
      </w:r>
      <w:r w:rsidR="005904D2" w:rsidRPr="00DD0F38">
        <w:rPr>
          <w:b/>
          <w:i/>
        </w:rPr>
        <w:t xml:space="preserve">Defining research </w:t>
      </w:r>
      <w:r w:rsidR="00897EBF">
        <w:rPr>
          <w:b/>
          <w:i/>
        </w:rPr>
        <w:t>definition</w:t>
      </w:r>
      <w:r w:rsidR="005904D2" w:rsidRPr="00DD0F38">
        <w:rPr>
          <w:b/>
          <w:i/>
        </w:rPr>
        <w:t xml:space="preserve"> of interest in WRRS - Process flow</w:t>
      </w:r>
    </w:p>
    <w:p w14:paraId="4D60F92B" w14:textId="77777777" w:rsidR="005904D2" w:rsidRPr="00DD0F38" w:rsidRDefault="005904D2" w:rsidP="005904D2">
      <w:pPr>
        <w:jc w:val="both"/>
        <w:rPr>
          <w:b/>
          <w:i/>
        </w:rPr>
      </w:pPr>
    </w:p>
    <w:p w14:paraId="1C43BC31" w14:textId="2C2AB230" w:rsidR="005904D2" w:rsidRDefault="00197A6B" w:rsidP="005904D2">
      <w:pPr>
        <w:jc w:val="both"/>
      </w:pPr>
      <w:r>
        <w:rPr>
          <w:noProof/>
          <w:lang w:eastAsia="en-GB"/>
        </w:rPr>
        <w:drawing>
          <wp:inline distT="0" distB="0" distL="0" distR="0" wp14:anchorId="3E6E15AD" wp14:editId="47948DE6">
            <wp:extent cx="5731510" cy="802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 flow 3.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022590"/>
                    </a:xfrm>
                    <a:prstGeom prst="rect">
                      <a:avLst/>
                    </a:prstGeom>
                  </pic:spPr>
                </pic:pic>
              </a:graphicData>
            </a:graphic>
          </wp:inline>
        </w:drawing>
      </w:r>
    </w:p>
    <w:p w14:paraId="7D6CC86C" w14:textId="34326416" w:rsidR="004F0070" w:rsidRDefault="004F0070" w:rsidP="008449D1">
      <w:pPr>
        <w:jc w:val="both"/>
        <w:rPr>
          <w:b/>
          <w:sz w:val="28"/>
          <w:szCs w:val="28"/>
        </w:rPr>
      </w:pPr>
    </w:p>
    <w:p w14:paraId="30B320DA" w14:textId="2F6AD2EE" w:rsidR="007A68ED" w:rsidRDefault="007A68ED" w:rsidP="002F37FE">
      <w:pPr>
        <w:jc w:val="both"/>
        <w:rPr>
          <w:b/>
          <w:i/>
        </w:rPr>
      </w:pPr>
      <w:r w:rsidRPr="00DD0F38">
        <w:rPr>
          <w:b/>
          <w:i/>
        </w:rPr>
        <w:t>Defining research area of</w:t>
      </w:r>
      <w:r>
        <w:rPr>
          <w:b/>
          <w:i/>
        </w:rPr>
        <w:t xml:space="preserve"> interest in WRRS – Definitions</w:t>
      </w:r>
    </w:p>
    <w:p w14:paraId="47F9AC8D" w14:textId="5FDCC3E5" w:rsidR="007A68ED" w:rsidRPr="007A68ED" w:rsidRDefault="007A68ED" w:rsidP="00B82FD2">
      <w:pPr>
        <w:jc w:val="both"/>
      </w:pPr>
      <w:r>
        <w:t>The definitions deri</w:t>
      </w:r>
      <w:r w:rsidR="00B067AF">
        <w:t xml:space="preserve">ved in WRRS </w:t>
      </w:r>
      <w:r w:rsidR="00897EBF" w:rsidRPr="00897EBF">
        <w:t xml:space="preserve">are </w:t>
      </w:r>
      <w:r w:rsidR="00C60183">
        <w:t>listed in the document WRRS_RRDA_definitions_dictionary.docx, which is held</w:t>
      </w:r>
      <w:r w:rsidR="001066A3">
        <w:t xml:space="preserve"> </w:t>
      </w:r>
      <w:r w:rsidR="00C60183">
        <w:t>on</w:t>
      </w:r>
      <w:r w:rsidR="007A1392">
        <w:t xml:space="preserve"> GitHub</w:t>
      </w:r>
      <w:r w:rsidR="00897EBF" w:rsidRPr="00897EBF">
        <w:t xml:space="preserve"> repository</w:t>
      </w:r>
      <w:r w:rsidR="00897EBF">
        <w:t xml:space="preserve"> (</w:t>
      </w:r>
      <w:r w:rsidR="001066A3" w:rsidRPr="00BD199A">
        <w:t>https://github.com/SwanseaUniversityMedical/WRRS</w:t>
      </w:r>
      <w:r w:rsidR="00897EBF">
        <w:t>)</w:t>
      </w:r>
      <w:r w:rsidR="001066A3">
        <w:t xml:space="preserve"> and also within SAIL</w:t>
      </w:r>
      <w:r>
        <w:t>. This consists of the code and name field lists which have been decided upon in order to define research areas of interest. As users derive new definitions or improve existing definitions, they should update this document with the new/improved definitions.</w:t>
      </w:r>
    </w:p>
    <w:p w14:paraId="1DF08F38" w14:textId="77777777" w:rsidR="007A68ED" w:rsidRDefault="007A68ED" w:rsidP="002F37FE">
      <w:pPr>
        <w:jc w:val="both"/>
        <w:rPr>
          <w:b/>
          <w:i/>
        </w:rPr>
      </w:pPr>
    </w:p>
    <w:p w14:paraId="1D7759E3" w14:textId="3BE6BD14" w:rsidR="0090146D" w:rsidRPr="00D45962" w:rsidRDefault="005F3C99" w:rsidP="0090146D">
      <w:pPr>
        <w:jc w:val="both"/>
        <w:rPr>
          <w:b/>
          <w:i/>
        </w:rPr>
      </w:pPr>
      <w:r w:rsidRPr="005F3C99">
        <w:rPr>
          <w:b/>
          <w:i/>
        </w:rPr>
        <w:t>Cleaning, extraction and insertion of WRRS data into working tables for research</w:t>
      </w:r>
    </w:p>
    <w:p w14:paraId="06C00FCB" w14:textId="0DB77205" w:rsidR="0090146D" w:rsidRPr="008B6045" w:rsidRDefault="00897EBF" w:rsidP="0090146D">
      <w:pPr>
        <w:jc w:val="both"/>
      </w:pPr>
      <w:r w:rsidRPr="00897EBF">
        <w:t>A working SQL template to extract definitions is available in SAIL on request, as well as at the GitHub repository listed above</w:t>
      </w:r>
      <w:r>
        <w:t>.</w:t>
      </w:r>
      <w:r w:rsidRPr="00897EBF" w:rsidDel="00897EBF">
        <w:t xml:space="preserve"> </w:t>
      </w:r>
      <w:r w:rsidRPr="00897EBF">
        <w:t>Details on the template and how to apply it can be found on the repository and supporting documentation</w:t>
      </w:r>
      <w:r>
        <w:t>.</w:t>
      </w:r>
    </w:p>
    <w:p w14:paraId="606504AE" w14:textId="609DD580" w:rsidR="009866AC" w:rsidRDefault="0090146D" w:rsidP="0090146D">
      <w:pPr>
        <w:jc w:val="both"/>
      </w:pPr>
      <w:r w:rsidRPr="008B6045">
        <w:t>The template is based on the FBC definition, and will need to be modified to suit the required NAME + CODE definition.</w:t>
      </w:r>
    </w:p>
    <w:p w14:paraId="1D7F192B" w14:textId="77777777" w:rsidR="009866AC" w:rsidRDefault="009866AC" w:rsidP="0090146D">
      <w:pPr>
        <w:jc w:val="both"/>
      </w:pPr>
    </w:p>
    <w:p w14:paraId="2E6170BC" w14:textId="27E00D46" w:rsidR="009866AC" w:rsidRPr="009866AC" w:rsidRDefault="009866AC" w:rsidP="0090146D">
      <w:pPr>
        <w:jc w:val="both"/>
        <w:rPr>
          <w:i/>
        </w:rPr>
      </w:pPr>
      <w:r w:rsidRPr="009866AC">
        <w:rPr>
          <w:i/>
        </w:rPr>
        <w:t xml:space="preserve">If you are interested in accessing the list of currently available </w:t>
      </w:r>
      <w:proofErr w:type="spellStart"/>
      <w:r w:rsidRPr="009866AC">
        <w:rPr>
          <w:i/>
        </w:rPr>
        <w:t>defintions</w:t>
      </w:r>
      <w:proofErr w:type="spellEnd"/>
      <w:r w:rsidRPr="009866AC">
        <w:rPr>
          <w:i/>
        </w:rPr>
        <w:t xml:space="preserve"> and/or collaborating on further developments in the future please get in contact with the team via email on @swansea.ac.uk</w:t>
      </w:r>
    </w:p>
    <w:p w14:paraId="0C3662C2" w14:textId="77777777" w:rsidR="0090146D" w:rsidRPr="0009545F" w:rsidRDefault="0090146D" w:rsidP="008449D1">
      <w:pPr>
        <w:jc w:val="both"/>
        <w:rPr>
          <w:b/>
          <w:sz w:val="28"/>
          <w:szCs w:val="28"/>
        </w:rPr>
      </w:pPr>
    </w:p>
    <w:sectPr w:rsidR="0090146D" w:rsidRPr="0009545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73FBE" w14:textId="77777777" w:rsidR="00E120D5" w:rsidRDefault="00E120D5" w:rsidP="00816415">
      <w:pPr>
        <w:spacing w:after="0" w:line="240" w:lineRule="auto"/>
      </w:pPr>
      <w:r>
        <w:separator/>
      </w:r>
    </w:p>
  </w:endnote>
  <w:endnote w:type="continuationSeparator" w:id="0">
    <w:p w14:paraId="77998902" w14:textId="77777777" w:rsidR="00E120D5" w:rsidRDefault="00E120D5" w:rsidP="0081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447288"/>
      <w:docPartObj>
        <w:docPartGallery w:val="Page Numbers (Bottom of Page)"/>
        <w:docPartUnique/>
      </w:docPartObj>
    </w:sdtPr>
    <w:sdtEndPr>
      <w:rPr>
        <w:noProof/>
      </w:rPr>
    </w:sdtEndPr>
    <w:sdtContent>
      <w:p w14:paraId="6E76CDBC" w14:textId="69E80BBB" w:rsidR="00E120D5" w:rsidRDefault="00E120D5">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4F5D67A4" w14:textId="77777777" w:rsidR="00E120D5" w:rsidRDefault="00E12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E0185" w14:textId="77777777" w:rsidR="00E120D5" w:rsidRDefault="00E120D5" w:rsidP="00816415">
      <w:pPr>
        <w:spacing w:after="0" w:line="240" w:lineRule="auto"/>
      </w:pPr>
      <w:r>
        <w:separator/>
      </w:r>
    </w:p>
  </w:footnote>
  <w:footnote w:type="continuationSeparator" w:id="0">
    <w:p w14:paraId="3B79119D" w14:textId="77777777" w:rsidR="00E120D5" w:rsidRDefault="00E120D5" w:rsidP="0081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B7A91"/>
    <w:multiLevelType w:val="hybridMultilevel"/>
    <w:tmpl w:val="E4201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E53DC4"/>
    <w:multiLevelType w:val="hybridMultilevel"/>
    <w:tmpl w:val="9F5A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8507F"/>
    <w:multiLevelType w:val="hybridMultilevel"/>
    <w:tmpl w:val="3E3AA57A"/>
    <w:lvl w:ilvl="0" w:tplc="7466D4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B4CDD"/>
    <w:multiLevelType w:val="hybridMultilevel"/>
    <w:tmpl w:val="58400E5A"/>
    <w:lvl w:ilvl="0" w:tplc="DE04C5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F943A2"/>
    <w:multiLevelType w:val="hybridMultilevel"/>
    <w:tmpl w:val="DD12A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D87F57"/>
    <w:multiLevelType w:val="hybridMultilevel"/>
    <w:tmpl w:val="6E0C41E4"/>
    <w:lvl w:ilvl="0" w:tplc="0986B5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017E9D"/>
    <w:multiLevelType w:val="hybridMultilevel"/>
    <w:tmpl w:val="25720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jS2NDQxtTA1szBQ0lEKTi0uzszPAykwqgUAzMjL4CwAAAA="/>
  </w:docVars>
  <w:rsids>
    <w:rsidRoot w:val="00047493"/>
    <w:rsid w:val="000050DD"/>
    <w:rsid w:val="000224FC"/>
    <w:rsid w:val="000230C2"/>
    <w:rsid w:val="00027B66"/>
    <w:rsid w:val="0004704A"/>
    <w:rsid w:val="00047493"/>
    <w:rsid w:val="000517A0"/>
    <w:rsid w:val="00056AFB"/>
    <w:rsid w:val="0006460C"/>
    <w:rsid w:val="0007190D"/>
    <w:rsid w:val="00071FE8"/>
    <w:rsid w:val="00082DFD"/>
    <w:rsid w:val="00093CFC"/>
    <w:rsid w:val="0009545F"/>
    <w:rsid w:val="000A1BA0"/>
    <w:rsid w:val="000B11BB"/>
    <w:rsid w:val="000C7409"/>
    <w:rsid w:val="000D1573"/>
    <w:rsid w:val="000D421D"/>
    <w:rsid w:val="000F1983"/>
    <w:rsid w:val="000F383F"/>
    <w:rsid w:val="001066A3"/>
    <w:rsid w:val="001360B4"/>
    <w:rsid w:val="0014646B"/>
    <w:rsid w:val="001543FD"/>
    <w:rsid w:val="00173184"/>
    <w:rsid w:val="00197A6B"/>
    <w:rsid w:val="001A6A4F"/>
    <w:rsid w:val="001B7954"/>
    <w:rsid w:val="001B7ADC"/>
    <w:rsid w:val="001C1200"/>
    <w:rsid w:val="001C764C"/>
    <w:rsid w:val="001D72D3"/>
    <w:rsid w:val="001E6701"/>
    <w:rsid w:val="001F28A0"/>
    <w:rsid w:val="00204D7D"/>
    <w:rsid w:val="00216D2C"/>
    <w:rsid w:val="00226545"/>
    <w:rsid w:val="0023666A"/>
    <w:rsid w:val="00253ACB"/>
    <w:rsid w:val="00255988"/>
    <w:rsid w:val="0026242E"/>
    <w:rsid w:val="0027030F"/>
    <w:rsid w:val="00272C3C"/>
    <w:rsid w:val="00274E05"/>
    <w:rsid w:val="00281843"/>
    <w:rsid w:val="00286959"/>
    <w:rsid w:val="002870BF"/>
    <w:rsid w:val="00290012"/>
    <w:rsid w:val="002B2B28"/>
    <w:rsid w:val="002D60D8"/>
    <w:rsid w:val="002E6B3D"/>
    <w:rsid w:val="002F37FE"/>
    <w:rsid w:val="002F673A"/>
    <w:rsid w:val="002F7911"/>
    <w:rsid w:val="00303F40"/>
    <w:rsid w:val="0032123E"/>
    <w:rsid w:val="00326E49"/>
    <w:rsid w:val="00334E8F"/>
    <w:rsid w:val="00337366"/>
    <w:rsid w:val="00342B63"/>
    <w:rsid w:val="003627C0"/>
    <w:rsid w:val="00362BB3"/>
    <w:rsid w:val="00384071"/>
    <w:rsid w:val="00392196"/>
    <w:rsid w:val="003A7185"/>
    <w:rsid w:val="003C0FFA"/>
    <w:rsid w:val="003C7B59"/>
    <w:rsid w:val="003D6E2B"/>
    <w:rsid w:val="003E4531"/>
    <w:rsid w:val="003F3397"/>
    <w:rsid w:val="00421EFA"/>
    <w:rsid w:val="00443B41"/>
    <w:rsid w:val="004502C9"/>
    <w:rsid w:val="00466FA7"/>
    <w:rsid w:val="004670DB"/>
    <w:rsid w:val="00477E28"/>
    <w:rsid w:val="00481F45"/>
    <w:rsid w:val="004843FB"/>
    <w:rsid w:val="00484B28"/>
    <w:rsid w:val="004853B6"/>
    <w:rsid w:val="004954D4"/>
    <w:rsid w:val="00495EA9"/>
    <w:rsid w:val="004A5D16"/>
    <w:rsid w:val="004C3449"/>
    <w:rsid w:val="004C6CCA"/>
    <w:rsid w:val="004E6D96"/>
    <w:rsid w:val="004F0070"/>
    <w:rsid w:val="00534641"/>
    <w:rsid w:val="0053466D"/>
    <w:rsid w:val="00535509"/>
    <w:rsid w:val="005618FC"/>
    <w:rsid w:val="00567641"/>
    <w:rsid w:val="0057521B"/>
    <w:rsid w:val="00575EA9"/>
    <w:rsid w:val="00585E33"/>
    <w:rsid w:val="005904D2"/>
    <w:rsid w:val="005A5F08"/>
    <w:rsid w:val="005B2210"/>
    <w:rsid w:val="005B7599"/>
    <w:rsid w:val="005C083F"/>
    <w:rsid w:val="005D0F11"/>
    <w:rsid w:val="005F2D0D"/>
    <w:rsid w:val="005F3C99"/>
    <w:rsid w:val="005F4C1F"/>
    <w:rsid w:val="005F70CF"/>
    <w:rsid w:val="0062036A"/>
    <w:rsid w:val="00624405"/>
    <w:rsid w:val="006500DD"/>
    <w:rsid w:val="00657A82"/>
    <w:rsid w:val="0066249C"/>
    <w:rsid w:val="00671827"/>
    <w:rsid w:val="0068405F"/>
    <w:rsid w:val="006A235C"/>
    <w:rsid w:val="006A5CC9"/>
    <w:rsid w:val="006B3ED5"/>
    <w:rsid w:val="006B4179"/>
    <w:rsid w:val="006E6510"/>
    <w:rsid w:val="0070158B"/>
    <w:rsid w:val="00707561"/>
    <w:rsid w:val="007275C8"/>
    <w:rsid w:val="00733CFD"/>
    <w:rsid w:val="00743DD2"/>
    <w:rsid w:val="00753770"/>
    <w:rsid w:val="007737E6"/>
    <w:rsid w:val="00774402"/>
    <w:rsid w:val="00777886"/>
    <w:rsid w:val="007A0DB1"/>
    <w:rsid w:val="007A1392"/>
    <w:rsid w:val="007A68ED"/>
    <w:rsid w:val="007D24B5"/>
    <w:rsid w:val="007F4A02"/>
    <w:rsid w:val="0081298B"/>
    <w:rsid w:val="008131E4"/>
    <w:rsid w:val="00816415"/>
    <w:rsid w:val="00821926"/>
    <w:rsid w:val="008449D1"/>
    <w:rsid w:val="00852539"/>
    <w:rsid w:val="0086640F"/>
    <w:rsid w:val="0087410F"/>
    <w:rsid w:val="008835FB"/>
    <w:rsid w:val="00883C4A"/>
    <w:rsid w:val="00884D5D"/>
    <w:rsid w:val="0089066B"/>
    <w:rsid w:val="00891B3F"/>
    <w:rsid w:val="00897EBF"/>
    <w:rsid w:val="008A2E07"/>
    <w:rsid w:val="008A4D50"/>
    <w:rsid w:val="008B22B3"/>
    <w:rsid w:val="008B6045"/>
    <w:rsid w:val="008D5AD3"/>
    <w:rsid w:val="008E15BA"/>
    <w:rsid w:val="008E7336"/>
    <w:rsid w:val="008F45CD"/>
    <w:rsid w:val="0090146D"/>
    <w:rsid w:val="00913159"/>
    <w:rsid w:val="0093084C"/>
    <w:rsid w:val="00930969"/>
    <w:rsid w:val="009350D1"/>
    <w:rsid w:val="009602DE"/>
    <w:rsid w:val="00967AF4"/>
    <w:rsid w:val="00977A51"/>
    <w:rsid w:val="00984131"/>
    <w:rsid w:val="009866AC"/>
    <w:rsid w:val="00994F64"/>
    <w:rsid w:val="009A5AF8"/>
    <w:rsid w:val="009C5926"/>
    <w:rsid w:val="009D6D4F"/>
    <w:rsid w:val="00A02380"/>
    <w:rsid w:val="00A1549B"/>
    <w:rsid w:val="00A215E5"/>
    <w:rsid w:val="00A26CE5"/>
    <w:rsid w:val="00A626D8"/>
    <w:rsid w:val="00A673E4"/>
    <w:rsid w:val="00A70995"/>
    <w:rsid w:val="00A71D1D"/>
    <w:rsid w:val="00A73A09"/>
    <w:rsid w:val="00A856B0"/>
    <w:rsid w:val="00A95DC8"/>
    <w:rsid w:val="00AA12FA"/>
    <w:rsid w:val="00AC42F3"/>
    <w:rsid w:val="00AD6AD8"/>
    <w:rsid w:val="00B01B37"/>
    <w:rsid w:val="00B020FD"/>
    <w:rsid w:val="00B067AF"/>
    <w:rsid w:val="00B2590C"/>
    <w:rsid w:val="00B32D94"/>
    <w:rsid w:val="00B43C2E"/>
    <w:rsid w:val="00B46017"/>
    <w:rsid w:val="00B53892"/>
    <w:rsid w:val="00B645DF"/>
    <w:rsid w:val="00B66210"/>
    <w:rsid w:val="00B70F71"/>
    <w:rsid w:val="00B760EE"/>
    <w:rsid w:val="00B7779D"/>
    <w:rsid w:val="00B82FD2"/>
    <w:rsid w:val="00B93C7E"/>
    <w:rsid w:val="00BD199A"/>
    <w:rsid w:val="00BD2F8F"/>
    <w:rsid w:val="00BE63C3"/>
    <w:rsid w:val="00BE63F6"/>
    <w:rsid w:val="00C36BAA"/>
    <w:rsid w:val="00C4529F"/>
    <w:rsid w:val="00C60183"/>
    <w:rsid w:val="00C97009"/>
    <w:rsid w:val="00CA03C7"/>
    <w:rsid w:val="00CA2E0C"/>
    <w:rsid w:val="00CA5DAF"/>
    <w:rsid w:val="00CB6FA2"/>
    <w:rsid w:val="00CC10CD"/>
    <w:rsid w:val="00CD3AA7"/>
    <w:rsid w:val="00CD4DC2"/>
    <w:rsid w:val="00CF3D02"/>
    <w:rsid w:val="00D23B70"/>
    <w:rsid w:val="00D25424"/>
    <w:rsid w:val="00D30E9B"/>
    <w:rsid w:val="00D42FA8"/>
    <w:rsid w:val="00D45962"/>
    <w:rsid w:val="00D83AEA"/>
    <w:rsid w:val="00D93DF8"/>
    <w:rsid w:val="00D95473"/>
    <w:rsid w:val="00D97AAE"/>
    <w:rsid w:val="00DB32DE"/>
    <w:rsid w:val="00DC08A6"/>
    <w:rsid w:val="00DC0BEB"/>
    <w:rsid w:val="00DD0F38"/>
    <w:rsid w:val="00DD4413"/>
    <w:rsid w:val="00DD6B7C"/>
    <w:rsid w:val="00DE0080"/>
    <w:rsid w:val="00DE405B"/>
    <w:rsid w:val="00DF3931"/>
    <w:rsid w:val="00E120D5"/>
    <w:rsid w:val="00E15A69"/>
    <w:rsid w:val="00E224E9"/>
    <w:rsid w:val="00E22E6D"/>
    <w:rsid w:val="00E25AB7"/>
    <w:rsid w:val="00E43787"/>
    <w:rsid w:val="00E50CFE"/>
    <w:rsid w:val="00E60C14"/>
    <w:rsid w:val="00E7333E"/>
    <w:rsid w:val="00E80AF8"/>
    <w:rsid w:val="00EB04DC"/>
    <w:rsid w:val="00EB56E4"/>
    <w:rsid w:val="00EC54F4"/>
    <w:rsid w:val="00ED7892"/>
    <w:rsid w:val="00F10683"/>
    <w:rsid w:val="00F229F3"/>
    <w:rsid w:val="00F24CBE"/>
    <w:rsid w:val="00F52BF9"/>
    <w:rsid w:val="00F5534C"/>
    <w:rsid w:val="00F60486"/>
    <w:rsid w:val="00F65F40"/>
    <w:rsid w:val="00F66206"/>
    <w:rsid w:val="00F873F0"/>
    <w:rsid w:val="00FB3088"/>
    <w:rsid w:val="00FC0E48"/>
    <w:rsid w:val="00FC1960"/>
    <w:rsid w:val="00FC4C90"/>
    <w:rsid w:val="00FD0835"/>
    <w:rsid w:val="00FD1691"/>
    <w:rsid w:val="00FE3A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9710"/>
  <w15:chartTrackingRefBased/>
  <w15:docId w15:val="{CFDF7A1C-14D3-4087-8A90-7E4F90F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2C9"/>
    <w:rPr>
      <w:color w:val="0563C1" w:themeColor="hyperlink"/>
      <w:u w:val="single"/>
    </w:rPr>
  </w:style>
  <w:style w:type="paragraph" w:styleId="ListParagraph">
    <w:name w:val="List Paragraph"/>
    <w:basedOn w:val="Normal"/>
    <w:uiPriority w:val="34"/>
    <w:qFormat/>
    <w:rsid w:val="00204D7D"/>
    <w:pPr>
      <w:ind w:left="720"/>
      <w:contextualSpacing/>
    </w:pPr>
  </w:style>
  <w:style w:type="table" w:styleId="TableGrid">
    <w:name w:val="Table Grid"/>
    <w:basedOn w:val="TableNormal"/>
    <w:uiPriority w:val="39"/>
    <w:rsid w:val="0053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7521B"/>
    <w:pPr>
      <w:spacing w:before="180" w:after="180" w:line="240" w:lineRule="auto"/>
    </w:pPr>
    <w:rPr>
      <w:sz w:val="24"/>
      <w:szCs w:val="24"/>
      <w:lang w:val="en-US"/>
    </w:rPr>
  </w:style>
  <w:style w:type="character" w:customStyle="1" w:styleId="BodyTextChar">
    <w:name w:val="Body Text Char"/>
    <w:basedOn w:val="DefaultParagraphFont"/>
    <w:link w:val="BodyText"/>
    <w:rsid w:val="0057521B"/>
    <w:rPr>
      <w:sz w:val="24"/>
      <w:szCs w:val="24"/>
      <w:lang w:val="en-US"/>
    </w:rPr>
  </w:style>
  <w:style w:type="character" w:styleId="CommentReference">
    <w:name w:val="annotation reference"/>
    <w:basedOn w:val="DefaultParagraphFont"/>
    <w:uiPriority w:val="99"/>
    <w:semiHidden/>
    <w:unhideWhenUsed/>
    <w:rsid w:val="0062036A"/>
    <w:rPr>
      <w:sz w:val="16"/>
      <w:szCs w:val="16"/>
    </w:rPr>
  </w:style>
  <w:style w:type="paragraph" w:styleId="CommentText">
    <w:name w:val="annotation text"/>
    <w:basedOn w:val="Normal"/>
    <w:link w:val="CommentTextChar"/>
    <w:uiPriority w:val="99"/>
    <w:semiHidden/>
    <w:unhideWhenUsed/>
    <w:rsid w:val="0062036A"/>
    <w:pPr>
      <w:spacing w:line="240" w:lineRule="auto"/>
    </w:pPr>
    <w:rPr>
      <w:sz w:val="20"/>
      <w:szCs w:val="20"/>
    </w:rPr>
  </w:style>
  <w:style w:type="character" w:customStyle="1" w:styleId="CommentTextChar">
    <w:name w:val="Comment Text Char"/>
    <w:basedOn w:val="DefaultParagraphFont"/>
    <w:link w:val="CommentText"/>
    <w:uiPriority w:val="99"/>
    <w:semiHidden/>
    <w:rsid w:val="0062036A"/>
    <w:rPr>
      <w:sz w:val="20"/>
      <w:szCs w:val="20"/>
    </w:rPr>
  </w:style>
  <w:style w:type="paragraph" w:styleId="CommentSubject">
    <w:name w:val="annotation subject"/>
    <w:basedOn w:val="CommentText"/>
    <w:next w:val="CommentText"/>
    <w:link w:val="CommentSubjectChar"/>
    <w:uiPriority w:val="99"/>
    <w:semiHidden/>
    <w:unhideWhenUsed/>
    <w:rsid w:val="0062036A"/>
    <w:rPr>
      <w:b/>
      <w:bCs/>
    </w:rPr>
  </w:style>
  <w:style w:type="character" w:customStyle="1" w:styleId="CommentSubjectChar">
    <w:name w:val="Comment Subject Char"/>
    <w:basedOn w:val="CommentTextChar"/>
    <w:link w:val="CommentSubject"/>
    <w:uiPriority w:val="99"/>
    <w:semiHidden/>
    <w:rsid w:val="0062036A"/>
    <w:rPr>
      <w:b/>
      <w:bCs/>
      <w:sz w:val="20"/>
      <w:szCs w:val="20"/>
    </w:rPr>
  </w:style>
  <w:style w:type="paragraph" w:styleId="BalloonText">
    <w:name w:val="Balloon Text"/>
    <w:basedOn w:val="Normal"/>
    <w:link w:val="BalloonTextChar"/>
    <w:uiPriority w:val="99"/>
    <w:semiHidden/>
    <w:unhideWhenUsed/>
    <w:rsid w:val="00620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36A"/>
    <w:rPr>
      <w:rFonts w:ascii="Segoe UI" w:hAnsi="Segoe UI" w:cs="Segoe UI"/>
      <w:sz w:val="18"/>
      <w:szCs w:val="18"/>
    </w:rPr>
  </w:style>
  <w:style w:type="paragraph" w:styleId="Header">
    <w:name w:val="header"/>
    <w:basedOn w:val="Normal"/>
    <w:link w:val="HeaderChar"/>
    <w:uiPriority w:val="99"/>
    <w:unhideWhenUsed/>
    <w:rsid w:val="0081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15"/>
  </w:style>
  <w:style w:type="paragraph" w:styleId="Footer">
    <w:name w:val="footer"/>
    <w:basedOn w:val="Normal"/>
    <w:link w:val="FooterChar"/>
    <w:uiPriority w:val="99"/>
    <w:unhideWhenUsed/>
    <w:rsid w:val="0081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hl7.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eb.www.healthdatagateway.org/dataset/71d37610-ac55-432d-82a3-bdb04407acd8"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hcw.nhs.wales/systems-and-services/secondary-care/welsh-laboratory-information-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63FE53E5</Template>
  <TotalTime>55</TotalTime>
  <Pages>16</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davisg</dc:creator>
  <cp:keywords/>
  <dc:description/>
  <cp:lastModifiedBy>davisg@CHI.SWAN.AC.UK</cp:lastModifiedBy>
  <cp:revision>4</cp:revision>
  <dcterms:created xsi:type="dcterms:W3CDTF">2022-09-20T13:07:00Z</dcterms:created>
  <dcterms:modified xsi:type="dcterms:W3CDTF">2022-09-20T16:17:00Z</dcterms:modified>
</cp:coreProperties>
</file>