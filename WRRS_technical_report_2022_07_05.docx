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72AC" w14:textId="77777777" w:rsidR="00286959" w:rsidRPr="00575EA9" w:rsidRDefault="00575EA9" w:rsidP="00575EA9">
      <w:pPr>
        <w:jc w:val="center"/>
        <w:rPr>
          <w:b/>
          <w:sz w:val="28"/>
          <w:szCs w:val="28"/>
        </w:rPr>
      </w:pPr>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r>
        <w:rPr>
          <w:b/>
          <w:sz w:val="28"/>
          <w:szCs w:val="28"/>
        </w:rPr>
        <w:t>Wales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391A8DBC" w:rsidR="00575EA9" w:rsidRDefault="008449D1" w:rsidP="00286959">
      <w:pPr>
        <w:jc w:val="center"/>
        <w:rPr>
          <w:b/>
          <w:sz w:val="28"/>
          <w:szCs w:val="28"/>
        </w:rPr>
      </w:pPr>
      <w:r>
        <w:rPr>
          <w:b/>
          <w:sz w:val="28"/>
          <w:szCs w:val="28"/>
        </w:rPr>
        <w:t xml:space="preserve">Date version generated: </w:t>
      </w:r>
      <w:r w:rsidR="00A215E5">
        <w:rPr>
          <w:b/>
          <w:sz w:val="28"/>
          <w:szCs w:val="28"/>
        </w:rPr>
        <w:t>5</w:t>
      </w:r>
      <w:r w:rsidR="00D30E9B">
        <w:rPr>
          <w:b/>
          <w:sz w:val="28"/>
          <w:szCs w:val="28"/>
          <w:vertAlign w:val="superscript"/>
        </w:rPr>
        <w:t>th</w:t>
      </w:r>
      <w:r w:rsidR="000F1983">
        <w:rPr>
          <w:b/>
          <w:sz w:val="28"/>
          <w:szCs w:val="28"/>
        </w:rPr>
        <w:t xml:space="preserve"> </w:t>
      </w:r>
      <w:r w:rsidR="00A215E5">
        <w:rPr>
          <w:b/>
          <w:sz w:val="28"/>
          <w:szCs w:val="28"/>
        </w:rPr>
        <w:t>July</w:t>
      </w:r>
      <w:r w:rsidR="00575EA9">
        <w:rPr>
          <w:b/>
          <w:sz w:val="28"/>
          <w:szCs w:val="28"/>
        </w:rPr>
        <w:t xml:space="preserve"> 202</w:t>
      </w:r>
      <w:r w:rsidR="00E22E6D">
        <w:rPr>
          <w:b/>
          <w:sz w:val="28"/>
          <w:szCs w:val="28"/>
        </w:rPr>
        <w:t>2</w:t>
      </w:r>
    </w:p>
    <w:p w14:paraId="4A5D6AA3" w14:textId="77777777" w:rsidR="005618FC" w:rsidRDefault="005618FC" w:rsidP="00286959">
      <w:pPr>
        <w:jc w:val="center"/>
        <w:rPr>
          <w:b/>
          <w:sz w:val="28"/>
          <w:szCs w:val="28"/>
        </w:rPr>
      </w:pPr>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7EBBBEE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16</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0E491F9F" w:rsidR="00286959" w:rsidRPr="00816415" w:rsidRDefault="00CD3AA7" w:rsidP="00CD3AA7">
      <w:pPr>
        <w:spacing w:line="240" w:lineRule="auto"/>
        <w:contextualSpacing/>
      </w:pPr>
      <w:r>
        <w:tab/>
      </w:r>
      <w:r w:rsidR="00B46017">
        <w:t>-</w:t>
      </w:r>
      <w:r>
        <w:t>Cleaning, extraction and insertion of WRRS data into working tables for research</w:t>
      </w:r>
      <w:r>
        <w:tab/>
        <w:t>17</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proofErr w:type="spellStart"/>
      <w:r>
        <w:t>Haemonetics</w:t>
      </w:r>
      <w:proofErr w:type="spellEnd"/>
      <w:r>
        <w:t xml:space="preserve">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 xml:space="preserve">Figure </w:t>
      </w:r>
      <w:proofErr w:type="gramStart"/>
      <w:r w:rsidRPr="00BD199A">
        <w:rPr>
          <w:b/>
          <w:i/>
        </w:rPr>
        <w:t>1 :</w:t>
      </w:r>
      <w:proofErr w:type="gramEnd"/>
      <w:r w:rsidRPr="00BD199A">
        <w:rPr>
          <w:b/>
          <w:i/>
        </w:rPr>
        <w:t xml:space="preserve">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w:t>
            </w:r>
            <w:proofErr w:type="spellStart"/>
            <w:r w:rsidRPr="00024A4D">
              <w:t>cmm</w:t>
            </w:r>
            <w:proofErr w:type="spellEnd"/>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09B94CF2" w14:textId="3E6A9152" w:rsidR="00477E28" w:rsidRDefault="008131E4" w:rsidP="00384071">
      <w:pPr>
        <w:jc w:val="both"/>
      </w:pPr>
      <w:r>
        <w:t>The type of result entry is described in the VAL_TYPE field. These have been interpreted as described below</w:t>
      </w:r>
      <w:r w:rsidR="009D6D4F">
        <w:t>, and are p</w:t>
      </w:r>
      <w:r w:rsidR="009D6D4F" w:rsidRPr="002F7911">
        <w:t>resumptive descriptions based on HL7 data types</w:t>
      </w:r>
      <w:r w:rsidR="00272C3C">
        <w:t xml:space="preserve"> [4]</w:t>
      </w:r>
      <w:r w:rsidR="009D6D4F" w:rsidRPr="002F7911">
        <w:t xml:space="preserve"> and guestimates from comparing to VAL entries</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5174F97B" w:rsidR="002F7911" w:rsidRDefault="002F7911" w:rsidP="002F7911">
            <w:pPr>
              <w:jc w:val="both"/>
            </w:pPr>
            <w:r w:rsidRPr="000D2400">
              <w:t>coded element (seem to be 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486B093" w:rsidR="002F7911" w:rsidRDefault="002F7911" w:rsidP="002F7911">
            <w:pPr>
              <w:jc w:val="both"/>
            </w:pPr>
            <w:r w:rsidRPr="000D2400">
              <w:t>(all VAL are null) - presumably encapsulated data</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2E30BB10" w:rsidR="002F7911" w:rsidRDefault="002F7911" w:rsidP="002F7911">
            <w:pPr>
              <w:jc w:val="both"/>
            </w:pPr>
            <w:r w:rsidRPr="000D2400">
              <w:t>multiple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Note (.</w:t>
            </w:r>
            <w:proofErr w:type="spellStart"/>
            <w:r w:rsidRPr="000D2400">
              <w:t>nte</w:t>
            </w:r>
            <w:proofErr w:type="spellEnd"/>
            <w:r w:rsidRPr="000D2400">
              <w:t xml:space="preserv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767B2CEA" w:rsidR="002F7911" w:rsidRDefault="002F7911" w:rsidP="002F7911">
            <w:pPr>
              <w:jc w:val="both"/>
            </w:pPr>
            <w:r w:rsidRPr="000D2400">
              <w:t>reference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6E7705CA" w:rsidR="002F7911" w:rsidRDefault="002F7911" w:rsidP="002F7911">
            <w:pPr>
              <w:jc w:val="both"/>
            </w:pPr>
            <w:r w:rsidRPr="000D2400">
              <w:t>structured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67260F17" w:rsidR="002F7911" w:rsidRDefault="002F7911" w:rsidP="002F7911">
            <w:pPr>
              <w:jc w:val="both"/>
            </w:pPr>
            <w:r w:rsidRPr="000D2400">
              <w:t>string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3A1DD72C" w:rsidR="002F7911" w:rsidRDefault="002F7911" w:rsidP="002F7911">
            <w:pPr>
              <w:jc w:val="both"/>
            </w:pPr>
            <w:r w:rsidRPr="000D2400">
              <w:t>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25D48974" w:rsidR="002F7911" w:rsidRDefault="002F7911" w:rsidP="002F7911">
            <w:pPr>
              <w:jc w:val="both"/>
            </w:pPr>
            <w:r w:rsidRPr="000D2400">
              <w:t>text (string data meant for user display on a screen)</w:t>
            </w:r>
          </w:p>
        </w:tc>
      </w:tr>
    </w:tbl>
    <w:p w14:paraId="2623F94E" w14:textId="36F08FF6" w:rsidR="009D6D4F" w:rsidRDefault="00B66210" w:rsidP="008449D1">
      <w:pPr>
        <w:jc w:val="both"/>
        <w:rPr>
          <w:sz w:val="28"/>
          <w:szCs w:val="28"/>
        </w:rPr>
      </w:pPr>
      <w:r>
        <w:br/>
      </w:r>
      <w:r w:rsidR="009D6D4F">
        <w:t xml:space="preserve">These descriptions would need confirmation by clinical/domain expertise before they can be used in an overall implementation against the WRRS, so they should be taken as best guesses at this stage. </w:t>
      </w:r>
    </w:p>
    <w:p w14:paraId="7141FCCB" w14:textId="77777777" w:rsidR="00B66210" w:rsidRDefault="00B66210" w:rsidP="000C7409">
      <w:pPr>
        <w:jc w:val="both"/>
        <w:rPr>
          <w:b/>
          <w:i/>
        </w:rPr>
      </w:pPr>
    </w:p>
    <w:p w14:paraId="4D5D86AD" w14:textId="77777777" w:rsidR="0081298B" w:rsidRDefault="0081298B" w:rsidP="000C7409">
      <w:pPr>
        <w:jc w:val="both"/>
        <w:rPr>
          <w:b/>
          <w:i/>
        </w:rPr>
      </w:pPr>
    </w:p>
    <w:p w14:paraId="7015F28F" w14:textId="5187448C" w:rsidR="000C7409" w:rsidRDefault="000C7409" w:rsidP="000C7409">
      <w:pPr>
        <w:jc w:val="both"/>
        <w:rPr>
          <w:b/>
          <w:i/>
        </w:rPr>
      </w:pPr>
      <w:r>
        <w:rPr>
          <w:b/>
          <w:i/>
        </w:rPr>
        <w:t>Redacted results</w:t>
      </w:r>
    </w:p>
    <w:p w14:paraId="552D73E1" w14:textId="2473BB95"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disclosive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E60C14">
        <w:t>coverage until 3</w:t>
      </w:r>
      <w:r w:rsidR="00A71D1D">
        <w:t>1</w:t>
      </w:r>
      <w:r w:rsidR="00F66206">
        <w:rPr>
          <w:vertAlign w:val="superscript"/>
        </w:rPr>
        <w:t>st</w:t>
      </w:r>
      <w:r w:rsidR="00281843">
        <w:t xml:space="preserve"> </w:t>
      </w:r>
      <w:r w:rsidR="00A71D1D">
        <w:t>May</w:t>
      </w:r>
      <w:r w:rsidR="00281843">
        <w:t xml:space="preserve"> 202</w:t>
      </w:r>
      <w:r w:rsidR="00E60C14">
        <w:t>2</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977A51" w14:paraId="3FD3C2DC" w14:textId="77777777" w:rsidTr="002F7911">
        <w:tc>
          <w:tcPr>
            <w:tcW w:w="3005" w:type="dxa"/>
          </w:tcPr>
          <w:p w14:paraId="2F8C6C08" w14:textId="7C04AF81" w:rsidR="00977A51" w:rsidRDefault="00977A51" w:rsidP="00977A51">
            <w:pPr>
              <w:jc w:val="both"/>
              <w:rPr>
                <w:sz w:val="28"/>
                <w:szCs w:val="28"/>
              </w:rPr>
            </w:pPr>
            <w:r w:rsidRPr="003E4E85">
              <w:t>NULL</w:t>
            </w:r>
          </w:p>
        </w:tc>
        <w:tc>
          <w:tcPr>
            <w:tcW w:w="1636" w:type="dxa"/>
          </w:tcPr>
          <w:p w14:paraId="3919321E" w14:textId="4A08F8CA" w:rsidR="00977A51" w:rsidRDefault="00A71D1D" w:rsidP="00B82FD2">
            <w:pPr>
              <w:jc w:val="right"/>
              <w:rPr>
                <w:sz w:val="28"/>
                <w:szCs w:val="28"/>
              </w:rPr>
            </w:pPr>
            <w:r w:rsidRPr="00A71D1D">
              <w:t>291</w:t>
            </w:r>
            <w:r>
              <w:t>,</w:t>
            </w:r>
            <w:r w:rsidRPr="00A71D1D">
              <w:t>647</w:t>
            </w:r>
            <w:r>
              <w:t>,</w:t>
            </w:r>
            <w:r w:rsidRPr="00A71D1D">
              <w:t>756</w:t>
            </w:r>
          </w:p>
        </w:tc>
        <w:tc>
          <w:tcPr>
            <w:tcW w:w="1863" w:type="dxa"/>
          </w:tcPr>
          <w:p w14:paraId="16A4801E" w14:textId="0734BFC6" w:rsidR="00977A51" w:rsidRDefault="00E60C14" w:rsidP="00B82FD2">
            <w:pPr>
              <w:jc w:val="right"/>
              <w:rPr>
                <w:sz w:val="28"/>
                <w:szCs w:val="28"/>
              </w:rPr>
            </w:pPr>
            <w:r>
              <w:t>15.</w:t>
            </w:r>
            <w:r w:rsidR="00A71D1D">
              <w:t>68</w:t>
            </w:r>
          </w:p>
        </w:tc>
      </w:tr>
      <w:tr w:rsidR="00977A51" w14:paraId="1726A441" w14:textId="77777777" w:rsidTr="002F7911">
        <w:tc>
          <w:tcPr>
            <w:tcW w:w="3005" w:type="dxa"/>
          </w:tcPr>
          <w:p w14:paraId="39E74219" w14:textId="4B2D9D3B" w:rsidR="00977A51" w:rsidRDefault="00977A51" w:rsidP="00977A51">
            <w:pPr>
              <w:jc w:val="both"/>
              <w:rPr>
                <w:sz w:val="28"/>
                <w:szCs w:val="28"/>
              </w:rPr>
            </w:pPr>
            <w:r w:rsidRPr="003E4E85">
              <w:t>{redacted}</w:t>
            </w:r>
          </w:p>
        </w:tc>
        <w:tc>
          <w:tcPr>
            <w:tcW w:w="1636" w:type="dxa"/>
          </w:tcPr>
          <w:p w14:paraId="77DF7A31" w14:textId="2ED3A3F5" w:rsidR="00977A51" w:rsidRPr="00082DFD" w:rsidRDefault="00A71D1D" w:rsidP="00B82FD2">
            <w:pPr>
              <w:jc w:val="right"/>
            </w:pPr>
            <w:r w:rsidRPr="00A71D1D">
              <w:t>79</w:t>
            </w:r>
            <w:r>
              <w:t>,</w:t>
            </w:r>
            <w:r w:rsidRPr="00A71D1D">
              <w:t>549</w:t>
            </w:r>
            <w:r>
              <w:t>,</w:t>
            </w:r>
            <w:r w:rsidRPr="00A71D1D">
              <w:t>465</w:t>
            </w:r>
          </w:p>
        </w:tc>
        <w:tc>
          <w:tcPr>
            <w:tcW w:w="1863" w:type="dxa"/>
          </w:tcPr>
          <w:p w14:paraId="535FA415" w14:textId="779D8050" w:rsidR="00977A51" w:rsidRDefault="00082DFD" w:rsidP="00B82FD2">
            <w:pPr>
              <w:jc w:val="right"/>
              <w:rPr>
                <w:sz w:val="28"/>
                <w:szCs w:val="28"/>
              </w:rPr>
            </w:pPr>
            <w:r>
              <w:t>4.2</w:t>
            </w:r>
            <w:r w:rsidR="00A71D1D">
              <w:t>8</w:t>
            </w:r>
          </w:p>
        </w:tc>
      </w:tr>
      <w:tr w:rsidR="00977A51" w14:paraId="43E46E52" w14:textId="77777777" w:rsidTr="002F7911">
        <w:tc>
          <w:tcPr>
            <w:tcW w:w="3005" w:type="dxa"/>
          </w:tcPr>
          <w:p w14:paraId="4078174C" w14:textId="6FDC74DD" w:rsidR="00977A51" w:rsidRDefault="00977A51" w:rsidP="00977A51">
            <w:pPr>
              <w:jc w:val="both"/>
              <w:rPr>
                <w:sz w:val="28"/>
                <w:szCs w:val="28"/>
              </w:rPr>
            </w:pPr>
            <w:r w:rsidRPr="003E4E85">
              <w:t>not null not redacted</w:t>
            </w:r>
          </w:p>
        </w:tc>
        <w:tc>
          <w:tcPr>
            <w:tcW w:w="1636" w:type="dxa"/>
          </w:tcPr>
          <w:p w14:paraId="5A22959A" w14:textId="03E9BB42" w:rsidR="00977A51" w:rsidRDefault="00A71D1D" w:rsidP="00B82FD2">
            <w:pPr>
              <w:jc w:val="right"/>
              <w:rPr>
                <w:sz w:val="28"/>
                <w:szCs w:val="28"/>
              </w:rPr>
            </w:pPr>
            <w:r w:rsidRPr="00A71D1D">
              <w:t>1</w:t>
            </w:r>
            <w:r>
              <w:t>,</w:t>
            </w:r>
            <w:r w:rsidRPr="00A71D1D">
              <w:t>489</w:t>
            </w:r>
            <w:r>
              <w:t>,</w:t>
            </w:r>
            <w:r w:rsidRPr="00A71D1D">
              <w:t>041</w:t>
            </w:r>
            <w:r>
              <w:t>,</w:t>
            </w:r>
            <w:r w:rsidRPr="00A71D1D">
              <w:t>623</w:t>
            </w:r>
          </w:p>
        </w:tc>
        <w:tc>
          <w:tcPr>
            <w:tcW w:w="1863" w:type="dxa"/>
          </w:tcPr>
          <w:p w14:paraId="7BD20A5C" w14:textId="127FCA6A" w:rsidR="00977A51" w:rsidRDefault="00082DFD" w:rsidP="00B82FD2">
            <w:pPr>
              <w:jc w:val="right"/>
              <w:rPr>
                <w:sz w:val="28"/>
                <w:szCs w:val="28"/>
              </w:rPr>
            </w:pPr>
            <w:r>
              <w:t>80.05</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79114EE4" w:rsidR="00281843" w:rsidRDefault="00FC1960" w:rsidP="008449D1">
      <w:pPr>
        <w:jc w:val="both"/>
      </w:pPr>
      <w:r w:rsidRPr="00FC1960">
        <w:t>4</w:t>
      </w:r>
      <w:r>
        <w:t>,</w:t>
      </w:r>
      <w:r w:rsidRPr="00FC1960">
        <w:t>134</w:t>
      </w:r>
      <w:r>
        <w:t>,</w:t>
      </w:r>
      <w:r w:rsidRPr="00FC1960">
        <w:t>049</w:t>
      </w:r>
      <w:r>
        <w:t xml:space="preserve"> </w:t>
      </w:r>
      <w:r w:rsidR="00967AF4">
        <w:t xml:space="preserve">people were present in WRRS </w:t>
      </w:r>
      <w:r w:rsidR="00967AF4" w:rsidRPr="00967AF4">
        <w:t xml:space="preserve">with </w:t>
      </w:r>
      <w:r w:rsidR="00484B28">
        <w:t>coverage up to and including 3</w:t>
      </w:r>
      <w:r>
        <w:t>1st</w:t>
      </w:r>
      <w:r w:rsidR="00484B28">
        <w:t xml:space="preserve"> </w:t>
      </w:r>
      <w:r>
        <w:t>May</w:t>
      </w:r>
      <w:r w:rsidR="00484B28">
        <w:t xml:space="preserve"> 2022</w:t>
      </w:r>
      <w:r w:rsidR="00967AF4" w:rsidRPr="00967AF4">
        <w:t xml:space="preserve">, at </w:t>
      </w:r>
      <w:r w:rsidR="00967AF4">
        <w:t>the time o</w:t>
      </w:r>
      <w:r w:rsidR="00173184">
        <w:t xml:space="preserve">f running this report. </w:t>
      </w:r>
      <w:r w:rsidR="00F52BF9" w:rsidRPr="00F52BF9">
        <w:t>4</w:t>
      </w:r>
      <w:r w:rsidR="00F52BF9">
        <w:t>,</w:t>
      </w:r>
      <w:r w:rsidR="00F52BF9" w:rsidRPr="00F52BF9">
        <w:t>050</w:t>
      </w:r>
      <w:r w:rsidR="00F52BF9">
        <w:t>,</w:t>
      </w:r>
      <w:r w:rsidR="00F52BF9" w:rsidRPr="00F52BF9">
        <w:t>142</w:t>
      </w:r>
      <w:r w:rsidR="00F52BF9">
        <w:t xml:space="preserve"> </w:t>
      </w:r>
      <w:r w:rsidR="00967AF4">
        <w:t>of these people had data from 2004 onwards (using authorised date in the WRRS_OBSER</w:t>
      </w:r>
      <w:r w:rsidR="00173184">
        <w:t xml:space="preserve">VATION_REQUEST table). </w:t>
      </w:r>
      <w:r w:rsidR="00F52BF9" w:rsidRPr="00F52BF9">
        <w:t>3</w:t>
      </w:r>
      <w:r w:rsidR="00F52BF9">
        <w:t>,</w:t>
      </w:r>
      <w:r w:rsidR="00F52BF9" w:rsidRPr="00F52BF9">
        <w:t>890</w:t>
      </w:r>
      <w:r w:rsidR="00F52BF9">
        <w:t>,</w:t>
      </w:r>
      <w:r w:rsidR="00F52BF9" w:rsidRPr="00F52BF9">
        <w:t>024</w:t>
      </w:r>
      <w:r w:rsidR="00F52BF9">
        <w:t xml:space="preserve"> </w:t>
      </w:r>
      <w:r w:rsidR="00967AF4">
        <w:t xml:space="preserve">of these people were also found in the Welsh Demographic Service Data (WDSD) for dates 2004 onwards (WDSD </w:t>
      </w:r>
      <w:r w:rsidR="00303F40">
        <w:t xml:space="preserve">FROM_DT </w:t>
      </w:r>
      <w:r w:rsidR="00967AF4">
        <w:t xml:space="preserve">&gt;=2004 or WDSD </w:t>
      </w:r>
      <w:r w:rsidR="00303F40">
        <w:t>TO_DT</w:t>
      </w:r>
      <w:r w:rsidR="00967AF4">
        <w:t>&gt;=2004).</w:t>
      </w:r>
      <w:r w:rsidR="00967AF4" w:rsidDel="00967AF4">
        <w:t xml:space="preserve"> </w:t>
      </w:r>
    </w:p>
    <w:p w14:paraId="431C944E" w14:textId="15E407B8" w:rsidR="00743DD2" w:rsidRDefault="00777886" w:rsidP="008449D1">
      <w:pPr>
        <w:jc w:val="both"/>
      </w:pPr>
      <w:r>
        <w:t>For the purposes of our COVID-19 pandemic response work</w:t>
      </w:r>
      <w:r w:rsidR="00774402">
        <w:t xml:space="preserve"> </w:t>
      </w:r>
      <w:r w:rsidR="00F5534C">
        <w:t>[5]</w:t>
      </w:r>
      <w:r>
        <w:t xml:space="preserve">, an e-cohort has been created and maintained known as the </w:t>
      </w:r>
      <w:r w:rsidR="00743DD2">
        <w:t>C20</w:t>
      </w:r>
      <w:r>
        <w:t>-</w:t>
      </w:r>
      <w:r w:rsidR="00743DD2">
        <w:t>cohort</w:t>
      </w:r>
      <w:r>
        <w:t>, which</w:t>
      </w:r>
      <w:r w:rsidR="00743DD2">
        <w:t xml:space="preserve"> consists of all people alive and known to the NHS in Wales, from the beginning of 2020. [</w:t>
      </w:r>
      <w:r w:rsidR="00F5534C">
        <w:t>6</w:t>
      </w:r>
      <w:r w:rsidR="00743DD2">
        <w:t>]</w:t>
      </w:r>
      <w:r>
        <w:t xml:space="preserve"> Using this e-cohort as a population denominator of all potential p</w:t>
      </w:r>
      <w:r w:rsidR="00B645DF">
        <w:t>eople who</w:t>
      </w:r>
      <w:r>
        <w:t xml:space="preserve"> are resident and alive in Wales and who have had an opportunity to interact with NHS Wales services since January 1</w:t>
      </w:r>
      <w:r w:rsidRPr="00B82FD2">
        <w:rPr>
          <w:vertAlign w:val="superscript"/>
        </w:rPr>
        <w:t>st</w:t>
      </w:r>
      <w:r w:rsidR="00173184">
        <w:t xml:space="preserve"> 2020, 77</w:t>
      </w:r>
      <w:r>
        <w:t>% of the people present in WRRS were able to be linked to the C20</w:t>
      </w:r>
      <w:r w:rsidR="00303F40">
        <w:t>-</w:t>
      </w:r>
      <w:r>
        <w:t>cohort in SAIL.</w:t>
      </w:r>
    </w:p>
    <w:p w14:paraId="31E852DE" w14:textId="3D3AC0A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t xml:space="preserve"> (not just C20-</w:t>
      </w:r>
      <w:r w:rsidR="00774402">
        <w:t>cohort)</w:t>
      </w:r>
      <w:r w:rsidR="00733CFD">
        <w:t xml:space="preserve"> WRRS data, in the form</w:t>
      </w:r>
      <w:r w:rsidR="002870BF">
        <w:t xml:space="preserve"> of person</w:t>
      </w:r>
      <w:r w:rsidR="00A673E4">
        <w:t xml:space="preserve"> counts and</w:t>
      </w:r>
      <w:r w:rsidR="0027030F">
        <w:t xml:space="preserve"> </w:t>
      </w:r>
      <w:r w:rsidR="00A673E4">
        <w:t xml:space="preserve">counts of </w:t>
      </w:r>
      <w:r w:rsidR="0027030F">
        <w:t>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08B8C50B" w14:textId="77777777" w:rsidR="00A673E4" w:rsidRDefault="00A673E4">
      <w:pPr>
        <w:rPr>
          <w:b/>
        </w:rPr>
      </w:pPr>
      <w:r>
        <w:rPr>
          <w:b/>
        </w:rPr>
        <w:br w:type="page"/>
      </w:r>
    </w:p>
    <w:p w14:paraId="6AE21F08" w14:textId="0D3E12EF" w:rsidR="00A673E4" w:rsidRPr="00A673E4" w:rsidRDefault="007A0DB1" w:rsidP="00A673E4">
      <w:pPr>
        <w:rPr>
          <w:b/>
        </w:rPr>
      </w:pPr>
      <w:r>
        <w:rPr>
          <w:b/>
          <w:noProof/>
        </w:rPr>
        <w:lastRenderedPageBreak/>
        <w:drawing>
          <wp:inline distT="0" distB="0" distL="0" distR="0" wp14:anchorId="21691FAF" wp14:editId="5007A045">
            <wp:extent cx="4006850" cy="252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jpg"/>
                    <pic:cNvPicPr/>
                  </pic:nvPicPr>
                  <pic:blipFill rotWithShape="1">
                    <a:blip r:embed="rId9">
                      <a:extLst>
                        <a:ext uri="{28A0092B-C50C-407E-A947-70E740481C1C}">
                          <a14:useLocalDpi xmlns:a14="http://schemas.microsoft.com/office/drawing/2010/main" val="0"/>
                        </a:ext>
                      </a:extLst>
                    </a:blip>
                    <a:srcRect l="15622" t="19497" r="14469" b="21862"/>
                    <a:stretch/>
                  </pic:blipFill>
                  <pic:spPr bwMode="auto">
                    <a:xfrm>
                      <a:off x="0" y="0"/>
                      <a:ext cx="4006850" cy="2520950"/>
                    </a:xfrm>
                    <a:prstGeom prst="rect">
                      <a:avLst/>
                    </a:prstGeom>
                    <a:ln>
                      <a:noFill/>
                    </a:ln>
                    <a:extLst>
                      <a:ext uri="{53640926-AAD7-44D8-BBD7-CCE9431645EC}">
                        <a14:shadowObscured xmlns:a14="http://schemas.microsoft.com/office/drawing/2010/main"/>
                      </a:ext>
                    </a:extLst>
                  </pic:spPr>
                </pic:pic>
              </a:graphicData>
            </a:graphic>
          </wp:inline>
        </w:drawing>
      </w:r>
    </w:p>
    <w:p w14:paraId="4A4E0A03" w14:textId="165A776F" w:rsidR="00657A82" w:rsidRDefault="007A0DB1" w:rsidP="00BD199A">
      <w:r>
        <w:rPr>
          <w:noProof/>
        </w:rPr>
        <w:drawing>
          <wp:inline distT="0" distB="0" distL="0" distR="0" wp14:anchorId="27A4A269" wp14:editId="1FDABF00">
            <wp:extent cx="39624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jpg"/>
                    <pic:cNvPicPr/>
                  </pic:nvPicPr>
                  <pic:blipFill rotWithShape="1">
                    <a:blip r:embed="rId10">
                      <a:extLst>
                        <a:ext uri="{28A0092B-C50C-407E-A947-70E740481C1C}">
                          <a14:useLocalDpi xmlns:a14="http://schemas.microsoft.com/office/drawing/2010/main" val="0"/>
                        </a:ext>
                      </a:extLst>
                    </a:blip>
                    <a:srcRect l="15289" t="19498" r="15578" b="22009"/>
                    <a:stretch/>
                  </pic:blipFill>
                  <pic:spPr bwMode="auto">
                    <a:xfrm>
                      <a:off x="0" y="0"/>
                      <a:ext cx="3962400" cy="2514600"/>
                    </a:xfrm>
                    <a:prstGeom prst="rect">
                      <a:avLst/>
                    </a:prstGeom>
                    <a:ln>
                      <a:noFill/>
                    </a:ln>
                    <a:extLst>
                      <a:ext uri="{53640926-AAD7-44D8-BBD7-CCE9431645EC}">
                        <a14:shadowObscured xmlns:a14="http://schemas.microsoft.com/office/drawing/2010/main"/>
                      </a:ext>
                    </a:extLst>
                  </pic:spPr>
                </pic:pic>
              </a:graphicData>
            </a:graphic>
          </wp:inline>
        </w:drawing>
      </w:r>
    </w:p>
    <w:p w14:paraId="23336E1B" w14:textId="050EDAB9" w:rsidR="00657A82" w:rsidRDefault="007A0DB1" w:rsidP="00BD199A">
      <w:r>
        <w:rPr>
          <w:noProof/>
        </w:rPr>
        <w:drawing>
          <wp:inline distT="0" distB="0" distL="0" distR="0" wp14:anchorId="25E99864" wp14:editId="22024E03">
            <wp:extent cx="4197350" cy="2565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jpg"/>
                    <pic:cNvPicPr/>
                  </pic:nvPicPr>
                  <pic:blipFill rotWithShape="1">
                    <a:blip r:embed="rId11">
                      <a:extLst>
                        <a:ext uri="{28A0092B-C50C-407E-A947-70E740481C1C}">
                          <a14:useLocalDpi xmlns:a14="http://schemas.microsoft.com/office/drawing/2010/main" val="0"/>
                        </a:ext>
                      </a:extLst>
                    </a:blip>
                    <a:srcRect l="15400" t="19498" r="11367" b="20827"/>
                    <a:stretch/>
                  </pic:blipFill>
                  <pic:spPr bwMode="auto">
                    <a:xfrm>
                      <a:off x="0" y="0"/>
                      <a:ext cx="4197350" cy="2565400"/>
                    </a:xfrm>
                    <a:prstGeom prst="rect">
                      <a:avLst/>
                    </a:prstGeom>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1FD8A023" w:rsidR="00495EA9" w:rsidRDefault="00E43787" w:rsidP="008449D1">
      <w:pPr>
        <w:pStyle w:val="BodyText"/>
        <w:jc w:val="both"/>
        <w:rPr>
          <w:sz w:val="22"/>
          <w:szCs w:val="22"/>
        </w:rPr>
      </w:pPr>
      <w:r>
        <w:rPr>
          <w:noProof/>
          <w:sz w:val="22"/>
          <w:szCs w:val="22"/>
        </w:rPr>
        <w:drawing>
          <wp:inline distT="0" distB="0" distL="0" distR="0" wp14:anchorId="548423DF" wp14:editId="088ECA7E">
            <wp:extent cx="5731510" cy="28702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jpg"/>
                    <pic:cNvPicPr/>
                  </pic:nvPicPr>
                  <pic:blipFill rotWithShape="1">
                    <a:blip r:embed="rId12">
                      <a:extLst>
                        <a:ext uri="{28A0092B-C50C-407E-A947-70E740481C1C}">
                          <a14:useLocalDpi xmlns:a14="http://schemas.microsoft.com/office/drawing/2010/main" val="0"/>
                        </a:ext>
                      </a:extLst>
                    </a:blip>
                    <a:srcRect t="4925" b="6046"/>
                    <a:stretch/>
                  </pic:blipFill>
                  <pic:spPr bwMode="auto">
                    <a:xfrm>
                      <a:off x="0" y="0"/>
                      <a:ext cx="5731510" cy="2870200"/>
                    </a:xfrm>
                    <a:prstGeom prst="rect">
                      <a:avLst/>
                    </a:prstGeom>
                    <a:ln>
                      <a:noFill/>
                    </a:ln>
                    <a:extLst>
                      <a:ext uri="{53640926-AAD7-44D8-BBD7-CCE9431645EC}">
                        <a14:shadowObscured xmlns:a14="http://schemas.microsoft.com/office/drawing/2010/main"/>
                      </a:ext>
                    </a:extLst>
                  </pic:spPr>
                </pic:pic>
              </a:graphicData>
            </a:graphic>
          </wp:inline>
        </w:drawing>
      </w:r>
    </w:p>
    <w:p w14:paraId="1EFFB5C1" w14:textId="3600E5EE" w:rsidR="0057521B" w:rsidRPr="009D6D4F" w:rsidRDefault="00F60486" w:rsidP="008449D1">
      <w:pPr>
        <w:pStyle w:val="BodyText"/>
        <w:jc w:val="both"/>
        <w:rPr>
          <w:sz w:val="22"/>
          <w:szCs w:val="22"/>
        </w:rPr>
      </w:pPr>
      <w:r>
        <w:rPr>
          <w:noProof/>
          <w:sz w:val="22"/>
          <w:szCs w:val="22"/>
        </w:rPr>
        <w:drawing>
          <wp:inline distT="0" distB="0" distL="0" distR="0" wp14:anchorId="5B81A903" wp14:editId="74655809">
            <wp:extent cx="5731510" cy="288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jpg"/>
                    <pic:cNvPicPr/>
                  </pic:nvPicPr>
                  <pic:blipFill rotWithShape="1">
                    <a:blip r:embed="rId13">
                      <a:extLst>
                        <a:ext uri="{28A0092B-C50C-407E-A947-70E740481C1C}">
                          <a14:useLocalDpi xmlns:a14="http://schemas.microsoft.com/office/drawing/2010/main" val="0"/>
                        </a:ext>
                      </a:extLst>
                    </a:blip>
                    <a:srcRect t="3151" b="7426"/>
                    <a:stretch/>
                  </pic:blipFill>
                  <pic:spPr bwMode="auto">
                    <a:xfrm>
                      <a:off x="0" y="0"/>
                      <a:ext cx="5731510" cy="2882900"/>
                    </a:xfrm>
                    <a:prstGeom prst="rect">
                      <a:avLst/>
                    </a:prstGeom>
                    <a:ln>
                      <a:noFill/>
                    </a:ln>
                    <a:extLst>
                      <a:ext uri="{53640926-AAD7-44D8-BBD7-CCE9431645EC}">
                        <a14:shadowObscured xmlns:a14="http://schemas.microsoft.com/office/drawing/2010/main"/>
                      </a:ext>
                    </a:extLst>
                  </pic:spPr>
                </pic:pic>
              </a:graphicData>
            </a:graphic>
          </wp:inline>
        </w:drawing>
      </w:r>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7799E16E" w:rsidR="009D6D4F" w:rsidRDefault="00443B41" w:rsidP="009D6D4F">
            <w:pPr>
              <w:jc w:val="both"/>
            </w:pPr>
            <w:r w:rsidRPr="00443B41">
              <w:t>2008-02-14</w:t>
            </w:r>
          </w:p>
        </w:tc>
        <w:tc>
          <w:tcPr>
            <w:tcW w:w="2254" w:type="dxa"/>
          </w:tcPr>
          <w:p w14:paraId="2804BC60" w14:textId="71D820F6" w:rsidR="009D6D4F" w:rsidRDefault="001360B4" w:rsidP="009D6D4F">
            <w:pPr>
              <w:jc w:val="both"/>
            </w:pPr>
            <w:r>
              <w:t>2022-0</w:t>
            </w:r>
            <w:r w:rsidR="00F60486">
              <w:t>5</w:t>
            </w:r>
            <w:r>
              <w:t>-3</w:t>
            </w:r>
            <w:r w:rsidR="00F60486">
              <w:t>1</w:t>
            </w:r>
          </w:p>
        </w:tc>
      </w:tr>
      <w:tr w:rsidR="001360B4" w14:paraId="0B4AC71A" w14:textId="77777777" w:rsidTr="003A7185">
        <w:tc>
          <w:tcPr>
            <w:tcW w:w="2588" w:type="dxa"/>
          </w:tcPr>
          <w:p w14:paraId="56A7110C" w14:textId="77777777" w:rsidR="001360B4" w:rsidRDefault="001360B4" w:rsidP="001360B4">
            <w:pPr>
              <w:jc w:val="both"/>
            </w:pPr>
            <w:r>
              <w:t>Aneurin Bevan University</w:t>
            </w:r>
          </w:p>
        </w:tc>
        <w:tc>
          <w:tcPr>
            <w:tcW w:w="2254" w:type="dxa"/>
          </w:tcPr>
          <w:p w14:paraId="6245E63A" w14:textId="77777777" w:rsidR="001360B4" w:rsidRDefault="001360B4" w:rsidP="001360B4">
            <w:pPr>
              <w:jc w:val="both"/>
            </w:pPr>
            <w:r w:rsidRPr="00B56439">
              <w:t>Person count</w:t>
            </w:r>
          </w:p>
        </w:tc>
        <w:tc>
          <w:tcPr>
            <w:tcW w:w="2254" w:type="dxa"/>
          </w:tcPr>
          <w:p w14:paraId="2E9E3C5A" w14:textId="1F301769" w:rsidR="001360B4" w:rsidRDefault="001360B4" w:rsidP="001360B4">
            <w:pPr>
              <w:jc w:val="both"/>
            </w:pPr>
            <w:r w:rsidRPr="00443B41">
              <w:t>2004-02-05</w:t>
            </w:r>
          </w:p>
        </w:tc>
        <w:tc>
          <w:tcPr>
            <w:tcW w:w="2254" w:type="dxa"/>
          </w:tcPr>
          <w:p w14:paraId="077E1726" w14:textId="31BBC5B0" w:rsidR="001360B4" w:rsidRDefault="001360B4" w:rsidP="001360B4">
            <w:pPr>
              <w:jc w:val="both"/>
            </w:pPr>
            <w:r w:rsidRPr="00AA061F">
              <w:t>2022-0</w:t>
            </w:r>
            <w:r w:rsidR="00F60486">
              <w:t>5</w:t>
            </w:r>
            <w:r w:rsidRPr="00AA061F">
              <w:t>-3</w:t>
            </w:r>
            <w:r w:rsidR="00F60486">
              <w:t>1</w:t>
            </w:r>
          </w:p>
        </w:tc>
      </w:tr>
      <w:tr w:rsidR="001360B4" w14:paraId="6C118017" w14:textId="77777777" w:rsidTr="003A7185">
        <w:tc>
          <w:tcPr>
            <w:tcW w:w="2588" w:type="dxa"/>
          </w:tcPr>
          <w:p w14:paraId="4EC4F00F" w14:textId="77777777" w:rsidR="001360B4" w:rsidRDefault="001360B4" w:rsidP="001360B4">
            <w:pPr>
              <w:jc w:val="both"/>
            </w:pPr>
            <w:r>
              <w:t>Betsi Cadwaladr University</w:t>
            </w:r>
          </w:p>
        </w:tc>
        <w:tc>
          <w:tcPr>
            <w:tcW w:w="2254" w:type="dxa"/>
          </w:tcPr>
          <w:p w14:paraId="743A5174" w14:textId="77777777" w:rsidR="001360B4" w:rsidRDefault="001360B4" w:rsidP="001360B4">
            <w:pPr>
              <w:jc w:val="both"/>
            </w:pPr>
            <w:r w:rsidRPr="00B56439">
              <w:t>Person count</w:t>
            </w:r>
          </w:p>
        </w:tc>
        <w:tc>
          <w:tcPr>
            <w:tcW w:w="2254" w:type="dxa"/>
          </w:tcPr>
          <w:p w14:paraId="7C53BF74" w14:textId="6581B0DD" w:rsidR="001360B4" w:rsidRDefault="001360B4" w:rsidP="001360B4">
            <w:pPr>
              <w:jc w:val="both"/>
            </w:pPr>
            <w:r w:rsidRPr="00443B41">
              <w:t>2008-04-14</w:t>
            </w:r>
          </w:p>
        </w:tc>
        <w:tc>
          <w:tcPr>
            <w:tcW w:w="2254" w:type="dxa"/>
          </w:tcPr>
          <w:p w14:paraId="33E4D022" w14:textId="7299A7A5" w:rsidR="001360B4" w:rsidRDefault="001360B4" w:rsidP="001360B4">
            <w:pPr>
              <w:jc w:val="both"/>
            </w:pPr>
            <w:r w:rsidRPr="00AA061F">
              <w:t>2022-0</w:t>
            </w:r>
            <w:r w:rsidR="00F60486">
              <w:t>5</w:t>
            </w:r>
            <w:r w:rsidRPr="00AA061F">
              <w:t>-3</w:t>
            </w:r>
            <w:r w:rsidR="00F60486">
              <w:t>1</w:t>
            </w:r>
          </w:p>
        </w:tc>
      </w:tr>
      <w:tr w:rsidR="001360B4" w14:paraId="3D2B3149" w14:textId="77777777" w:rsidTr="003A7185">
        <w:tc>
          <w:tcPr>
            <w:tcW w:w="2588" w:type="dxa"/>
          </w:tcPr>
          <w:p w14:paraId="766BE717" w14:textId="77777777" w:rsidR="001360B4" w:rsidRDefault="001360B4" w:rsidP="001360B4">
            <w:pPr>
              <w:jc w:val="both"/>
            </w:pPr>
            <w:r>
              <w:t>Cardiff and Vale University</w:t>
            </w:r>
          </w:p>
        </w:tc>
        <w:tc>
          <w:tcPr>
            <w:tcW w:w="2254" w:type="dxa"/>
          </w:tcPr>
          <w:p w14:paraId="248D5D8F" w14:textId="77777777" w:rsidR="001360B4" w:rsidRDefault="001360B4" w:rsidP="001360B4">
            <w:pPr>
              <w:jc w:val="both"/>
            </w:pPr>
            <w:r w:rsidRPr="00B56439">
              <w:t>Person count</w:t>
            </w:r>
          </w:p>
        </w:tc>
        <w:tc>
          <w:tcPr>
            <w:tcW w:w="2254" w:type="dxa"/>
          </w:tcPr>
          <w:p w14:paraId="5E4B08B2" w14:textId="179F86C8" w:rsidR="001360B4" w:rsidRDefault="001360B4" w:rsidP="001360B4">
            <w:pPr>
              <w:jc w:val="both"/>
            </w:pPr>
            <w:r w:rsidRPr="00443B41">
              <w:t>2014-07-12</w:t>
            </w:r>
          </w:p>
        </w:tc>
        <w:tc>
          <w:tcPr>
            <w:tcW w:w="2254" w:type="dxa"/>
          </w:tcPr>
          <w:p w14:paraId="7F997505" w14:textId="11C896DB" w:rsidR="001360B4" w:rsidRDefault="001360B4" w:rsidP="001360B4">
            <w:pPr>
              <w:jc w:val="both"/>
            </w:pPr>
            <w:r w:rsidRPr="00AA061F">
              <w:t>2022-0</w:t>
            </w:r>
            <w:r w:rsidR="00F60486">
              <w:t>5</w:t>
            </w:r>
            <w:r w:rsidRPr="00AA061F">
              <w:t>-3</w:t>
            </w:r>
            <w:r w:rsidR="00F60486">
              <w:t>1</w:t>
            </w:r>
          </w:p>
        </w:tc>
      </w:tr>
      <w:tr w:rsidR="001360B4" w14:paraId="5B4DA785" w14:textId="77777777" w:rsidTr="003A7185">
        <w:tc>
          <w:tcPr>
            <w:tcW w:w="2588" w:type="dxa"/>
          </w:tcPr>
          <w:p w14:paraId="3D0E89B9"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71C64DA1" w14:textId="77777777" w:rsidR="001360B4" w:rsidRDefault="001360B4" w:rsidP="001360B4">
            <w:pPr>
              <w:jc w:val="both"/>
            </w:pPr>
            <w:r w:rsidRPr="00B56439">
              <w:t>Person count</w:t>
            </w:r>
          </w:p>
        </w:tc>
        <w:tc>
          <w:tcPr>
            <w:tcW w:w="2254" w:type="dxa"/>
          </w:tcPr>
          <w:p w14:paraId="5F9D0802" w14:textId="57D984EF" w:rsidR="001360B4" w:rsidRDefault="001360B4" w:rsidP="001360B4">
            <w:pPr>
              <w:jc w:val="both"/>
            </w:pPr>
            <w:r w:rsidRPr="00443B41">
              <w:t>2012-03-24</w:t>
            </w:r>
          </w:p>
        </w:tc>
        <w:tc>
          <w:tcPr>
            <w:tcW w:w="2254" w:type="dxa"/>
          </w:tcPr>
          <w:p w14:paraId="26490B92" w14:textId="32916D74" w:rsidR="001360B4" w:rsidRDefault="001360B4" w:rsidP="001360B4">
            <w:pPr>
              <w:jc w:val="both"/>
            </w:pPr>
            <w:r w:rsidRPr="00AA061F">
              <w:t>2022-0</w:t>
            </w:r>
            <w:r w:rsidR="00F60486">
              <w:t>5</w:t>
            </w:r>
            <w:r w:rsidRPr="00AA061F">
              <w:t>-3</w:t>
            </w:r>
            <w:r w:rsidR="00F60486">
              <w:t>1</w:t>
            </w:r>
          </w:p>
        </w:tc>
      </w:tr>
      <w:tr w:rsidR="001360B4" w14:paraId="26E51E2D" w14:textId="77777777" w:rsidTr="003A7185">
        <w:tc>
          <w:tcPr>
            <w:tcW w:w="2588" w:type="dxa"/>
          </w:tcPr>
          <w:p w14:paraId="4D207E18" w14:textId="77777777" w:rsidR="001360B4" w:rsidRDefault="001360B4" w:rsidP="001360B4">
            <w:pPr>
              <w:jc w:val="both"/>
            </w:pPr>
            <w:r>
              <w:t xml:space="preserve">Hywel </w:t>
            </w:r>
            <w:proofErr w:type="spellStart"/>
            <w:r>
              <w:t>Dda</w:t>
            </w:r>
            <w:proofErr w:type="spellEnd"/>
            <w:r>
              <w:t xml:space="preserve"> University</w:t>
            </w:r>
          </w:p>
        </w:tc>
        <w:tc>
          <w:tcPr>
            <w:tcW w:w="2254" w:type="dxa"/>
          </w:tcPr>
          <w:p w14:paraId="72924452" w14:textId="77777777" w:rsidR="001360B4" w:rsidRDefault="001360B4" w:rsidP="001360B4">
            <w:pPr>
              <w:jc w:val="both"/>
            </w:pPr>
            <w:r w:rsidRPr="00B56439">
              <w:t>Person count</w:t>
            </w:r>
          </w:p>
        </w:tc>
        <w:tc>
          <w:tcPr>
            <w:tcW w:w="2254" w:type="dxa"/>
          </w:tcPr>
          <w:p w14:paraId="7053E350" w14:textId="43C06EE8" w:rsidR="001360B4" w:rsidRDefault="001360B4" w:rsidP="001360B4">
            <w:pPr>
              <w:jc w:val="both"/>
            </w:pPr>
            <w:r w:rsidRPr="00443B41">
              <w:t>2007-01-20</w:t>
            </w:r>
          </w:p>
        </w:tc>
        <w:tc>
          <w:tcPr>
            <w:tcW w:w="2254" w:type="dxa"/>
          </w:tcPr>
          <w:p w14:paraId="5D44790F" w14:textId="53FF70BB" w:rsidR="001360B4" w:rsidRDefault="001360B4" w:rsidP="001360B4">
            <w:pPr>
              <w:jc w:val="both"/>
            </w:pPr>
            <w:r w:rsidRPr="00AA061F">
              <w:t>2022-0</w:t>
            </w:r>
            <w:r w:rsidR="00F60486">
              <w:t>5</w:t>
            </w:r>
            <w:r w:rsidRPr="00AA061F">
              <w:t>-3</w:t>
            </w:r>
            <w:r w:rsidR="00F60486">
              <w:t>1</w:t>
            </w:r>
          </w:p>
        </w:tc>
      </w:tr>
      <w:tr w:rsidR="001360B4" w14:paraId="0AE3EFAE" w14:textId="77777777" w:rsidTr="003A7185">
        <w:tc>
          <w:tcPr>
            <w:tcW w:w="2588" w:type="dxa"/>
          </w:tcPr>
          <w:p w14:paraId="3EC36323" w14:textId="77777777" w:rsidR="001360B4" w:rsidRDefault="001360B4" w:rsidP="001360B4">
            <w:pPr>
              <w:jc w:val="both"/>
            </w:pPr>
            <w:r>
              <w:t>Powys Teaching</w:t>
            </w:r>
          </w:p>
        </w:tc>
        <w:tc>
          <w:tcPr>
            <w:tcW w:w="2254" w:type="dxa"/>
          </w:tcPr>
          <w:p w14:paraId="68BF17CB" w14:textId="77777777" w:rsidR="001360B4" w:rsidRDefault="001360B4" w:rsidP="001360B4">
            <w:pPr>
              <w:jc w:val="both"/>
            </w:pPr>
            <w:r w:rsidRPr="00B56439">
              <w:t>Person count</w:t>
            </w:r>
          </w:p>
        </w:tc>
        <w:tc>
          <w:tcPr>
            <w:tcW w:w="2254" w:type="dxa"/>
          </w:tcPr>
          <w:p w14:paraId="0600BE09" w14:textId="52FCD3BF" w:rsidR="001360B4" w:rsidRDefault="001360B4" w:rsidP="001360B4">
            <w:pPr>
              <w:jc w:val="both"/>
            </w:pPr>
            <w:r w:rsidRPr="00443B41">
              <w:t>2007-01-20</w:t>
            </w:r>
          </w:p>
        </w:tc>
        <w:tc>
          <w:tcPr>
            <w:tcW w:w="2254" w:type="dxa"/>
          </w:tcPr>
          <w:p w14:paraId="65871956" w14:textId="223A1DAA" w:rsidR="001360B4" w:rsidRDefault="001360B4" w:rsidP="001360B4">
            <w:pPr>
              <w:jc w:val="both"/>
            </w:pPr>
            <w:r w:rsidRPr="00AA061F">
              <w:t>2022-0</w:t>
            </w:r>
            <w:r w:rsidR="00F60486">
              <w:t>5</w:t>
            </w:r>
            <w:r w:rsidRPr="00AA061F">
              <w:t>-3</w:t>
            </w:r>
            <w:r w:rsidR="00F60486">
              <w:t>1</w:t>
            </w:r>
          </w:p>
        </w:tc>
      </w:tr>
      <w:tr w:rsidR="001360B4" w14:paraId="159C1A7E" w14:textId="77777777" w:rsidTr="003A7185">
        <w:tc>
          <w:tcPr>
            <w:tcW w:w="2588" w:type="dxa"/>
          </w:tcPr>
          <w:p w14:paraId="656EAE37" w14:textId="77777777" w:rsidR="001360B4" w:rsidRDefault="001360B4" w:rsidP="001360B4">
            <w:pPr>
              <w:jc w:val="both"/>
            </w:pPr>
            <w:r>
              <w:t>Swansea Bay University</w:t>
            </w:r>
          </w:p>
        </w:tc>
        <w:tc>
          <w:tcPr>
            <w:tcW w:w="2254" w:type="dxa"/>
          </w:tcPr>
          <w:p w14:paraId="621E632C" w14:textId="77777777" w:rsidR="001360B4" w:rsidRDefault="001360B4" w:rsidP="001360B4">
            <w:pPr>
              <w:jc w:val="both"/>
            </w:pPr>
            <w:r w:rsidRPr="00B56439">
              <w:t>Person count</w:t>
            </w:r>
          </w:p>
        </w:tc>
        <w:tc>
          <w:tcPr>
            <w:tcW w:w="2254" w:type="dxa"/>
          </w:tcPr>
          <w:p w14:paraId="42CF7E1A" w14:textId="258A0717" w:rsidR="001360B4" w:rsidRDefault="001360B4" w:rsidP="001360B4">
            <w:pPr>
              <w:jc w:val="both"/>
            </w:pPr>
            <w:r w:rsidRPr="00443B41">
              <w:t>2012-05-23</w:t>
            </w:r>
          </w:p>
        </w:tc>
        <w:tc>
          <w:tcPr>
            <w:tcW w:w="2254" w:type="dxa"/>
          </w:tcPr>
          <w:p w14:paraId="2D259399" w14:textId="117D15FE" w:rsidR="001360B4" w:rsidRDefault="001360B4" w:rsidP="001360B4">
            <w:pPr>
              <w:jc w:val="both"/>
            </w:pPr>
            <w:r w:rsidRPr="00AA061F">
              <w:t>2022-0</w:t>
            </w:r>
            <w:r w:rsidR="00F60486">
              <w:t>5</w:t>
            </w:r>
            <w:r w:rsidRPr="00AA061F">
              <w:t>-3</w:t>
            </w:r>
            <w:r w:rsidR="00F60486">
              <w:t>1</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1360B4" w14:paraId="736184B0" w14:textId="77777777" w:rsidTr="003A7185">
        <w:tc>
          <w:tcPr>
            <w:tcW w:w="2588" w:type="dxa"/>
          </w:tcPr>
          <w:p w14:paraId="01949FAA" w14:textId="3976E78A" w:rsidR="001360B4" w:rsidRDefault="001360B4" w:rsidP="001360B4">
            <w:pPr>
              <w:jc w:val="both"/>
            </w:pPr>
            <w:r>
              <w:t>All</w:t>
            </w:r>
          </w:p>
        </w:tc>
        <w:tc>
          <w:tcPr>
            <w:tcW w:w="2254" w:type="dxa"/>
          </w:tcPr>
          <w:p w14:paraId="3DBDE2D2" w14:textId="7DA22CFE" w:rsidR="001360B4" w:rsidRDefault="001360B4" w:rsidP="001360B4">
            <w:pPr>
              <w:jc w:val="both"/>
            </w:pPr>
            <w:r>
              <w:t>Test date count</w:t>
            </w:r>
          </w:p>
        </w:tc>
        <w:tc>
          <w:tcPr>
            <w:tcW w:w="2254" w:type="dxa"/>
          </w:tcPr>
          <w:p w14:paraId="38B3769F" w14:textId="4CAEB2EA" w:rsidR="001360B4" w:rsidRDefault="001360B4" w:rsidP="001360B4">
            <w:pPr>
              <w:jc w:val="both"/>
            </w:pPr>
            <w:r w:rsidRPr="00443B41">
              <w:t>2008-02-14</w:t>
            </w:r>
          </w:p>
        </w:tc>
        <w:tc>
          <w:tcPr>
            <w:tcW w:w="2254" w:type="dxa"/>
          </w:tcPr>
          <w:p w14:paraId="57DA7904" w14:textId="7FCCAC44" w:rsidR="001360B4" w:rsidRDefault="001360B4" w:rsidP="001360B4">
            <w:pPr>
              <w:jc w:val="both"/>
            </w:pPr>
            <w:r w:rsidRPr="00235FAE">
              <w:t>2022-0</w:t>
            </w:r>
            <w:r w:rsidR="00F60486">
              <w:t>5</w:t>
            </w:r>
            <w:r w:rsidRPr="00235FAE">
              <w:t>-3</w:t>
            </w:r>
            <w:r w:rsidR="00F60486">
              <w:t>1</w:t>
            </w:r>
            <w:bookmarkStart w:id="0" w:name="_GoBack"/>
            <w:bookmarkEnd w:id="0"/>
          </w:p>
        </w:tc>
      </w:tr>
      <w:tr w:rsidR="001360B4" w14:paraId="58237B85" w14:textId="77777777" w:rsidTr="003A7185">
        <w:tc>
          <w:tcPr>
            <w:tcW w:w="2588" w:type="dxa"/>
          </w:tcPr>
          <w:p w14:paraId="28A65B3E" w14:textId="77777777" w:rsidR="001360B4" w:rsidRDefault="001360B4" w:rsidP="001360B4">
            <w:pPr>
              <w:jc w:val="both"/>
            </w:pPr>
            <w:r>
              <w:t>Aneurin Bevan University</w:t>
            </w:r>
          </w:p>
        </w:tc>
        <w:tc>
          <w:tcPr>
            <w:tcW w:w="2254" w:type="dxa"/>
          </w:tcPr>
          <w:p w14:paraId="11071FA9" w14:textId="77777777" w:rsidR="001360B4" w:rsidRDefault="001360B4" w:rsidP="001360B4">
            <w:pPr>
              <w:jc w:val="both"/>
            </w:pPr>
            <w:r w:rsidRPr="00AB1F8A">
              <w:t>Test date count</w:t>
            </w:r>
          </w:p>
        </w:tc>
        <w:tc>
          <w:tcPr>
            <w:tcW w:w="2254" w:type="dxa"/>
          </w:tcPr>
          <w:p w14:paraId="59566179" w14:textId="2E7958D6" w:rsidR="001360B4" w:rsidRDefault="001360B4" w:rsidP="001360B4">
            <w:pPr>
              <w:jc w:val="both"/>
            </w:pPr>
            <w:r w:rsidRPr="00443B41">
              <w:t>2004-02-05</w:t>
            </w:r>
          </w:p>
        </w:tc>
        <w:tc>
          <w:tcPr>
            <w:tcW w:w="2254" w:type="dxa"/>
          </w:tcPr>
          <w:p w14:paraId="61E638F2" w14:textId="3FC14B40" w:rsidR="001360B4" w:rsidRDefault="001360B4" w:rsidP="001360B4">
            <w:pPr>
              <w:jc w:val="both"/>
            </w:pPr>
            <w:r w:rsidRPr="00235FAE">
              <w:t>2022-0</w:t>
            </w:r>
            <w:r w:rsidR="00F60486">
              <w:t>5</w:t>
            </w:r>
            <w:r w:rsidRPr="00235FAE">
              <w:t>-3</w:t>
            </w:r>
            <w:r w:rsidR="00F60486">
              <w:t>1</w:t>
            </w:r>
          </w:p>
        </w:tc>
      </w:tr>
      <w:tr w:rsidR="001360B4" w14:paraId="5199EB7B" w14:textId="77777777" w:rsidTr="003A7185">
        <w:tc>
          <w:tcPr>
            <w:tcW w:w="2588" w:type="dxa"/>
          </w:tcPr>
          <w:p w14:paraId="644694D3" w14:textId="77777777" w:rsidR="001360B4" w:rsidRDefault="001360B4" w:rsidP="001360B4">
            <w:pPr>
              <w:jc w:val="both"/>
            </w:pPr>
            <w:r>
              <w:t>Betsi Cadwaladr University</w:t>
            </w:r>
          </w:p>
        </w:tc>
        <w:tc>
          <w:tcPr>
            <w:tcW w:w="2254" w:type="dxa"/>
          </w:tcPr>
          <w:p w14:paraId="02C857FE" w14:textId="77777777" w:rsidR="001360B4" w:rsidRDefault="001360B4" w:rsidP="001360B4">
            <w:pPr>
              <w:jc w:val="both"/>
            </w:pPr>
            <w:r w:rsidRPr="00AB1F8A">
              <w:t>Test date count</w:t>
            </w:r>
          </w:p>
        </w:tc>
        <w:tc>
          <w:tcPr>
            <w:tcW w:w="2254" w:type="dxa"/>
          </w:tcPr>
          <w:p w14:paraId="5AE46FFB" w14:textId="37FF555D" w:rsidR="001360B4" w:rsidRDefault="001360B4" w:rsidP="001360B4">
            <w:pPr>
              <w:jc w:val="both"/>
            </w:pPr>
            <w:r w:rsidRPr="00443B41">
              <w:t>2008-05-14</w:t>
            </w:r>
          </w:p>
        </w:tc>
        <w:tc>
          <w:tcPr>
            <w:tcW w:w="2254" w:type="dxa"/>
          </w:tcPr>
          <w:p w14:paraId="08A8DFAF" w14:textId="41C249AD" w:rsidR="001360B4" w:rsidRDefault="001360B4" w:rsidP="001360B4">
            <w:pPr>
              <w:jc w:val="both"/>
            </w:pPr>
            <w:r w:rsidRPr="00235FAE">
              <w:t>2022-0</w:t>
            </w:r>
            <w:r w:rsidR="00F60486">
              <w:t>5</w:t>
            </w:r>
            <w:r w:rsidRPr="00235FAE">
              <w:t>-3</w:t>
            </w:r>
            <w:r w:rsidR="00F60486">
              <w:t>1</w:t>
            </w:r>
          </w:p>
        </w:tc>
      </w:tr>
      <w:tr w:rsidR="001360B4" w14:paraId="2AA0CBC0" w14:textId="77777777" w:rsidTr="003A7185">
        <w:tc>
          <w:tcPr>
            <w:tcW w:w="2588" w:type="dxa"/>
          </w:tcPr>
          <w:p w14:paraId="18EB9C49" w14:textId="77777777" w:rsidR="001360B4" w:rsidRDefault="001360B4" w:rsidP="001360B4">
            <w:pPr>
              <w:jc w:val="both"/>
            </w:pPr>
            <w:r>
              <w:t>Cardiff and Vale University</w:t>
            </w:r>
          </w:p>
        </w:tc>
        <w:tc>
          <w:tcPr>
            <w:tcW w:w="2254" w:type="dxa"/>
          </w:tcPr>
          <w:p w14:paraId="21D764C1" w14:textId="77777777" w:rsidR="001360B4" w:rsidRDefault="001360B4" w:rsidP="001360B4">
            <w:pPr>
              <w:jc w:val="both"/>
            </w:pPr>
            <w:r w:rsidRPr="00AB1F8A">
              <w:t>Test date count</w:t>
            </w:r>
          </w:p>
        </w:tc>
        <w:tc>
          <w:tcPr>
            <w:tcW w:w="2254" w:type="dxa"/>
          </w:tcPr>
          <w:p w14:paraId="5F40F77C" w14:textId="6046588F" w:rsidR="001360B4" w:rsidRDefault="001360B4" w:rsidP="001360B4">
            <w:pPr>
              <w:jc w:val="both"/>
            </w:pPr>
            <w:r w:rsidRPr="00443B41">
              <w:t>2014-12-09</w:t>
            </w:r>
          </w:p>
        </w:tc>
        <w:tc>
          <w:tcPr>
            <w:tcW w:w="2254" w:type="dxa"/>
          </w:tcPr>
          <w:p w14:paraId="5A6332CD" w14:textId="59680A56" w:rsidR="001360B4" w:rsidRDefault="001360B4" w:rsidP="001360B4">
            <w:pPr>
              <w:jc w:val="both"/>
            </w:pPr>
            <w:r w:rsidRPr="00235FAE">
              <w:t>2022-0</w:t>
            </w:r>
            <w:r w:rsidR="00F60486">
              <w:t>5</w:t>
            </w:r>
            <w:r w:rsidRPr="00235FAE">
              <w:t>-3</w:t>
            </w:r>
            <w:r w:rsidR="00F60486">
              <w:t>1</w:t>
            </w:r>
          </w:p>
        </w:tc>
      </w:tr>
      <w:tr w:rsidR="001360B4" w14:paraId="5D654BAF" w14:textId="77777777" w:rsidTr="003A7185">
        <w:tc>
          <w:tcPr>
            <w:tcW w:w="2588" w:type="dxa"/>
          </w:tcPr>
          <w:p w14:paraId="75B54017"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4568AD2A" w14:textId="77777777" w:rsidR="001360B4" w:rsidRDefault="001360B4" w:rsidP="001360B4">
            <w:pPr>
              <w:jc w:val="both"/>
            </w:pPr>
            <w:r w:rsidRPr="00AB1F8A">
              <w:t>Test date count</w:t>
            </w:r>
          </w:p>
        </w:tc>
        <w:tc>
          <w:tcPr>
            <w:tcW w:w="2254" w:type="dxa"/>
          </w:tcPr>
          <w:p w14:paraId="5BC7F302" w14:textId="74071104" w:rsidR="001360B4" w:rsidRDefault="001360B4" w:rsidP="001360B4">
            <w:pPr>
              <w:jc w:val="both"/>
            </w:pPr>
            <w:r w:rsidRPr="00443B41">
              <w:t>2012-03-24</w:t>
            </w:r>
          </w:p>
        </w:tc>
        <w:tc>
          <w:tcPr>
            <w:tcW w:w="2254" w:type="dxa"/>
          </w:tcPr>
          <w:p w14:paraId="20C269E5" w14:textId="36D98106" w:rsidR="001360B4" w:rsidRDefault="001360B4" w:rsidP="001360B4">
            <w:pPr>
              <w:jc w:val="both"/>
            </w:pPr>
            <w:r w:rsidRPr="00235FAE">
              <w:t>2022-0</w:t>
            </w:r>
            <w:r w:rsidR="00F60486">
              <w:t>5</w:t>
            </w:r>
            <w:r w:rsidRPr="00235FAE">
              <w:t>-3</w:t>
            </w:r>
            <w:r w:rsidR="00F60486">
              <w:t>1</w:t>
            </w:r>
          </w:p>
        </w:tc>
      </w:tr>
      <w:tr w:rsidR="001360B4" w14:paraId="4131C3D6" w14:textId="77777777" w:rsidTr="003A7185">
        <w:tc>
          <w:tcPr>
            <w:tcW w:w="2588" w:type="dxa"/>
          </w:tcPr>
          <w:p w14:paraId="12155C15" w14:textId="77777777" w:rsidR="001360B4" w:rsidRDefault="001360B4" w:rsidP="001360B4">
            <w:pPr>
              <w:jc w:val="both"/>
            </w:pPr>
            <w:r>
              <w:t xml:space="preserve">Hywel </w:t>
            </w:r>
            <w:proofErr w:type="spellStart"/>
            <w:r>
              <w:t>Dda</w:t>
            </w:r>
            <w:proofErr w:type="spellEnd"/>
            <w:r>
              <w:t xml:space="preserve"> University</w:t>
            </w:r>
          </w:p>
        </w:tc>
        <w:tc>
          <w:tcPr>
            <w:tcW w:w="2254" w:type="dxa"/>
          </w:tcPr>
          <w:p w14:paraId="587A4D7F" w14:textId="77777777" w:rsidR="001360B4" w:rsidRDefault="001360B4" w:rsidP="001360B4">
            <w:pPr>
              <w:jc w:val="both"/>
            </w:pPr>
            <w:r w:rsidRPr="00AB1F8A">
              <w:t>Test date count</w:t>
            </w:r>
          </w:p>
        </w:tc>
        <w:tc>
          <w:tcPr>
            <w:tcW w:w="2254" w:type="dxa"/>
          </w:tcPr>
          <w:p w14:paraId="66FBDFFE" w14:textId="4D51BBAE" w:rsidR="001360B4" w:rsidRDefault="001360B4" w:rsidP="001360B4">
            <w:pPr>
              <w:jc w:val="both"/>
            </w:pPr>
            <w:r w:rsidRPr="00443B41">
              <w:t>2007-01-20</w:t>
            </w:r>
          </w:p>
        </w:tc>
        <w:tc>
          <w:tcPr>
            <w:tcW w:w="2254" w:type="dxa"/>
          </w:tcPr>
          <w:p w14:paraId="67CD11D3" w14:textId="46AA9FA9" w:rsidR="001360B4" w:rsidRDefault="001360B4" w:rsidP="001360B4">
            <w:pPr>
              <w:jc w:val="both"/>
            </w:pPr>
            <w:r w:rsidRPr="00235FAE">
              <w:t>2022-0</w:t>
            </w:r>
            <w:r w:rsidR="00F60486">
              <w:t>5</w:t>
            </w:r>
            <w:r w:rsidRPr="00235FAE">
              <w:t>-3</w:t>
            </w:r>
            <w:r w:rsidR="00F60486">
              <w:t>1</w:t>
            </w:r>
          </w:p>
        </w:tc>
      </w:tr>
      <w:tr w:rsidR="001360B4" w14:paraId="31468BC3" w14:textId="77777777" w:rsidTr="003A7185">
        <w:tc>
          <w:tcPr>
            <w:tcW w:w="2588" w:type="dxa"/>
          </w:tcPr>
          <w:p w14:paraId="2D32D012" w14:textId="77777777" w:rsidR="001360B4" w:rsidRDefault="001360B4" w:rsidP="001360B4">
            <w:pPr>
              <w:jc w:val="both"/>
            </w:pPr>
            <w:r>
              <w:t>Powys Teaching</w:t>
            </w:r>
          </w:p>
        </w:tc>
        <w:tc>
          <w:tcPr>
            <w:tcW w:w="2254" w:type="dxa"/>
          </w:tcPr>
          <w:p w14:paraId="11650886" w14:textId="77777777" w:rsidR="001360B4" w:rsidRDefault="001360B4" w:rsidP="001360B4">
            <w:pPr>
              <w:jc w:val="both"/>
            </w:pPr>
            <w:r w:rsidRPr="00AB1F8A">
              <w:t>Test date count</w:t>
            </w:r>
          </w:p>
        </w:tc>
        <w:tc>
          <w:tcPr>
            <w:tcW w:w="2254" w:type="dxa"/>
          </w:tcPr>
          <w:p w14:paraId="6C04C92E" w14:textId="59EF5965" w:rsidR="001360B4" w:rsidRDefault="001360B4" w:rsidP="001360B4">
            <w:pPr>
              <w:jc w:val="both"/>
            </w:pPr>
            <w:r w:rsidRPr="00443B41">
              <w:t>2007-02-19</w:t>
            </w:r>
          </w:p>
        </w:tc>
        <w:tc>
          <w:tcPr>
            <w:tcW w:w="2254" w:type="dxa"/>
          </w:tcPr>
          <w:p w14:paraId="0EA6D503" w14:textId="44BF1720" w:rsidR="001360B4" w:rsidRDefault="001360B4" w:rsidP="001360B4">
            <w:pPr>
              <w:jc w:val="both"/>
            </w:pPr>
            <w:r w:rsidRPr="00235FAE">
              <w:t>2022-0</w:t>
            </w:r>
            <w:r w:rsidR="00F60486">
              <w:t>5</w:t>
            </w:r>
            <w:r w:rsidRPr="00235FAE">
              <w:t>-3</w:t>
            </w:r>
            <w:r w:rsidR="00F60486">
              <w:t>1</w:t>
            </w:r>
          </w:p>
        </w:tc>
      </w:tr>
      <w:tr w:rsidR="001360B4" w14:paraId="0168FEE6" w14:textId="77777777" w:rsidTr="003A7185">
        <w:tc>
          <w:tcPr>
            <w:tcW w:w="2588" w:type="dxa"/>
          </w:tcPr>
          <w:p w14:paraId="7A6C901A" w14:textId="77777777" w:rsidR="001360B4" w:rsidRDefault="001360B4" w:rsidP="001360B4">
            <w:pPr>
              <w:jc w:val="both"/>
            </w:pPr>
            <w:r>
              <w:t>Swansea Bay University</w:t>
            </w:r>
          </w:p>
        </w:tc>
        <w:tc>
          <w:tcPr>
            <w:tcW w:w="2254" w:type="dxa"/>
          </w:tcPr>
          <w:p w14:paraId="31E1349A" w14:textId="77777777" w:rsidR="001360B4" w:rsidRDefault="001360B4" w:rsidP="001360B4">
            <w:pPr>
              <w:jc w:val="both"/>
            </w:pPr>
            <w:r w:rsidRPr="00AB1F8A">
              <w:t>Test date count</w:t>
            </w:r>
          </w:p>
        </w:tc>
        <w:tc>
          <w:tcPr>
            <w:tcW w:w="2254" w:type="dxa"/>
          </w:tcPr>
          <w:p w14:paraId="27ABB4DD" w14:textId="54E4F209" w:rsidR="001360B4" w:rsidRDefault="001360B4" w:rsidP="001360B4">
            <w:pPr>
              <w:jc w:val="both"/>
            </w:pPr>
            <w:r w:rsidRPr="00443B41">
              <w:t>2015-02-07</w:t>
            </w:r>
          </w:p>
        </w:tc>
        <w:tc>
          <w:tcPr>
            <w:tcW w:w="2254" w:type="dxa"/>
          </w:tcPr>
          <w:p w14:paraId="01464F9E" w14:textId="08DBF0B5" w:rsidR="001360B4" w:rsidRDefault="001360B4" w:rsidP="001360B4">
            <w:pPr>
              <w:jc w:val="both"/>
            </w:pPr>
            <w:r w:rsidRPr="00235FAE">
              <w:t>2022-0</w:t>
            </w:r>
            <w:r w:rsidR="00F60486">
              <w:t>5</w:t>
            </w:r>
            <w:r w:rsidRPr="00235FAE">
              <w:t>-3</w:t>
            </w:r>
            <w:r w:rsidR="00F60486">
              <w:t>1</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 xml:space="preserve">The WRRS dataset is very large and complex, but holds the potential to provide great impact in research. It is one of the first of </w:t>
      </w:r>
      <w:proofErr w:type="spellStart"/>
      <w:proofErr w:type="gramStart"/>
      <w:r>
        <w:t>it’s</w:t>
      </w:r>
      <w:proofErr w:type="spellEnd"/>
      <w:proofErr w:type="gramEnd"/>
      <w:r>
        <w:t xml:space="preserve"> kind in that it is available to be linked to a </w:t>
      </w:r>
      <w:proofErr w:type="spellStart"/>
      <w:r>
        <w:t>nation wide</w:t>
      </w:r>
      <w:proofErr w:type="spellEnd"/>
      <w:r>
        <w:t xml:space="preserve"> population. Along with the </w:t>
      </w:r>
      <w:proofErr w:type="spellStart"/>
      <w:r>
        <w:t>consideratins</w:t>
      </w:r>
      <w:proofErr w:type="spellEnd"/>
      <w:r>
        <w:t xml:space="preserve">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4A12D8CF" w14:textId="3C1C19FC" w:rsidR="00F5534C" w:rsidRDefault="00F5534C" w:rsidP="008449D1">
      <w:pPr>
        <w:ind w:left="720" w:hanging="720"/>
        <w:jc w:val="both"/>
      </w:pPr>
      <w:r>
        <w:t>[5]</w:t>
      </w:r>
      <w:r>
        <w:tab/>
      </w:r>
      <w:hyperlink r:id="rId17" w:history="1">
        <w:r w:rsidRPr="00ED515F">
          <w:rPr>
            <w:rStyle w:val="Hyperlink"/>
          </w:rPr>
          <w:t>https://popdatasci.swan.ac.uk/news/one-wales/</w:t>
        </w:r>
      </w:hyperlink>
      <w:r>
        <w:t xml:space="preserve"> (accessed 10/2/2022)</w:t>
      </w:r>
    </w:p>
    <w:p w14:paraId="2801AF84" w14:textId="6CC986EE" w:rsidR="00743DD2" w:rsidRDefault="00743DD2" w:rsidP="008449D1">
      <w:pPr>
        <w:ind w:left="720" w:hanging="720"/>
        <w:jc w:val="both"/>
      </w:pPr>
      <w:r>
        <w:t>[</w:t>
      </w:r>
      <w:r w:rsidR="00F5534C">
        <w:t>6</w:t>
      </w:r>
      <w:r>
        <w:t>]</w:t>
      </w:r>
      <w:r>
        <w:tab/>
      </w:r>
      <w:r w:rsidR="003D6E2B" w:rsidRPr="003D6E2B">
        <w:t>Lyons J, Akbari A,</w:t>
      </w:r>
      <w:r w:rsidR="003D6E2B">
        <w:t xml:space="preserve"> </w:t>
      </w:r>
      <w:proofErr w:type="spellStart"/>
      <w:r w:rsidR="003D6E2B" w:rsidRPr="003D6E2B">
        <w:t>Torabi</w:t>
      </w:r>
      <w:proofErr w:type="spellEnd"/>
      <w:r w:rsidR="003D6E2B" w:rsidRPr="003D6E2B">
        <w:t xml:space="preserve"> F, </w:t>
      </w:r>
      <w:r w:rsidR="003D6E2B" w:rsidRPr="003D6E2B">
        <w:rPr>
          <w:i/>
        </w:rPr>
        <w:t>et al.</w:t>
      </w:r>
      <w:r w:rsidR="003D6E2B" w:rsidRPr="003D6E2B">
        <w:t xml:space="preserve"> Understanding and responding to COVID-19 in Wales: protocol for a privacy-protecting data platform for enhanced epidemiology and evaluation of interventions. </w:t>
      </w:r>
      <w:r w:rsidR="003D6E2B" w:rsidRPr="003D6E2B">
        <w:rPr>
          <w:i/>
        </w:rPr>
        <w:t>BMJ Open</w:t>
      </w:r>
      <w:r w:rsidR="003D6E2B" w:rsidRPr="003D6E2B">
        <w:t xml:space="preserve"> 2020;</w:t>
      </w:r>
      <w:proofErr w:type="gramStart"/>
      <w:r w:rsidR="003D6E2B" w:rsidRPr="003D6E2B">
        <w:rPr>
          <w:b/>
        </w:rPr>
        <w:t>10</w:t>
      </w:r>
      <w:r w:rsidR="003D6E2B" w:rsidRPr="003D6E2B">
        <w:t>:e</w:t>
      </w:r>
      <w:proofErr w:type="gramEnd"/>
      <w:r w:rsidR="003D6E2B" w:rsidRPr="003D6E2B">
        <w:t>043010. doi:10.1136/bmjopen-2020-043010</w:t>
      </w:r>
      <w:r w:rsidR="003D6E2B">
        <w:t xml:space="preserve"> </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77777777" w:rsidR="004F0070" w:rsidRPr="008640C7" w:rsidRDefault="004F0070" w:rsidP="005F2D0D">
            <w:pPr>
              <w:jc w:val="both"/>
            </w:pPr>
            <w:r w:rsidRPr="008640C7">
              <w:t>ALF_E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4BECEF17" w14:textId="77777777" w:rsidTr="005F2D0D">
        <w:tc>
          <w:tcPr>
            <w:tcW w:w="2403" w:type="dxa"/>
          </w:tcPr>
          <w:p w14:paraId="214C4724" w14:textId="77777777" w:rsidR="004F0070" w:rsidRPr="008640C7" w:rsidRDefault="004F0070" w:rsidP="005F2D0D">
            <w:pPr>
              <w:jc w:val="both"/>
            </w:pPr>
            <w:r w:rsidRPr="008640C7">
              <w:t>ID_E</w:t>
            </w:r>
          </w:p>
        </w:tc>
        <w:tc>
          <w:tcPr>
            <w:tcW w:w="1422" w:type="dxa"/>
          </w:tcPr>
          <w:p w14:paraId="0651EA9A" w14:textId="77777777" w:rsidR="004F0070" w:rsidRPr="00D73BB8" w:rsidRDefault="004F0070" w:rsidP="005F2D0D">
            <w:pPr>
              <w:jc w:val="both"/>
            </w:pPr>
            <w:r w:rsidRPr="00D73BB8">
              <w:t>BIGINT</w:t>
            </w:r>
          </w:p>
        </w:tc>
        <w:tc>
          <w:tcPr>
            <w:tcW w:w="5304" w:type="dxa"/>
          </w:tcPr>
          <w:p w14:paraId="0FA1C41B" w14:textId="77777777" w:rsidR="004F0070" w:rsidRPr="00FA0D3E" w:rsidRDefault="004F0070" w:rsidP="005F2D0D">
            <w:pPr>
              <w:jc w:val="both"/>
            </w:pPr>
            <w:r w:rsidRPr="00FA0D3E">
              <w:t>Request ID (encrypted)</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77777777" w:rsidR="004F0070" w:rsidRPr="00CA2034" w:rsidRDefault="004F0070" w:rsidP="005F2D0D">
            <w:pPr>
              <w:jc w:val="both"/>
            </w:pPr>
            <w:r w:rsidRPr="00CA2034">
              <w:t>ALF_E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97A2287" w14:textId="77777777" w:rsidTr="005F2D0D">
        <w:tc>
          <w:tcPr>
            <w:tcW w:w="2832" w:type="dxa"/>
          </w:tcPr>
          <w:p w14:paraId="67F6CAB4" w14:textId="77777777" w:rsidR="004F0070" w:rsidRPr="00CA2034" w:rsidRDefault="004F0070" w:rsidP="005F2D0D">
            <w:pPr>
              <w:jc w:val="both"/>
            </w:pPr>
            <w:r w:rsidRPr="00CA2034">
              <w:t>OBSERVATION_REQST_ID_E</w:t>
            </w:r>
          </w:p>
        </w:tc>
        <w:tc>
          <w:tcPr>
            <w:tcW w:w="1199" w:type="dxa"/>
          </w:tcPr>
          <w:p w14:paraId="01CB39CE" w14:textId="77777777" w:rsidR="004F0070" w:rsidRPr="00CA2034" w:rsidRDefault="004F0070" w:rsidP="005F2D0D">
            <w:pPr>
              <w:jc w:val="both"/>
            </w:pPr>
            <w:r w:rsidRPr="00CA2034">
              <w:t>BIGINT</w:t>
            </w:r>
          </w:p>
        </w:tc>
        <w:tc>
          <w:tcPr>
            <w:tcW w:w="5098" w:type="dxa"/>
          </w:tcPr>
          <w:p w14:paraId="6C754237" w14:textId="77777777" w:rsidR="004F0070" w:rsidRPr="00647BBE" w:rsidRDefault="004F0070" w:rsidP="005F2D0D">
            <w:pPr>
              <w:jc w:val="both"/>
            </w:pPr>
            <w:r w:rsidRPr="00647BBE">
              <w:t>Observation request ID (encrypted)</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5581BE10" w14:textId="77777777"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3E5AE58E" w14:textId="77777777" w:rsidTr="005F2D0D">
        <w:tc>
          <w:tcPr>
            <w:tcW w:w="3125" w:type="dxa"/>
          </w:tcPr>
          <w:p w14:paraId="55A20080" w14:textId="77777777" w:rsidR="004F0070" w:rsidRPr="00416EFD" w:rsidRDefault="004F0070" w:rsidP="005F2D0D">
            <w:pPr>
              <w:jc w:val="both"/>
            </w:pPr>
            <w:r w:rsidRPr="00416EFD">
              <w:t>ID_E</w:t>
            </w:r>
          </w:p>
        </w:tc>
        <w:tc>
          <w:tcPr>
            <w:tcW w:w="1312" w:type="dxa"/>
          </w:tcPr>
          <w:p w14:paraId="42FA2171" w14:textId="77777777" w:rsidR="004F0070" w:rsidRPr="00416EFD" w:rsidRDefault="004F0070" w:rsidP="005F2D0D">
            <w:pPr>
              <w:jc w:val="both"/>
            </w:pPr>
            <w:r w:rsidRPr="00416EFD">
              <w:t>BIGINT</w:t>
            </w:r>
          </w:p>
        </w:tc>
        <w:tc>
          <w:tcPr>
            <w:tcW w:w="4692" w:type="dxa"/>
          </w:tcPr>
          <w:p w14:paraId="10E1B7F5" w14:textId="29AB7283" w:rsidR="004F0070" w:rsidRPr="006F1011" w:rsidRDefault="004F0070" w:rsidP="005F2D0D">
            <w:pPr>
              <w:jc w:val="both"/>
            </w:pPr>
            <w:r w:rsidRPr="006F1011">
              <w:t>Report ID (encrypted)</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25E1EC27" w14:textId="77777777" w:rsidTr="005F2D0D">
        <w:tc>
          <w:tcPr>
            <w:tcW w:w="3125" w:type="dxa"/>
          </w:tcPr>
          <w:p w14:paraId="550BDEBA" w14:textId="77777777" w:rsidR="004F0070" w:rsidRPr="00416EFD" w:rsidRDefault="004F0070" w:rsidP="005F2D0D">
            <w:pPr>
              <w:jc w:val="both"/>
            </w:pPr>
            <w:r w:rsidRPr="00416EFD">
              <w:t>MASTERREPORTID_E</w:t>
            </w:r>
          </w:p>
        </w:tc>
        <w:tc>
          <w:tcPr>
            <w:tcW w:w="1312" w:type="dxa"/>
          </w:tcPr>
          <w:p w14:paraId="436C6B2C" w14:textId="77777777" w:rsidR="004F0070" w:rsidRPr="00416EFD" w:rsidRDefault="004F0070" w:rsidP="005F2D0D">
            <w:pPr>
              <w:jc w:val="both"/>
            </w:pPr>
            <w:r w:rsidRPr="00416EFD">
              <w:t>BIGINT</w:t>
            </w:r>
          </w:p>
        </w:tc>
        <w:tc>
          <w:tcPr>
            <w:tcW w:w="4692" w:type="dxa"/>
          </w:tcPr>
          <w:p w14:paraId="31585C83" w14:textId="77777777" w:rsidR="004F0070" w:rsidRPr="006F1011" w:rsidRDefault="004F0070" w:rsidP="005F2D0D">
            <w:pPr>
              <w:jc w:val="both"/>
            </w:pPr>
            <w:r w:rsidRPr="006F1011">
              <w:t>Master report ID (encrypted)</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6089A596" w14:textId="77777777" w:rsidTr="005F2D0D">
        <w:tc>
          <w:tcPr>
            <w:tcW w:w="3125" w:type="dxa"/>
          </w:tcPr>
          <w:p w14:paraId="27055F95" w14:textId="77777777" w:rsidR="004F0070" w:rsidRPr="00416EFD" w:rsidRDefault="004F0070" w:rsidP="005F2D0D">
            <w:pPr>
              <w:jc w:val="both"/>
            </w:pPr>
            <w:r w:rsidRPr="00416EFD">
              <w:t>PROV_SYSTEMID_E</w:t>
            </w:r>
          </w:p>
        </w:tc>
        <w:tc>
          <w:tcPr>
            <w:tcW w:w="1312" w:type="dxa"/>
          </w:tcPr>
          <w:p w14:paraId="1430A761" w14:textId="77777777" w:rsidR="004F0070" w:rsidRPr="00416EFD" w:rsidRDefault="004F0070" w:rsidP="005F2D0D">
            <w:pPr>
              <w:jc w:val="both"/>
            </w:pPr>
            <w:r w:rsidRPr="00416EFD">
              <w:t>BIGINT</w:t>
            </w:r>
          </w:p>
        </w:tc>
        <w:tc>
          <w:tcPr>
            <w:tcW w:w="4692" w:type="dxa"/>
          </w:tcPr>
          <w:p w14:paraId="2991FC52" w14:textId="77777777" w:rsidR="004F0070" w:rsidRPr="006F1011" w:rsidRDefault="004F0070" w:rsidP="005F2D0D">
            <w:pPr>
              <w:jc w:val="both"/>
            </w:pPr>
            <w:r w:rsidRPr="006F1011">
              <w:t>Provider system ID (encrypted)</w:t>
            </w:r>
          </w:p>
        </w:tc>
      </w:tr>
      <w:tr w:rsidR="004F0070" w14:paraId="3AD5BCB2" w14:textId="77777777" w:rsidTr="005F2D0D">
        <w:tc>
          <w:tcPr>
            <w:tcW w:w="3125" w:type="dxa"/>
          </w:tcPr>
          <w:p w14:paraId="1BA2567E" w14:textId="77777777" w:rsidR="004F0070" w:rsidRPr="00416EFD" w:rsidRDefault="004F0070" w:rsidP="005F2D0D">
            <w:pPr>
              <w:jc w:val="both"/>
            </w:pPr>
            <w:r w:rsidRPr="00416EFD">
              <w:t>PROV_DEPT_ID_E</w:t>
            </w:r>
          </w:p>
        </w:tc>
        <w:tc>
          <w:tcPr>
            <w:tcW w:w="1312" w:type="dxa"/>
          </w:tcPr>
          <w:p w14:paraId="3DDCE1F0" w14:textId="77777777" w:rsidR="004F0070" w:rsidRPr="00416EFD" w:rsidRDefault="004F0070" w:rsidP="005F2D0D">
            <w:pPr>
              <w:jc w:val="both"/>
            </w:pPr>
            <w:r w:rsidRPr="00416EFD">
              <w:t>BIGINT</w:t>
            </w:r>
          </w:p>
        </w:tc>
        <w:tc>
          <w:tcPr>
            <w:tcW w:w="4692" w:type="dxa"/>
          </w:tcPr>
          <w:p w14:paraId="5DD47693" w14:textId="77777777" w:rsidR="004F0070" w:rsidRPr="006F1011" w:rsidRDefault="004F0070" w:rsidP="005F2D0D">
            <w:pPr>
              <w:jc w:val="both"/>
            </w:pPr>
            <w:r w:rsidRPr="006F1011">
              <w:t>Provider department ID (encrypted)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0A0BD54C" w14:textId="77777777" w:rsidTr="005F2D0D">
        <w:tc>
          <w:tcPr>
            <w:tcW w:w="3125" w:type="dxa"/>
          </w:tcPr>
          <w:p w14:paraId="6A3EA695" w14:textId="77777777" w:rsidR="004F0070" w:rsidRPr="00416EFD" w:rsidRDefault="004F0070" w:rsidP="005F2D0D">
            <w:pPr>
              <w:jc w:val="both"/>
            </w:pPr>
            <w:r w:rsidRPr="00416EFD">
              <w:t>PROV_DEPT_ORG_ID_E</w:t>
            </w:r>
          </w:p>
        </w:tc>
        <w:tc>
          <w:tcPr>
            <w:tcW w:w="1312" w:type="dxa"/>
          </w:tcPr>
          <w:p w14:paraId="0089900E" w14:textId="77777777" w:rsidR="004F0070" w:rsidRPr="00416EFD" w:rsidRDefault="004F0070" w:rsidP="005F2D0D">
            <w:pPr>
              <w:jc w:val="both"/>
            </w:pPr>
            <w:r w:rsidRPr="00416EFD">
              <w:t>BIGINT</w:t>
            </w:r>
          </w:p>
        </w:tc>
        <w:tc>
          <w:tcPr>
            <w:tcW w:w="4692" w:type="dxa"/>
          </w:tcPr>
          <w:p w14:paraId="3868081B" w14:textId="77777777" w:rsidR="004F0070" w:rsidRPr="006F1011" w:rsidRDefault="004F0070" w:rsidP="005F2D0D">
            <w:pPr>
              <w:jc w:val="both"/>
            </w:pPr>
            <w:r w:rsidRPr="006F1011">
              <w:t>Provider department organisation ID (encrypted)</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2AD54E62" w14:textId="77777777" w:rsidTr="005F2D0D">
        <w:tc>
          <w:tcPr>
            <w:tcW w:w="3125" w:type="dxa"/>
          </w:tcPr>
          <w:p w14:paraId="4C5F1A4F" w14:textId="77777777" w:rsidR="004F0070" w:rsidRPr="00416EFD" w:rsidRDefault="004F0070" w:rsidP="005F2D0D">
            <w:pPr>
              <w:jc w:val="both"/>
            </w:pPr>
            <w:r w:rsidRPr="00416EFD">
              <w:t>SUBJECT_ORG_ID_E</w:t>
            </w:r>
          </w:p>
        </w:tc>
        <w:tc>
          <w:tcPr>
            <w:tcW w:w="1312" w:type="dxa"/>
          </w:tcPr>
          <w:p w14:paraId="7781247C" w14:textId="77777777" w:rsidR="004F0070" w:rsidRPr="00416EFD" w:rsidRDefault="004F0070" w:rsidP="005F2D0D">
            <w:pPr>
              <w:jc w:val="both"/>
            </w:pPr>
            <w:r w:rsidRPr="00416EFD">
              <w:t>BIGINT</w:t>
            </w:r>
          </w:p>
        </w:tc>
        <w:tc>
          <w:tcPr>
            <w:tcW w:w="4692" w:type="dxa"/>
          </w:tcPr>
          <w:p w14:paraId="30619672" w14:textId="77777777" w:rsidR="004F0070" w:rsidRPr="006F1011" w:rsidRDefault="004F0070" w:rsidP="005F2D0D">
            <w:pPr>
              <w:jc w:val="both"/>
            </w:pPr>
            <w:r w:rsidRPr="006F1011">
              <w:t>Subject organisation ID (encrypted)</w:t>
            </w:r>
          </w:p>
        </w:tc>
      </w:tr>
      <w:tr w:rsidR="004F0070" w14:paraId="2D4D0BBD" w14:textId="77777777" w:rsidTr="005F2D0D">
        <w:tc>
          <w:tcPr>
            <w:tcW w:w="3125" w:type="dxa"/>
          </w:tcPr>
          <w:p w14:paraId="542CDD91" w14:textId="77777777" w:rsidR="004F0070" w:rsidRPr="00416EFD" w:rsidRDefault="004F0070" w:rsidP="005F2D0D">
            <w:pPr>
              <w:jc w:val="both"/>
            </w:pPr>
            <w:r w:rsidRPr="00416EFD">
              <w:t>REQUESTORID_E</w:t>
            </w:r>
          </w:p>
        </w:tc>
        <w:tc>
          <w:tcPr>
            <w:tcW w:w="1312" w:type="dxa"/>
          </w:tcPr>
          <w:p w14:paraId="583CE6F4" w14:textId="77777777" w:rsidR="004F0070" w:rsidRPr="00416EFD" w:rsidRDefault="004F0070" w:rsidP="005F2D0D">
            <w:pPr>
              <w:jc w:val="both"/>
            </w:pPr>
            <w:r w:rsidRPr="00416EFD">
              <w:t>BIGINT</w:t>
            </w:r>
          </w:p>
        </w:tc>
        <w:tc>
          <w:tcPr>
            <w:tcW w:w="4692" w:type="dxa"/>
          </w:tcPr>
          <w:p w14:paraId="33751255" w14:textId="77777777" w:rsidR="004F0070" w:rsidRPr="006F1011" w:rsidRDefault="004F0070" w:rsidP="005F2D0D">
            <w:pPr>
              <w:jc w:val="both"/>
            </w:pPr>
            <w:r w:rsidRPr="006F1011">
              <w:t>Requestor ID (encrypted)</w:t>
            </w:r>
          </w:p>
        </w:tc>
      </w:tr>
      <w:tr w:rsidR="004F0070" w14:paraId="178D5D79" w14:textId="77777777" w:rsidTr="005F2D0D">
        <w:tc>
          <w:tcPr>
            <w:tcW w:w="3125" w:type="dxa"/>
          </w:tcPr>
          <w:p w14:paraId="7FC828B9" w14:textId="77777777" w:rsidR="004F0070" w:rsidRPr="00416EFD" w:rsidRDefault="004F0070" w:rsidP="005F2D0D">
            <w:pPr>
              <w:jc w:val="both"/>
            </w:pPr>
            <w:r w:rsidRPr="00416EFD">
              <w:t>REQUESTOR_SPEC_ID_E</w:t>
            </w:r>
          </w:p>
        </w:tc>
        <w:tc>
          <w:tcPr>
            <w:tcW w:w="1312" w:type="dxa"/>
          </w:tcPr>
          <w:p w14:paraId="3CCF43F5" w14:textId="77777777" w:rsidR="004F0070" w:rsidRPr="00416EFD" w:rsidRDefault="004F0070" w:rsidP="005F2D0D">
            <w:pPr>
              <w:jc w:val="both"/>
            </w:pPr>
            <w:r w:rsidRPr="00416EFD">
              <w:t>BIGINT</w:t>
            </w:r>
          </w:p>
        </w:tc>
        <w:tc>
          <w:tcPr>
            <w:tcW w:w="4692" w:type="dxa"/>
          </w:tcPr>
          <w:p w14:paraId="766EE67E" w14:textId="77777777" w:rsidR="004F0070" w:rsidRPr="006F1011" w:rsidRDefault="004F0070" w:rsidP="005F2D0D">
            <w:pPr>
              <w:jc w:val="both"/>
            </w:pPr>
            <w:r w:rsidRPr="006F1011">
              <w:t>Requestor speciality ID (encrypted)</w:t>
            </w:r>
          </w:p>
        </w:tc>
      </w:tr>
      <w:tr w:rsidR="004F0070" w14:paraId="49EA83A8" w14:textId="77777777" w:rsidTr="005F2D0D">
        <w:tc>
          <w:tcPr>
            <w:tcW w:w="3125" w:type="dxa"/>
          </w:tcPr>
          <w:p w14:paraId="25479B70" w14:textId="77777777" w:rsidR="004F0070" w:rsidRPr="00416EFD" w:rsidRDefault="004F0070" w:rsidP="005F2D0D">
            <w:pPr>
              <w:jc w:val="both"/>
            </w:pPr>
            <w:r w:rsidRPr="00416EFD">
              <w:t>PLACERID_E</w:t>
            </w:r>
          </w:p>
        </w:tc>
        <w:tc>
          <w:tcPr>
            <w:tcW w:w="1312" w:type="dxa"/>
          </w:tcPr>
          <w:p w14:paraId="4722DF2B" w14:textId="77777777" w:rsidR="004F0070" w:rsidRPr="00416EFD" w:rsidRDefault="004F0070" w:rsidP="005F2D0D">
            <w:pPr>
              <w:jc w:val="both"/>
            </w:pPr>
            <w:r w:rsidRPr="00416EFD">
              <w:t>BIGINT</w:t>
            </w:r>
          </w:p>
        </w:tc>
        <w:tc>
          <w:tcPr>
            <w:tcW w:w="4692" w:type="dxa"/>
          </w:tcPr>
          <w:p w14:paraId="1FD85967" w14:textId="77777777" w:rsidR="004F0070" w:rsidRPr="006F1011" w:rsidRDefault="004F0070" w:rsidP="005F2D0D">
            <w:pPr>
              <w:jc w:val="both"/>
            </w:pPr>
            <w:r w:rsidRPr="006F1011">
              <w:t>Placer ID (encrypted)</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77777777" w:rsidR="004F0070" w:rsidRPr="00416EFD" w:rsidRDefault="004F0070" w:rsidP="005F2D0D">
            <w:pPr>
              <w:jc w:val="both"/>
            </w:pPr>
            <w:r w:rsidRPr="00416EFD">
              <w:t>ALF_E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27E00D46" w:rsidR="009866AC" w:rsidRPr="009866AC" w:rsidRDefault="009866AC" w:rsidP="0090146D">
      <w:pPr>
        <w:jc w:val="both"/>
        <w:rPr>
          <w:i/>
        </w:rPr>
      </w:pPr>
      <w:r w:rsidRPr="009866AC">
        <w:rPr>
          <w:i/>
        </w:rPr>
        <w:t xml:space="preserve">If you are interested in accessing the list of currently available </w:t>
      </w:r>
      <w:proofErr w:type="spellStart"/>
      <w:r w:rsidRPr="009866AC">
        <w:rPr>
          <w:i/>
        </w:rPr>
        <w:t>defintions</w:t>
      </w:r>
      <w:proofErr w:type="spellEnd"/>
      <w:r w:rsidRPr="009866AC">
        <w:rPr>
          <w:i/>
        </w:rPr>
        <w:t xml:space="preserve"> and/or collaborating on further developments in the future please get in contact with the team via email on @swansea.ac.uk</w:t>
      </w:r>
    </w:p>
    <w:p w14:paraId="0C3662C2" w14:textId="77777777" w:rsidR="0090146D" w:rsidRPr="0009545F" w:rsidRDefault="0090146D" w:rsidP="008449D1">
      <w:pPr>
        <w:jc w:val="both"/>
        <w:rPr>
          <w:b/>
          <w:sz w:val="28"/>
          <w:szCs w:val="28"/>
        </w:rPr>
      </w:pPr>
    </w:p>
    <w:sectPr w:rsidR="0090146D" w:rsidRPr="0009545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73FBE" w14:textId="77777777" w:rsidR="00E43787" w:rsidRDefault="00E43787" w:rsidP="00816415">
      <w:pPr>
        <w:spacing w:after="0" w:line="240" w:lineRule="auto"/>
      </w:pPr>
      <w:r>
        <w:separator/>
      </w:r>
    </w:p>
  </w:endnote>
  <w:endnote w:type="continuationSeparator" w:id="0">
    <w:p w14:paraId="77998902" w14:textId="77777777" w:rsidR="00E43787" w:rsidRDefault="00E43787"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447288"/>
      <w:docPartObj>
        <w:docPartGallery w:val="Page Numbers (Bottom of Page)"/>
        <w:docPartUnique/>
      </w:docPartObj>
    </w:sdtPr>
    <w:sdtEndPr>
      <w:rPr>
        <w:noProof/>
      </w:rPr>
    </w:sdtEndPr>
    <w:sdtContent>
      <w:p w14:paraId="6E76CDBC" w14:textId="69E80BBB" w:rsidR="00E43787" w:rsidRDefault="00E43787">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F5D67A4" w14:textId="77777777" w:rsidR="00E43787" w:rsidRDefault="00E43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0185" w14:textId="77777777" w:rsidR="00E43787" w:rsidRDefault="00E43787" w:rsidP="00816415">
      <w:pPr>
        <w:spacing w:after="0" w:line="240" w:lineRule="auto"/>
      </w:pPr>
      <w:r>
        <w:separator/>
      </w:r>
    </w:p>
  </w:footnote>
  <w:footnote w:type="continuationSeparator" w:id="0">
    <w:p w14:paraId="3B79119D" w14:textId="77777777" w:rsidR="00E43787" w:rsidRDefault="00E43787"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230C2"/>
    <w:rsid w:val="00027B66"/>
    <w:rsid w:val="0004704A"/>
    <w:rsid w:val="00047493"/>
    <w:rsid w:val="000517A0"/>
    <w:rsid w:val="00056AFB"/>
    <w:rsid w:val="0006460C"/>
    <w:rsid w:val="0007190D"/>
    <w:rsid w:val="00082DFD"/>
    <w:rsid w:val="00093CFC"/>
    <w:rsid w:val="0009545F"/>
    <w:rsid w:val="000A1BA0"/>
    <w:rsid w:val="000B11BB"/>
    <w:rsid w:val="000C7409"/>
    <w:rsid w:val="000D1573"/>
    <w:rsid w:val="000F1983"/>
    <w:rsid w:val="000F383F"/>
    <w:rsid w:val="001066A3"/>
    <w:rsid w:val="001360B4"/>
    <w:rsid w:val="0014646B"/>
    <w:rsid w:val="00173184"/>
    <w:rsid w:val="00197A6B"/>
    <w:rsid w:val="001A6A4F"/>
    <w:rsid w:val="001B7954"/>
    <w:rsid w:val="001B7ADC"/>
    <w:rsid w:val="001C1200"/>
    <w:rsid w:val="001C764C"/>
    <w:rsid w:val="001D72D3"/>
    <w:rsid w:val="001E6701"/>
    <w:rsid w:val="001F28A0"/>
    <w:rsid w:val="00204D7D"/>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70DB"/>
    <w:rsid w:val="00477E28"/>
    <w:rsid w:val="00481F45"/>
    <w:rsid w:val="004843FB"/>
    <w:rsid w:val="00484B28"/>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249C"/>
    <w:rsid w:val="00671827"/>
    <w:rsid w:val="0068405F"/>
    <w:rsid w:val="006A235C"/>
    <w:rsid w:val="006A5CC9"/>
    <w:rsid w:val="006B4179"/>
    <w:rsid w:val="006E6510"/>
    <w:rsid w:val="0070158B"/>
    <w:rsid w:val="00707561"/>
    <w:rsid w:val="007275C8"/>
    <w:rsid w:val="00733CFD"/>
    <w:rsid w:val="00743DD2"/>
    <w:rsid w:val="00753770"/>
    <w:rsid w:val="007737E6"/>
    <w:rsid w:val="00774402"/>
    <w:rsid w:val="00777886"/>
    <w:rsid w:val="007A0DB1"/>
    <w:rsid w:val="007A1392"/>
    <w:rsid w:val="007A68ED"/>
    <w:rsid w:val="007D24B5"/>
    <w:rsid w:val="007F4A02"/>
    <w:rsid w:val="0081298B"/>
    <w:rsid w:val="008131E4"/>
    <w:rsid w:val="00816415"/>
    <w:rsid w:val="00821926"/>
    <w:rsid w:val="008449D1"/>
    <w:rsid w:val="00852539"/>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90146D"/>
    <w:rsid w:val="0093084C"/>
    <w:rsid w:val="00930969"/>
    <w:rsid w:val="009602DE"/>
    <w:rsid w:val="00967AF4"/>
    <w:rsid w:val="00977A51"/>
    <w:rsid w:val="00984131"/>
    <w:rsid w:val="009866AC"/>
    <w:rsid w:val="00994F64"/>
    <w:rsid w:val="009A5AF8"/>
    <w:rsid w:val="009C5926"/>
    <w:rsid w:val="009D6D4F"/>
    <w:rsid w:val="00A02380"/>
    <w:rsid w:val="00A1549B"/>
    <w:rsid w:val="00A215E5"/>
    <w:rsid w:val="00A26CE5"/>
    <w:rsid w:val="00A626D8"/>
    <w:rsid w:val="00A673E4"/>
    <w:rsid w:val="00A70995"/>
    <w:rsid w:val="00A71D1D"/>
    <w:rsid w:val="00A73A09"/>
    <w:rsid w:val="00A856B0"/>
    <w:rsid w:val="00A95DC8"/>
    <w:rsid w:val="00AA12FA"/>
    <w:rsid w:val="00AC42F3"/>
    <w:rsid w:val="00AD6AD8"/>
    <w:rsid w:val="00B01B37"/>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4529F"/>
    <w:rsid w:val="00C60183"/>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97AAE"/>
    <w:rsid w:val="00DC08A6"/>
    <w:rsid w:val="00DC0BEB"/>
    <w:rsid w:val="00DD0F38"/>
    <w:rsid w:val="00DD4413"/>
    <w:rsid w:val="00DD6B7C"/>
    <w:rsid w:val="00DE0080"/>
    <w:rsid w:val="00DE405B"/>
    <w:rsid w:val="00DF3931"/>
    <w:rsid w:val="00E15A69"/>
    <w:rsid w:val="00E224E9"/>
    <w:rsid w:val="00E22E6D"/>
    <w:rsid w:val="00E25AB7"/>
    <w:rsid w:val="00E43787"/>
    <w:rsid w:val="00E50CFE"/>
    <w:rsid w:val="00E60C14"/>
    <w:rsid w:val="00E80AF8"/>
    <w:rsid w:val="00EB04DC"/>
    <w:rsid w:val="00EB56E4"/>
    <w:rsid w:val="00EC54F4"/>
    <w:rsid w:val="00ED7892"/>
    <w:rsid w:val="00F10683"/>
    <w:rsid w:val="00F229F3"/>
    <w:rsid w:val="00F24CBE"/>
    <w:rsid w:val="00F52BF9"/>
    <w:rsid w:val="00F5534C"/>
    <w:rsid w:val="00F60486"/>
    <w:rsid w:val="00F65F40"/>
    <w:rsid w:val="00F66206"/>
    <w:rsid w:val="00F873F0"/>
    <w:rsid w:val="00FB3088"/>
    <w:rsid w:val="00FC0E48"/>
    <w:rsid w:val="00FC1960"/>
    <w:rsid w:val="00FC4C90"/>
    <w:rsid w:val="00FD0835"/>
    <w:rsid w:val="00FD1691"/>
    <w:rsid w:val="00FE3A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popdatasci.swan.ac.uk/news/one-wales/" TargetMode="External"/><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D5F1D958</Template>
  <TotalTime>109</TotalTime>
  <Pages>16</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GI. Davies</dc:creator>
  <cp:keywords/>
  <dc:description/>
  <cp:lastModifiedBy>davisg@chi.swan.ac.uk</cp:lastModifiedBy>
  <cp:revision>6</cp:revision>
  <dcterms:created xsi:type="dcterms:W3CDTF">2022-07-05T09:20:00Z</dcterms:created>
  <dcterms:modified xsi:type="dcterms:W3CDTF">2022-07-05T14:18:00Z</dcterms:modified>
</cp:coreProperties>
</file>